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7592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62875D38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7E101ED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4B7CBEE1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0BB39961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E3F59F0" wp14:editId="7F6A0B33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40FD756" w14:textId="77777777" w:rsidR="00F87770" w:rsidRDefault="00F87770" w:rsidP="00F87770">
      <w:pPr>
        <w:pStyle w:val="Normaalweb"/>
      </w:pPr>
    </w:p>
    <w:p w14:paraId="6EC4C173" w14:textId="77777777" w:rsidR="00F87770" w:rsidRDefault="00F87770" w:rsidP="00F87770">
      <w:pPr>
        <w:pStyle w:val="Normaalweb"/>
      </w:pPr>
    </w:p>
    <w:p w14:paraId="0D3E565C" w14:textId="77777777" w:rsidR="003A4ECC" w:rsidRDefault="003A4ECC"/>
    <w:p w14:paraId="2B83CB62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7A1E3EC6" w14:textId="77777777" w:rsidR="00F87770" w:rsidRDefault="00F87770">
      <w:r>
        <w:t>Studiejaar:</w:t>
      </w:r>
      <w:r>
        <w:tab/>
      </w:r>
      <w:r>
        <w:tab/>
        <w:t>[2020-2021]</w:t>
      </w:r>
    </w:p>
    <w:p w14:paraId="755B1967" w14:textId="77777777" w:rsidR="00F87770" w:rsidRDefault="00F87770">
      <w:r>
        <w:t>Werkgroep:</w:t>
      </w:r>
      <w:r>
        <w:tab/>
      </w:r>
      <w:r>
        <w:tab/>
        <w:t>[LO8E-AMO2]</w:t>
      </w:r>
    </w:p>
    <w:p w14:paraId="42EA7EC7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390E6399" w14:textId="761D3BA8" w:rsidR="00F87770" w:rsidRDefault="00F87770">
      <w:r>
        <w:t xml:space="preserve">Inleverdatum: </w:t>
      </w:r>
      <w:r>
        <w:tab/>
        <w:t>[</w:t>
      </w:r>
      <w:r w:rsidR="00AE2390">
        <w:t xml:space="preserve">26 oktober </w:t>
      </w:r>
      <w:r>
        <w:t>2020]</w:t>
      </w:r>
    </w:p>
    <w:p w14:paraId="780FAD1C" w14:textId="7E9BC0E5" w:rsidR="00F87770" w:rsidRDefault="00F87770">
      <w:r>
        <w:t>Versie:</w:t>
      </w:r>
      <w:r>
        <w:tab/>
      </w:r>
      <w:r>
        <w:tab/>
      </w:r>
      <w:r>
        <w:tab/>
      </w:r>
      <w:r w:rsidR="00A907F1">
        <w:t>2</w:t>
      </w:r>
      <w:r>
        <w:t>.0</w:t>
      </w:r>
    </w:p>
    <w:p w14:paraId="0C7104C9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D13F00" w14:textId="77777777" w:rsidR="00ED58B7" w:rsidRDefault="00ED58B7">
          <w:pPr>
            <w:pStyle w:val="Kopvaninhoudsopgave"/>
          </w:pPr>
          <w:r>
            <w:t>Inhoudsopgave</w:t>
          </w:r>
        </w:p>
        <w:p w14:paraId="7082ACF7" w14:textId="2363CF42" w:rsidR="00636265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50337" w:history="1">
            <w:r w:rsidR="00636265" w:rsidRPr="009D2EFB">
              <w:rPr>
                <w:rStyle w:val="Hyperlink"/>
                <w:noProof/>
              </w:rPr>
              <w:t>Inleiding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_Toc50450337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603276DD" w14:textId="753BFE99" w:rsidR="00636265" w:rsidRDefault="002C159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8" w:history="1">
            <w:r w:rsidR="00636265" w:rsidRPr="009D2EFB">
              <w:rPr>
                <w:rStyle w:val="Hyperlink"/>
                <w:noProof/>
              </w:rPr>
              <w:t>Doelstelling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_Toc50450338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0B06F54C" w14:textId="5DBE1546" w:rsidR="00636265" w:rsidRDefault="002C159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9" w:history="1">
            <w:r w:rsidR="00636265" w:rsidRPr="009D2EFB">
              <w:rPr>
                <w:rStyle w:val="Hyperlink"/>
                <w:noProof/>
              </w:rPr>
              <w:t>Omschrijving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_Toc50450339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24FD2580" w14:textId="6F38FADD" w:rsidR="00636265" w:rsidRDefault="002C159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0" w:history="1">
            <w:r w:rsidR="00636265" w:rsidRPr="009D2EFB">
              <w:rPr>
                <w:rStyle w:val="Hyperlink"/>
                <w:noProof/>
              </w:rPr>
              <w:t>Projectgroep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_Toc50450340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1E945E84" w14:textId="2632C1C1" w:rsidR="00636265" w:rsidRDefault="002C159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1" w:history="1">
            <w:r w:rsidR="00636265" w:rsidRPr="009D2EFB">
              <w:rPr>
                <w:rStyle w:val="Hyperlink"/>
                <w:noProof/>
              </w:rPr>
              <w:t>Benodigdheden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_Toc50450341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3CFABE94" w14:textId="7857EB9E" w:rsidR="00636265" w:rsidRDefault="002C159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2" w:history="1">
            <w:r w:rsidR="00636265" w:rsidRPr="009D2EFB">
              <w:rPr>
                <w:rStyle w:val="Hyperlink"/>
                <w:noProof/>
              </w:rPr>
              <w:t>Planning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_Toc50450342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7A6DF852" w14:textId="5A52D4D9" w:rsidR="00636265" w:rsidRDefault="002C1594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3" w:history="1">
            <w:r w:rsidR="00636265" w:rsidRPr="009D2EFB">
              <w:rPr>
                <w:rStyle w:val="Hyperlink"/>
                <w:noProof/>
              </w:rPr>
              <w:t>Takenlijst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_Toc50450343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11704C87" w14:textId="67DC69B5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C347FCE" w14:textId="77777777" w:rsidR="00ED58B7" w:rsidRDefault="00ED58B7">
      <w:r>
        <w:br w:type="page"/>
      </w:r>
    </w:p>
    <w:p w14:paraId="2517D47C" w14:textId="4FD00EE7" w:rsidR="00F87770" w:rsidRDefault="00636265" w:rsidP="00ED58B7">
      <w:pPr>
        <w:pStyle w:val="Kop1"/>
      </w:pPr>
      <w:bookmarkStart w:id="0" w:name="_Toc50450337"/>
      <w:r>
        <w:lastRenderedPageBreak/>
        <w:t>Inleiding</w:t>
      </w:r>
      <w:bookmarkEnd w:id="0"/>
    </w:p>
    <w:p w14:paraId="416F12DC" w14:textId="77777777" w:rsidR="00C71163" w:rsidRDefault="00C71163" w:rsidP="00C71163">
      <w:r>
        <w:t>Het blijkt uit onderzoek dat de taal op het moment weinig leermiddelen heeft, wij (</w:t>
      </w:r>
      <w:proofErr w:type="spellStart"/>
      <w:r>
        <w:t>MonkeyBusiness</w:t>
      </w:r>
      <w:proofErr w:type="spellEnd"/>
      <w:r>
        <w:t>) gaan daar verandering in brengen.</w:t>
      </w:r>
    </w:p>
    <w:p w14:paraId="7BD8A641" w14:textId="77777777" w:rsidR="00C71163" w:rsidRPr="00C71163" w:rsidRDefault="00C71163" w:rsidP="00C71163"/>
    <w:p w14:paraId="43B131E4" w14:textId="77777777" w:rsidR="00C71163" w:rsidRDefault="00C71163" w:rsidP="00C71163">
      <w:bookmarkStart w:id="1" w:name="_Toc50450338"/>
      <w:r>
        <w:t xml:space="preserve">De opdrachtgever wil een app ontwikkelen gericht op basisschoolleerlingen. Hiermee kunnen zij de Noord-Afrikaanse taal, </w:t>
      </w:r>
      <w:proofErr w:type="spellStart"/>
      <w:r>
        <w:t>Amazigh</w:t>
      </w:r>
      <w:proofErr w:type="spellEnd"/>
      <w:r>
        <w:t xml:space="preserve">, leren met behulp van plaatjes, woorden en audio fragmenten. </w:t>
      </w:r>
    </w:p>
    <w:p w14:paraId="0F933B59" w14:textId="646AD11D" w:rsidR="00636265" w:rsidRDefault="00636265" w:rsidP="00636265">
      <w:pPr>
        <w:pStyle w:val="Kop1"/>
      </w:pPr>
      <w:r>
        <w:t>Doelstelling</w:t>
      </w:r>
      <w:bookmarkEnd w:id="1"/>
    </w:p>
    <w:p w14:paraId="70E52A89" w14:textId="33FC4997" w:rsidR="00636265" w:rsidRDefault="00C71163" w:rsidP="00636265">
      <w:r>
        <w:t xml:space="preserve">Het doel van de applicatie is om de taal </w:t>
      </w:r>
      <w:proofErr w:type="spellStart"/>
      <w:r>
        <w:t>Amazigh</w:t>
      </w:r>
      <w:proofErr w:type="spellEnd"/>
      <w:r>
        <w:t xml:space="preserve"> te leren met behulp van foto’s, tekst en audio fragmenten.</w:t>
      </w:r>
    </w:p>
    <w:p w14:paraId="5245C701" w14:textId="48BB7D67" w:rsidR="00636265" w:rsidRDefault="00636265" w:rsidP="00636265">
      <w:pPr>
        <w:pStyle w:val="Kop1"/>
      </w:pPr>
      <w:bookmarkStart w:id="2" w:name="_Toc50450339"/>
      <w:r>
        <w:t>Omschrijving</w:t>
      </w:r>
      <w:bookmarkEnd w:id="2"/>
    </w:p>
    <w:p w14:paraId="5BC6B33B" w14:textId="1C774038" w:rsidR="00636265" w:rsidRDefault="00C71163" w:rsidP="00636265">
      <w:r>
        <w:t xml:space="preserve">De applicatie bevat een </w:t>
      </w:r>
      <w:proofErr w:type="spellStart"/>
      <w:r>
        <w:t>splash</w:t>
      </w:r>
      <w:proofErr w:type="spellEnd"/>
      <w:r>
        <w:t xml:space="preserve"> screen en een hoofdmenu. Het hoofdmenu heeft 4 verschillende sub categorieën. Namelijk: oefen, speel, over en scoren. Het scherm oefen bevat ook sub categorieën. Hierin staan verschillende onderwerpen over de taal. Op het scherm speel kan je een spel spelen. De gebruiker ziet 6 plaatjes met een woord. De gebruiker moet het correcte plaatje selecteren. Het antwoord wordt weergegeven indien de gebruiker 3 keer fout raadt. </w:t>
      </w:r>
    </w:p>
    <w:p w14:paraId="6EB51431" w14:textId="7EEF2D57" w:rsidR="00636265" w:rsidRDefault="00636265" w:rsidP="00636265">
      <w:pPr>
        <w:pStyle w:val="Kop1"/>
      </w:pPr>
      <w:bookmarkStart w:id="3" w:name="_Toc50450340"/>
      <w:r>
        <w:t>Projectgroep</w:t>
      </w:r>
      <w:bookmarkEnd w:id="3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6517" w14:paraId="3E456E89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BE1F89E" w14:textId="7AA00CD7" w:rsidR="00256517" w:rsidRDefault="00256517" w:rsidP="00636265">
            <w:r>
              <w:t>Naam</w:t>
            </w:r>
          </w:p>
        </w:tc>
        <w:tc>
          <w:tcPr>
            <w:tcW w:w="3021" w:type="dxa"/>
          </w:tcPr>
          <w:p w14:paraId="270BC9CC" w14:textId="351A62EC" w:rsidR="00256517" w:rsidRDefault="00256517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</w:t>
            </w:r>
          </w:p>
        </w:tc>
        <w:tc>
          <w:tcPr>
            <w:tcW w:w="3021" w:type="dxa"/>
          </w:tcPr>
          <w:p w14:paraId="0A496F74" w14:textId="06E0C71B" w:rsidR="00256517" w:rsidRDefault="00256517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256517" w14:paraId="2278BFD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AE5CDB" w14:textId="3B2F7DC8" w:rsidR="00256517" w:rsidRDefault="00256517" w:rsidP="00636265">
            <w:r>
              <w:t xml:space="preserve">E. </w:t>
            </w:r>
            <w:proofErr w:type="spellStart"/>
            <w:r>
              <w:t>Can</w:t>
            </w:r>
            <w:proofErr w:type="spellEnd"/>
          </w:p>
        </w:tc>
        <w:tc>
          <w:tcPr>
            <w:tcW w:w="3021" w:type="dxa"/>
          </w:tcPr>
          <w:p w14:paraId="242D044B" w14:textId="3222A8B2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1039335@mborijnland.nl</w:t>
            </w:r>
            <w:proofErr w:type="gramEnd"/>
          </w:p>
        </w:tc>
        <w:tc>
          <w:tcPr>
            <w:tcW w:w="3021" w:type="dxa"/>
          </w:tcPr>
          <w:p w14:paraId="6E0A76B4" w14:textId="21386D43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34286A3A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647D0A" w14:textId="3F781C73" w:rsidR="00256517" w:rsidRDefault="00256517" w:rsidP="00636265">
            <w:r>
              <w:t>M. Verboon</w:t>
            </w:r>
          </w:p>
        </w:tc>
        <w:tc>
          <w:tcPr>
            <w:tcW w:w="3021" w:type="dxa"/>
          </w:tcPr>
          <w:p w14:paraId="631DAB9E" w14:textId="3CFE490C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71163">
              <w:t>1042849@mborijnland.nl</w:t>
            </w:r>
            <w:proofErr w:type="gramEnd"/>
          </w:p>
        </w:tc>
        <w:tc>
          <w:tcPr>
            <w:tcW w:w="3021" w:type="dxa"/>
          </w:tcPr>
          <w:p w14:paraId="044DB514" w14:textId="115B1786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58E166F4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800220" w14:textId="76F74579" w:rsidR="00256517" w:rsidRDefault="00256517" w:rsidP="00636265">
            <w:r>
              <w:t>N. Elstgeest</w:t>
            </w:r>
          </w:p>
        </w:tc>
        <w:tc>
          <w:tcPr>
            <w:tcW w:w="3021" w:type="dxa"/>
          </w:tcPr>
          <w:p w14:paraId="02DE2AF1" w14:textId="7CB1AE5C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71163">
              <w:t>1040647@mborijnland.nl</w:t>
            </w:r>
            <w:proofErr w:type="gramEnd"/>
          </w:p>
        </w:tc>
        <w:tc>
          <w:tcPr>
            <w:tcW w:w="3021" w:type="dxa"/>
          </w:tcPr>
          <w:p w14:paraId="20222490" w14:textId="378F09F2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6A0AAAF7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9A465D" w14:textId="248B163C" w:rsidR="00256517" w:rsidRDefault="00256517" w:rsidP="00636265">
            <w:r>
              <w:t>G. Bakker</w:t>
            </w:r>
          </w:p>
        </w:tc>
        <w:tc>
          <w:tcPr>
            <w:tcW w:w="3021" w:type="dxa"/>
          </w:tcPr>
          <w:p w14:paraId="568A33E0" w14:textId="18A52329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r w:rsidRPr="00C71163">
              <w:t>040247@mborijnland.nl</w:t>
            </w:r>
            <w:proofErr w:type="gramEnd"/>
          </w:p>
        </w:tc>
        <w:tc>
          <w:tcPr>
            <w:tcW w:w="3021" w:type="dxa"/>
          </w:tcPr>
          <w:p w14:paraId="0EF50D44" w14:textId="6D743488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Projectleider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3B948E0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96EF26" w14:textId="76FEB1B3" w:rsidR="00256517" w:rsidRDefault="00C71163" w:rsidP="00636265">
            <w:r>
              <w:t>Dhr. Hannibal</w:t>
            </w:r>
          </w:p>
        </w:tc>
        <w:tc>
          <w:tcPr>
            <w:tcW w:w="3021" w:type="dxa"/>
          </w:tcPr>
          <w:p w14:paraId="61615760" w14:textId="53950777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h.annibal@gmail.com</w:t>
            </w:r>
            <w:proofErr w:type="gramEnd"/>
          </w:p>
        </w:tc>
        <w:tc>
          <w:tcPr>
            <w:tcW w:w="3021" w:type="dxa"/>
          </w:tcPr>
          <w:p w14:paraId="6E61DE28" w14:textId="223B41CA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</w:t>
            </w:r>
          </w:p>
        </w:tc>
      </w:tr>
    </w:tbl>
    <w:p w14:paraId="38AB64C2" w14:textId="5B09B750" w:rsidR="00636265" w:rsidRDefault="00636265" w:rsidP="00636265"/>
    <w:p w14:paraId="3203727E" w14:textId="244398FD" w:rsidR="00636265" w:rsidRDefault="00636265" w:rsidP="00636265">
      <w:pPr>
        <w:pStyle w:val="Kop1"/>
      </w:pPr>
      <w:bookmarkStart w:id="4" w:name="_Toc50450341"/>
      <w:r>
        <w:t>Benodigdheden</w:t>
      </w:r>
      <w:bookmarkEnd w:id="4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A33" w14:paraId="263410D9" w14:textId="77777777" w:rsidTr="00EB1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</w:tcPr>
          <w:p w14:paraId="033F15CD" w14:textId="1B3B0606" w:rsidR="00935A33" w:rsidRDefault="00935A33" w:rsidP="00636265">
            <w:r>
              <w:t>Computers</w:t>
            </w:r>
          </w:p>
        </w:tc>
      </w:tr>
      <w:tr w:rsidR="00935A33" w14:paraId="02CBCA09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77113A" w14:textId="68BD74BA" w:rsidR="00935A33" w:rsidRDefault="00935A33" w:rsidP="00636265">
            <w:r>
              <w:t>Merk</w:t>
            </w:r>
          </w:p>
        </w:tc>
        <w:tc>
          <w:tcPr>
            <w:tcW w:w="1812" w:type="dxa"/>
          </w:tcPr>
          <w:p w14:paraId="10DCB7FD" w14:textId="1DDDB31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812" w:type="dxa"/>
          </w:tcPr>
          <w:p w14:paraId="7E8B172F" w14:textId="227473F6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Geheugen</w:t>
            </w:r>
          </w:p>
        </w:tc>
        <w:tc>
          <w:tcPr>
            <w:tcW w:w="1813" w:type="dxa"/>
          </w:tcPr>
          <w:p w14:paraId="390561B5" w14:textId="6DF078F1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Opslag</w:t>
            </w:r>
          </w:p>
        </w:tc>
        <w:tc>
          <w:tcPr>
            <w:tcW w:w="1813" w:type="dxa"/>
          </w:tcPr>
          <w:p w14:paraId="1E822B82" w14:textId="00DA34A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</w:t>
            </w:r>
          </w:p>
        </w:tc>
      </w:tr>
      <w:tr w:rsidR="00935A33" w14:paraId="3CEEA560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126A66" w14:textId="4D605BD9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6088AE8F" w14:textId="4278198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769D9D2E" w14:textId="1D5FF38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17A3E9DF" w14:textId="59088FC1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064FC2BE" w14:textId="542BE52C" w:rsidR="00935A33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50B21F6E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A4B301D" w14:textId="37464F64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21819304" w14:textId="6F62E09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02F1C910" w14:textId="243CC419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10BB1EAB" w14:textId="1E947DE4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75942DE8" w14:textId="313936E9" w:rsidR="00935A33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76D1F5DC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409388" w14:textId="4F42CB8D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7768CC34" w14:textId="11E8CAE4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XPS 15</w:t>
            </w:r>
          </w:p>
        </w:tc>
        <w:tc>
          <w:tcPr>
            <w:tcW w:w="1812" w:type="dxa"/>
          </w:tcPr>
          <w:p w14:paraId="0A6ED437" w14:textId="7CA8F7E2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58CFF60E" w14:textId="6E7856C8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3D1F5A24" w14:textId="7AFC4FF9" w:rsidR="00935A33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01A42AF8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FF942A" w14:textId="7B5AE29E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52E40D36" w14:textId="7754361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11DBB76C" w14:textId="15C61D9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351865CE" w14:textId="2CE9238C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040652D3" w14:textId="3C9500AA" w:rsidR="00935A33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3840x2160</w:t>
            </w:r>
          </w:p>
        </w:tc>
      </w:tr>
    </w:tbl>
    <w:p w14:paraId="70D2871F" w14:textId="5A1DC07E" w:rsidR="00935A33" w:rsidRDefault="00935A33" w:rsidP="00636265"/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347" w14:paraId="746C5CA5" w14:textId="77777777" w:rsidTr="00EB1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94EF07A" w14:textId="04CCCBED" w:rsidR="00EB1347" w:rsidRDefault="00EB1347" w:rsidP="00636265">
            <w:r>
              <w:t>Software</w:t>
            </w:r>
          </w:p>
        </w:tc>
      </w:tr>
      <w:tr w:rsidR="00EB1347" w14:paraId="2E077A9B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B2E75" w14:textId="23368F71" w:rsidR="00EB1347" w:rsidRDefault="00EB1347" w:rsidP="00636265">
            <w:r>
              <w:t>Naam</w:t>
            </w:r>
          </w:p>
        </w:tc>
        <w:tc>
          <w:tcPr>
            <w:tcW w:w="4531" w:type="dxa"/>
          </w:tcPr>
          <w:p w14:paraId="1FA23CE9" w14:textId="42B656EA" w:rsidR="00EB1347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EB1347" w14:paraId="485C72E4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F75C7B" w14:textId="03719598" w:rsidR="00EB1347" w:rsidRDefault="00EB1347" w:rsidP="00636265">
            <w:r>
              <w:t>Google Chrome</w:t>
            </w:r>
          </w:p>
        </w:tc>
        <w:tc>
          <w:tcPr>
            <w:tcW w:w="4531" w:type="dxa"/>
          </w:tcPr>
          <w:p w14:paraId="7FA3C228" w14:textId="60A3F2C3" w:rsidR="00EB1347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347">
              <w:t>85.0.4183.102</w:t>
            </w:r>
          </w:p>
        </w:tc>
      </w:tr>
      <w:tr w:rsidR="00EB1347" w14:paraId="3E487159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06022" w14:textId="39FEE83B" w:rsidR="00EB1347" w:rsidRDefault="00EB1347" w:rsidP="00636265">
            <w:r>
              <w:t>Java</w:t>
            </w:r>
          </w:p>
        </w:tc>
        <w:tc>
          <w:tcPr>
            <w:tcW w:w="4531" w:type="dxa"/>
          </w:tcPr>
          <w:p w14:paraId="1264C0E3" w14:textId="7DC7574B" w:rsidR="00EB1347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EB1347" w14:paraId="30B3498A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1359A" w14:textId="09FFD616" w:rsidR="00EB1347" w:rsidRDefault="00EB1347" w:rsidP="00636265">
            <w:r>
              <w:t>Android Studio</w:t>
            </w:r>
          </w:p>
        </w:tc>
        <w:tc>
          <w:tcPr>
            <w:tcW w:w="4531" w:type="dxa"/>
          </w:tcPr>
          <w:p w14:paraId="06E23FB9" w14:textId="7B7A50C1" w:rsidR="00EB1347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</w:tr>
    </w:tbl>
    <w:p w14:paraId="706416DC" w14:textId="525D199B" w:rsidR="00636265" w:rsidRDefault="00636265" w:rsidP="0066344F">
      <w:pPr>
        <w:pStyle w:val="Kop1"/>
      </w:pPr>
      <w:bookmarkStart w:id="5" w:name="_Toc50450342"/>
      <w:r>
        <w:lastRenderedPageBreak/>
        <w:t>Planning</w:t>
      </w:r>
      <w:bookmarkEnd w:id="5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6344F" w14:paraId="6345BA8F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11B18B9D" w14:textId="3D4D6969" w:rsidR="0066344F" w:rsidRDefault="0066344F" w:rsidP="00636265">
            <w:r>
              <w:t>Planning</w:t>
            </w:r>
          </w:p>
        </w:tc>
      </w:tr>
      <w:tr w:rsidR="0066344F" w14:paraId="48C6900C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12E674" w14:textId="5981099E" w:rsidR="0066344F" w:rsidRDefault="0066344F" w:rsidP="00636265">
            <w:r>
              <w:t>Taak</w:t>
            </w:r>
          </w:p>
        </w:tc>
        <w:tc>
          <w:tcPr>
            <w:tcW w:w="2265" w:type="dxa"/>
          </w:tcPr>
          <w:p w14:paraId="411FB633" w14:textId="30CFE84C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2266" w:type="dxa"/>
          </w:tcPr>
          <w:p w14:paraId="789D95FF" w14:textId="59EBFC7E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2266" w:type="dxa"/>
          </w:tcPr>
          <w:p w14:paraId="50903ED0" w14:textId="21215367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</w:t>
            </w:r>
          </w:p>
        </w:tc>
      </w:tr>
      <w:tr w:rsidR="0066344F" w14:paraId="7B50DB8E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490F813" w14:textId="4AB23C3B" w:rsidR="0066344F" w:rsidRPr="0066344F" w:rsidRDefault="0066344F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Ontwerp</w:t>
            </w:r>
          </w:p>
        </w:tc>
        <w:tc>
          <w:tcPr>
            <w:tcW w:w="2265" w:type="dxa"/>
          </w:tcPr>
          <w:p w14:paraId="4889B0F7" w14:textId="0B5FA724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2266" w:type="dxa"/>
          </w:tcPr>
          <w:p w14:paraId="6556D92E" w14:textId="65D03EAE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2266" w:type="dxa"/>
          </w:tcPr>
          <w:p w14:paraId="4FD6B7AA" w14:textId="137EB133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maand</w:t>
            </w:r>
          </w:p>
        </w:tc>
      </w:tr>
      <w:tr w:rsidR="0066344F" w14:paraId="144EDB69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03DEE1" w14:textId="48480FF3" w:rsidR="0066344F" w:rsidRPr="0066344F" w:rsidRDefault="0066344F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Realiseren</w:t>
            </w:r>
          </w:p>
        </w:tc>
        <w:tc>
          <w:tcPr>
            <w:tcW w:w="2265" w:type="dxa"/>
          </w:tcPr>
          <w:p w14:paraId="778A4729" w14:textId="303602B4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2266" w:type="dxa"/>
          </w:tcPr>
          <w:p w14:paraId="0ED8DF8B" w14:textId="019B857D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november 2020</w:t>
            </w:r>
          </w:p>
        </w:tc>
        <w:tc>
          <w:tcPr>
            <w:tcW w:w="2266" w:type="dxa"/>
          </w:tcPr>
          <w:p w14:paraId="31047D7C" w14:textId="2E843F59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maand</w:t>
            </w:r>
          </w:p>
        </w:tc>
      </w:tr>
    </w:tbl>
    <w:p w14:paraId="6D8EC34F" w14:textId="77777777" w:rsidR="0066344F" w:rsidRDefault="0066344F" w:rsidP="00636265"/>
    <w:p w14:paraId="6A6EDAE1" w14:textId="77777777" w:rsidR="0066344F" w:rsidRDefault="0066344F" w:rsidP="00636265"/>
    <w:p w14:paraId="6DEFB4DB" w14:textId="77777777" w:rsidR="00935A33" w:rsidRDefault="00935A33" w:rsidP="00636265">
      <w:pPr>
        <w:pStyle w:val="Kop1"/>
      </w:pPr>
      <w:bookmarkStart w:id="6" w:name="_Toc50450343"/>
    </w:p>
    <w:p w14:paraId="0D31279B" w14:textId="7165EBDF" w:rsidR="00636265" w:rsidRDefault="00636265" w:rsidP="00636265">
      <w:pPr>
        <w:pStyle w:val="Kop1"/>
      </w:pPr>
      <w:r>
        <w:t>Takenlijst</w:t>
      </w:r>
      <w:bookmarkEnd w:id="6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55"/>
        <w:gridCol w:w="1752"/>
        <w:gridCol w:w="1733"/>
        <w:gridCol w:w="1658"/>
        <w:gridCol w:w="1764"/>
      </w:tblGrid>
      <w:tr w:rsidR="00002320" w14:paraId="1F55B210" w14:textId="77777777" w:rsidTr="00585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83E559A" w14:textId="50DDAE64" w:rsidR="0066344F" w:rsidRDefault="0066344F" w:rsidP="00636265">
            <w:proofErr w:type="spellStart"/>
            <w:r>
              <w:t>Subtaak</w:t>
            </w:r>
            <w:proofErr w:type="spellEnd"/>
          </w:p>
        </w:tc>
        <w:tc>
          <w:tcPr>
            <w:tcW w:w="1752" w:type="dxa"/>
          </w:tcPr>
          <w:p w14:paraId="1A66BD67" w14:textId="7DA4B8B9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1733" w:type="dxa"/>
          </w:tcPr>
          <w:p w14:paraId="727CE4B1" w14:textId="4C8614F9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1658" w:type="dxa"/>
          </w:tcPr>
          <w:p w14:paraId="3C5E570F" w14:textId="6B6D21FB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764" w:type="dxa"/>
          </w:tcPr>
          <w:p w14:paraId="0A3E9E90" w14:textId="5CFE2D3E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</w:tr>
      <w:tr w:rsidR="00002320" w14:paraId="01F5E9C8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59CC8AF" w14:textId="1534A120" w:rsidR="0066344F" w:rsidRPr="00935A33" w:rsidRDefault="00585C39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 van Aanpak</w:t>
            </w:r>
          </w:p>
        </w:tc>
        <w:tc>
          <w:tcPr>
            <w:tcW w:w="1752" w:type="dxa"/>
          </w:tcPr>
          <w:p w14:paraId="5ACBB63E" w14:textId="3FB734E4" w:rsidR="0066344F" w:rsidRDefault="00453A7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935A33">
              <w:t xml:space="preserve"> september 2020</w:t>
            </w:r>
          </w:p>
        </w:tc>
        <w:tc>
          <w:tcPr>
            <w:tcW w:w="1733" w:type="dxa"/>
          </w:tcPr>
          <w:p w14:paraId="541B4C1A" w14:textId="731E2600" w:rsidR="0066344F" w:rsidRDefault="00002320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935A33">
              <w:t xml:space="preserve"> september 2020</w:t>
            </w:r>
          </w:p>
        </w:tc>
        <w:tc>
          <w:tcPr>
            <w:tcW w:w="1658" w:type="dxa"/>
          </w:tcPr>
          <w:p w14:paraId="36436AA5" w14:textId="5ADFA7C3" w:rsidR="0066344F" w:rsidRDefault="00453A7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935A33">
              <w:t>dagen</w:t>
            </w:r>
          </w:p>
        </w:tc>
        <w:tc>
          <w:tcPr>
            <w:tcW w:w="1764" w:type="dxa"/>
          </w:tcPr>
          <w:p w14:paraId="535F16AE" w14:textId="6307F831" w:rsidR="0066344F" w:rsidRDefault="0061604B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585C39" w14:paraId="516973E1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19860B1" w14:textId="28CC79CB" w:rsidR="00585C39" w:rsidRDefault="0061604B" w:rsidP="0063626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PvA</w:t>
            </w:r>
            <w:proofErr w:type="spellEnd"/>
            <w:r>
              <w:rPr>
                <w:b w:val="0"/>
                <w:bCs w:val="0"/>
              </w:rPr>
              <w:t xml:space="preserve"> inleiding</w:t>
            </w:r>
            <w:r w:rsidR="00585C39">
              <w:rPr>
                <w:b w:val="0"/>
                <w:bCs w:val="0"/>
              </w:rPr>
              <w:t xml:space="preserve"> opstellen</w:t>
            </w:r>
          </w:p>
        </w:tc>
        <w:tc>
          <w:tcPr>
            <w:tcW w:w="1752" w:type="dxa"/>
          </w:tcPr>
          <w:p w14:paraId="3DC22517" w14:textId="73E15E59" w:rsidR="00585C39" w:rsidRDefault="00453A7F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585C39">
              <w:t xml:space="preserve"> september</w:t>
            </w:r>
          </w:p>
        </w:tc>
        <w:tc>
          <w:tcPr>
            <w:tcW w:w="1733" w:type="dxa"/>
          </w:tcPr>
          <w:p w14:paraId="5C15C56F" w14:textId="468D2CB0" w:rsidR="00585C39" w:rsidRDefault="00585C39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658" w:type="dxa"/>
          </w:tcPr>
          <w:p w14:paraId="4A442A9C" w14:textId="0341A146" w:rsidR="00585C39" w:rsidRDefault="00585C39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61604B">
              <w:t>uur</w:t>
            </w:r>
          </w:p>
        </w:tc>
        <w:tc>
          <w:tcPr>
            <w:tcW w:w="1764" w:type="dxa"/>
          </w:tcPr>
          <w:p w14:paraId="3423831B" w14:textId="62DC11AA" w:rsidR="00585C39" w:rsidRDefault="0061604B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585C39" w14:paraId="471B7398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63AEBA" w14:textId="0250BBBC" w:rsidR="00585C39" w:rsidRDefault="0061604B" w:rsidP="0063626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PvA</w:t>
            </w:r>
            <w:proofErr w:type="spellEnd"/>
            <w:r w:rsidR="00585C39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doelstelling opstellen</w:t>
            </w:r>
          </w:p>
        </w:tc>
        <w:tc>
          <w:tcPr>
            <w:tcW w:w="1752" w:type="dxa"/>
          </w:tcPr>
          <w:p w14:paraId="6232E3DE" w14:textId="596E2C84" w:rsidR="00585C39" w:rsidRDefault="00585C39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53A7F">
              <w:t>0</w:t>
            </w:r>
            <w:r>
              <w:t xml:space="preserve"> september 2020</w:t>
            </w:r>
          </w:p>
        </w:tc>
        <w:tc>
          <w:tcPr>
            <w:tcW w:w="1733" w:type="dxa"/>
          </w:tcPr>
          <w:p w14:paraId="555CB4BB" w14:textId="33D93907" w:rsidR="00585C39" w:rsidRDefault="00585C39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53A7F">
              <w:t>0</w:t>
            </w:r>
            <w:r>
              <w:t xml:space="preserve"> september 2020</w:t>
            </w:r>
          </w:p>
        </w:tc>
        <w:tc>
          <w:tcPr>
            <w:tcW w:w="1658" w:type="dxa"/>
          </w:tcPr>
          <w:p w14:paraId="608E5827" w14:textId="4F29DD01" w:rsidR="00585C39" w:rsidRDefault="00585C39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61604B">
              <w:t>uur</w:t>
            </w:r>
          </w:p>
        </w:tc>
        <w:tc>
          <w:tcPr>
            <w:tcW w:w="1764" w:type="dxa"/>
          </w:tcPr>
          <w:p w14:paraId="4FD8B16D" w14:textId="4A549BE5" w:rsidR="00585C39" w:rsidRDefault="0061604B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585C39" w14:paraId="5C7A8BC9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A5248B6" w14:textId="2CEDE587" w:rsidR="00585C39" w:rsidRDefault="0061604B" w:rsidP="0063626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PvA</w:t>
            </w:r>
            <w:proofErr w:type="spellEnd"/>
            <w:r>
              <w:rPr>
                <w:b w:val="0"/>
                <w:bCs w:val="0"/>
              </w:rPr>
              <w:t xml:space="preserve"> omschrijving opstellen</w:t>
            </w:r>
          </w:p>
        </w:tc>
        <w:tc>
          <w:tcPr>
            <w:tcW w:w="1752" w:type="dxa"/>
          </w:tcPr>
          <w:p w14:paraId="31BC3C32" w14:textId="57612A4D" w:rsidR="00585C39" w:rsidRDefault="00585C39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53A7F">
              <w:t>0</w:t>
            </w:r>
            <w:r>
              <w:t xml:space="preserve"> september 2020</w:t>
            </w:r>
          </w:p>
        </w:tc>
        <w:tc>
          <w:tcPr>
            <w:tcW w:w="1733" w:type="dxa"/>
          </w:tcPr>
          <w:p w14:paraId="1D5E07FB" w14:textId="16D2BF9C" w:rsidR="00585C39" w:rsidRDefault="00585C39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53A7F">
              <w:t>0</w:t>
            </w:r>
            <w:r>
              <w:t xml:space="preserve"> september 2020</w:t>
            </w:r>
          </w:p>
        </w:tc>
        <w:tc>
          <w:tcPr>
            <w:tcW w:w="1658" w:type="dxa"/>
          </w:tcPr>
          <w:p w14:paraId="3B64FC67" w14:textId="73EAA14E" w:rsidR="00585C39" w:rsidRDefault="0061604B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85C39">
              <w:t xml:space="preserve"> </w:t>
            </w:r>
            <w:r>
              <w:t>uur</w:t>
            </w:r>
          </w:p>
        </w:tc>
        <w:tc>
          <w:tcPr>
            <w:tcW w:w="1764" w:type="dxa"/>
          </w:tcPr>
          <w:p w14:paraId="2C33DB8D" w14:textId="36D0E7E4" w:rsidR="00585C39" w:rsidRDefault="0061604B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14:paraId="0DEC94B8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B16CBFF" w14:textId="5B4235E4" w:rsidR="00453A7F" w:rsidRDefault="00453A7F" w:rsidP="00453A7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PvA</w:t>
            </w:r>
            <w:proofErr w:type="spellEnd"/>
            <w:r>
              <w:rPr>
                <w:b w:val="0"/>
                <w:bCs w:val="0"/>
              </w:rPr>
              <w:t xml:space="preserve"> projectgroep vermelden</w:t>
            </w:r>
          </w:p>
        </w:tc>
        <w:tc>
          <w:tcPr>
            <w:tcW w:w="1752" w:type="dxa"/>
          </w:tcPr>
          <w:p w14:paraId="049CACA3" w14:textId="541C7861" w:rsidR="00453A7F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733" w:type="dxa"/>
          </w:tcPr>
          <w:p w14:paraId="0997A922" w14:textId="0E7FBC78" w:rsidR="00453A7F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658" w:type="dxa"/>
          </w:tcPr>
          <w:p w14:paraId="1A402E82" w14:textId="2CAB79A8" w:rsidR="00453A7F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uur</w:t>
            </w:r>
          </w:p>
        </w:tc>
        <w:tc>
          <w:tcPr>
            <w:tcW w:w="1764" w:type="dxa"/>
          </w:tcPr>
          <w:p w14:paraId="2B44EAB3" w14:textId="015AF7AE" w:rsidR="00453A7F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002320" w14:paraId="3BEAA4E3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764C7CD" w14:textId="33405061" w:rsidR="00453A7F" w:rsidRDefault="00453A7F" w:rsidP="00453A7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PvA</w:t>
            </w:r>
            <w:proofErr w:type="spellEnd"/>
            <w:r>
              <w:rPr>
                <w:b w:val="0"/>
                <w:bCs w:val="0"/>
              </w:rPr>
              <w:t xml:space="preserve"> overzicht van benodigde onderdelen opstellen</w:t>
            </w:r>
          </w:p>
        </w:tc>
        <w:tc>
          <w:tcPr>
            <w:tcW w:w="1752" w:type="dxa"/>
          </w:tcPr>
          <w:p w14:paraId="20520447" w14:textId="4848B8D0" w:rsidR="00453A7F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1</w:t>
            </w:r>
            <w:r>
              <w:t xml:space="preserve"> september 2020</w:t>
            </w:r>
          </w:p>
        </w:tc>
        <w:tc>
          <w:tcPr>
            <w:tcW w:w="1733" w:type="dxa"/>
          </w:tcPr>
          <w:p w14:paraId="057AD47D" w14:textId="21547F95" w:rsidR="00453A7F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02320">
              <w:t xml:space="preserve">6 </w:t>
            </w:r>
            <w:r>
              <w:t>september 2020</w:t>
            </w:r>
          </w:p>
        </w:tc>
        <w:tc>
          <w:tcPr>
            <w:tcW w:w="1658" w:type="dxa"/>
          </w:tcPr>
          <w:p w14:paraId="543677D5" w14:textId="5BA43158" w:rsidR="00453A7F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53A7F">
              <w:t xml:space="preserve"> dagen</w:t>
            </w:r>
          </w:p>
        </w:tc>
        <w:tc>
          <w:tcPr>
            <w:tcW w:w="1764" w:type="dxa"/>
          </w:tcPr>
          <w:p w14:paraId="489FF79A" w14:textId="313F6114" w:rsidR="00453A7F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14:paraId="2E0565DE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2F0A9A4" w14:textId="2797A2FC" w:rsidR="00453A7F" w:rsidRDefault="00453A7F" w:rsidP="00453A7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PvA</w:t>
            </w:r>
            <w:proofErr w:type="spellEnd"/>
            <w:r>
              <w:rPr>
                <w:b w:val="0"/>
                <w:bCs w:val="0"/>
              </w:rPr>
              <w:t xml:space="preserve"> planning opstellen</w:t>
            </w:r>
          </w:p>
        </w:tc>
        <w:tc>
          <w:tcPr>
            <w:tcW w:w="1752" w:type="dxa"/>
          </w:tcPr>
          <w:p w14:paraId="55A8CE85" w14:textId="3DACE040" w:rsidR="00453A7F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17 </w:t>
            </w:r>
            <w:r w:rsidR="00453A7F">
              <w:t>september</w:t>
            </w:r>
          </w:p>
        </w:tc>
        <w:tc>
          <w:tcPr>
            <w:tcW w:w="1733" w:type="dxa"/>
          </w:tcPr>
          <w:p w14:paraId="4807AB45" w14:textId="346FCB8E" w:rsidR="00453A7F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453A7F">
              <w:t xml:space="preserve"> september</w:t>
            </w:r>
          </w:p>
        </w:tc>
        <w:tc>
          <w:tcPr>
            <w:tcW w:w="1658" w:type="dxa"/>
          </w:tcPr>
          <w:p w14:paraId="69423F92" w14:textId="78C8A50E" w:rsidR="00453A7F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53A7F">
              <w:t xml:space="preserve"> dagen</w:t>
            </w:r>
          </w:p>
        </w:tc>
        <w:tc>
          <w:tcPr>
            <w:tcW w:w="1764" w:type="dxa"/>
          </w:tcPr>
          <w:p w14:paraId="2D8DA526" w14:textId="28054223" w:rsidR="00453A7F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 xml:space="preserve">, Matthijs Verboon, Gijs </w:t>
            </w:r>
            <w:r>
              <w:lastRenderedPageBreak/>
              <w:t>Bakker, Noah Elstgeest</w:t>
            </w:r>
          </w:p>
        </w:tc>
      </w:tr>
      <w:tr w:rsidR="00453A7F" w14:paraId="1963D65D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6138691" w14:textId="7CB59619" w:rsidR="00453A7F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Functioneel Ontwerp</w:t>
            </w:r>
          </w:p>
        </w:tc>
        <w:tc>
          <w:tcPr>
            <w:tcW w:w="1752" w:type="dxa"/>
          </w:tcPr>
          <w:p w14:paraId="461E5E50" w14:textId="2E040D0D" w:rsidR="00453A7F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2020</w:t>
            </w:r>
          </w:p>
        </w:tc>
        <w:tc>
          <w:tcPr>
            <w:tcW w:w="1733" w:type="dxa"/>
          </w:tcPr>
          <w:p w14:paraId="161503A6" w14:textId="6FF9E05E" w:rsidR="00453A7F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</w:t>
            </w:r>
          </w:p>
        </w:tc>
        <w:tc>
          <w:tcPr>
            <w:tcW w:w="1658" w:type="dxa"/>
          </w:tcPr>
          <w:p w14:paraId="3F39AFF3" w14:textId="7B22D657" w:rsidR="00453A7F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dagen</w:t>
            </w:r>
          </w:p>
        </w:tc>
        <w:tc>
          <w:tcPr>
            <w:tcW w:w="1764" w:type="dxa"/>
          </w:tcPr>
          <w:p w14:paraId="231FE368" w14:textId="7C87F26A" w:rsidR="00453A7F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60D4EE31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1F9DC56" w14:textId="2E4EB062" w:rsidR="00453A7F" w:rsidRPr="0061604B" w:rsidRDefault="00453A7F" w:rsidP="00453A7F">
            <w:pPr>
              <w:rPr>
                <w:b w:val="0"/>
                <w:bCs w:val="0"/>
                <w:lang w:val="en-US"/>
              </w:rPr>
            </w:pPr>
            <w:r w:rsidRPr="0061604B">
              <w:rPr>
                <w:b w:val="0"/>
                <w:bCs w:val="0"/>
                <w:lang w:val="en-US"/>
              </w:rPr>
              <w:t xml:space="preserve">FO Use Case diagram </w:t>
            </w:r>
            <w:proofErr w:type="spellStart"/>
            <w:r w:rsidRPr="0061604B">
              <w:rPr>
                <w:b w:val="0"/>
                <w:bCs w:val="0"/>
                <w:lang w:val="en-US"/>
              </w:rPr>
              <w:t>maken</w:t>
            </w:r>
            <w:proofErr w:type="spellEnd"/>
          </w:p>
        </w:tc>
        <w:tc>
          <w:tcPr>
            <w:tcW w:w="1752" w:type="dxa"/>
          </w:tcPr>
          <w:p w14:paraId="69867514" w14:textId="536E60C4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22 september </w:t>
            </w:r>
            <w:r>
              <w:t>2020</w:t>
            </w:r>
          </w:p>
        </w:tc>
        <w:tc>
          <w:tcPr>
            <w:tcW w:w="1733" w:type="dxa"/>
          </w:tcPr>
          <w:p w14:paraId="6646760E" w14:textId="2A6E9FA9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september</w:t>
            </w:r>
            <w:proofErr w:type="spellEnd"/>
            <w:r>
              <w:rPr>
                <w:lang w:val="en-US"/>
              </w:rPr>
              <w:t xml:space="preserve"> 2020</w:t>
            </w:r>
          </w:p>
        </w:tc>
        <w:tc>
          <w:tcPr>
            <w:tcW w:w="1658" w:type="dxa"/>
          </w:tcPr>
          <w:p w14:paraId="382BD63F" w14:textId="6E207876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dag</w:t>
            </w:r>
            <w:proofErr w:type="spellEnd"/>
          </w:p>
        </w:tc>
        <w:tc>
          <w:tcPr>
            <w:tcW w:w="1764" w:type="dxa"/>
          </w:tcPr>
          <w:p w14:paraId="04C6FC97" w14:textId="074BDF8C" w:rsidR="00453A7F" w:rsidRPr="0061604B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5DE674F0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4BEA5C" w14:textId="6779CD7C" w:rsidR="00453A7F" w:rsidRPr="0061604B" w:rsidRDefault="00453A7F" w:rsidP="00453A7F">
            <w:pPr>
              <w:rPr>
                <w:b w:val="0"/>
                <w:bCs w:val="0"/>
              </w:rPr>
            </w:pPr>
            <w:r w:rsidRPr="0061604B">
              <w:rPr>
                <w:b w:val="0"/>
                <w:bCs w:val="0"/>
              </w:rPr>
              <w:t xml:space="preserve">FO </w:t>
            </w:r>
            <w:proofErr w:type="spellStart"/>
            <w:r w:rsidRPr="0061604B">
              <w:rPr>
                <w:b w:val="0"/>
                <w:bCs w:val="0"/>
              </w:rPr>
              <w:t>Use</w:t>
            </w:r>
            <w:proofErr w:type="spellEnd"/>
            <w:r w:rsidRPr="0061604B">
              <w:rPr>
                <w:b w:val="0"/>
                <w:bCs w:val="0"/>
              </w:rPr>
              <w:t xml:space="preserve"> Case beschrijvingen maken</w:t>
            </w:r>
          </w:p>
        </w:tc>
        <w:tc>
          <w:tcPr>
            <w:tcW w:w="1752" w:type="dxa"/>
          </w:tcPr>
          <w:p w14:paraId="7E6AAE19" w14:textId="55616DE9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september</w:t>
            </w:r>
            <w:proofErr w:type="spellEnd"/>
            <w:r>
              <w:rPr>
                <w:lang w:val="en-US"/>
              </w:rPr>
              <w:t xml:space="preserve"> 2020</w:t>
            </w:r>
          </w:p>
        </w:tc>
        <w:tc>
          <w:tcPr>
            <w:tcW w:w="1733" w:type="dxa"/>
          </w:tcPr>
          <w:p w14:paraId="5DA5FDC0" w14:textId="31B3FB34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september</w:t>
            </w:r>
            <w:proofErr w:type="spellEnd"/>
            <w:r>
              <w:rPr>
                <w:lang w:val="en-US"/>
              </w:rPr>
              <w:t xml:space="preserve"> 2020</w:t>
            </w:r>
          </w:p>
        </w:tc>
        <w:tc>
          <w:tcPr>
            <w:tcW w:w="1658" w:type="dxa"/>
          </w:tcPr>
          <w:p w14:paraId="44049494" w14:textId="2A1F6D5E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764" w:type="dxa"/>
          </w:tcPr>
          <w:p w14:paraId="7EC4C5D5" w14:textId="668E8B68" w:rsidR="00453A7F" w:rsidRPr="0061604B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03652709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811823B" w14:textId="2C6A4529" w:rsidR="00453A7F" w:rsidRPr="0061604B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 Navigatiediagram maken</w:t>
            </w:r>
          </w:p>
        </w:tc>
        <w:tc>
          <w:tcPr>
            <w:tcW w:w="1752" w:type="dxa"/>
          </w:tcPr>
          <w:p w14:paraId="02BE05A7" w14:textId="02F5F5A2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september 2020</w:t>
            </w:r>
          </w:p>
        </w:tc>
        <w:tc>
          <w:tcPr>
            <w:tcW w:w="1733" w:type="dxa"/>
          </w:tcPr>
          <w:p w14:paraId="4EEB8094" w14:textId="282D4880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oktober 2020</w:t>
            </w:r>
          </w:p>
        </w:tc>
        <w:tc>
          <w:tcPr>
            <w:tcW w:w="1658" w:type="dxa"/>
          </w:tcPr>
          <w:p w14:paraId="3BB08E5A" w14:textId="487CEBBC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dagen</w:t>
            </w:r>
          </w:p>
        </w:tc>
        <w:tc>
          <w:tcPr>
            <w:tcW w:w="1764" w:type="dxa"/>
          </w:tcPr>
          <w:p w14:paraId="7F51E257" w14:textId="1C88E41D" w:rsidR="00453A7F" w:rsidRPr="0061604B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002320" w:rsidRPr="0061604B" w14:paraId="1E36EB28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702C17B" w14:textId="68CCB270" w:rsidR="00453A7F" w:rsidRPr="0061604B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 Lijst van schermen maken</w:t>
            </w:r>
          </w:p>
        </w:tc>
        <w:tc>
          <w:tcPr>
            <w:tcW w:w="1752" w:type="dxa"/>
          </w:tcPr>
          <w:p w14:paraId="3FC589A3" w14:textId="0CAA0198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september 2020</w:t>
            </w:r>
          </w:p>
        </w:tc>
        <w:tc>
          <w:tcPr>
            <w:tcW w:w="1733" w:type="dxa"/>
          </w:tcPr>
          <w:p w14:paraId="183E1918" w14:textId="627DBC34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september 2020</w:t>
            </w:r>
          </w:p>
        </w:tc>
        <w:tc>
          <w:tcPr>
            <w:tcW w:w="1658" w:type="dxa"/>
          </w:tcPr>
          <w:p w14:paraId="21557042" w14:textId="35BA591A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764" w:type="dxa"/>
          </w:tcPr>
          <w:p w14:paraId="65C052D7" w14:textId="120F39A9" w:rsidR="00453A7F" w:rsidRPr="0061604B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002320" w:rsidRPr="0061604B" w14:paraId="69C60687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018F5F3" w14:textId="308207C0" w:rsidR="00453A7F" w:rsidRPr="0061604B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 Schermontwerpen opstellen</w:t>
            </w:r>
          </w:p>
        </w:tc>
        <w:tc>
          <w:tcPr>
            <w:tcW w:w="1752" w:type="dxa"/>
          </w:tcPr>
          <w:p w14:paraId="68A03AA0" w14:textId="4D3DD6C2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september 2020</w:t>
            </w:r>
          </w:p>
        </w:tc>
        <w:tc>
          <w:tcPr>
            <w:tcW w:w="1733" w:type="dxa"/>
          </w:tcPr>
          <w:p w14:paraId="65F5F3AD" w14:textId="7B18E8FC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1658" w:type="dxa"/>
          </w:tcPr>
          <w:p w14:paraId="27920EBD" w14:textId="0ECA1F21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dagen</w:t>
            </w:r>
          </w:p>
        </w:tc>
        <w:tc>
          <w:tcPr>
            <w:tcW w:w="1764" w:type="dxa"/>
          </w:tcPr>
          <w:p w14:paraId="294C28CD" w14:textId="2F2C6D79" w:rsidR="00453A7F" w:rsidRPr="0061604B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3F93206C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395FD4E" w14:textId="021CF140" w:rsidR="00453A7F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Technisch Ontwerp</w:t>
            </w:r>
          </w:p>
        </w:tc>
        <w:tc>
          <w:tcPr>
            <w:tcW w:w="1752" w:type="dxa"/>
          </w:tcPr>
          <w:p w14:paraId="1C23780C" w14:textId="758C2FD4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1733" w:type="dxa"/>
          </w:tcPr>
          <w:p w14:paraId="17C12E9E" w14:textId="639A52A9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oktober</w:t>
            </w:r>
          </w:p>
        </w:tc>
        <w:tc>
          <w:tcPr>
            <w:tcW w:w="1658" w:type="dxa"/>
          </w:tcPr>
          <w:p w14:paraId="69261719" w14:textId="52CCAA49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dagen</w:t>
            </w:r>
          </w:p>
        </w:tc>
        <w:tc>
          <w:tcPr>
            <w:tcW w:w="1764" w:type="dxa"/>
          </w:tcPr>
          <w:p w14:paraId="755100A8" w14:textId="7954455F" w:rsidR="00453A7F" w:rsidRPr="0061604B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75CB1550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9FFC2FF" w14:textId="04CCD330" w:rsidR="00453A7F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Klassendiagram maken</w:t>
            </w:r>
          </w:p>
        </w:tc>
        <w:tc>
          <w:tcPr>
            <w:tcW w:w="1752" w:type="dxa"/>
          </w:tcPr>
          <w:p w14:paraId="73E8939D" w14:textId="658B5C17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1733" w:type="dxa"/>
          </w:tcPr>
          <w:p w14:paraId="3C73EC37" w14:textId="19373C5C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oktober 2020</w:t>
            </w:r>
          </w:p>
        </w:tc>
        <w:tc>
          <w:tcPr>
            <w:tcW w:w="1658" w:type="dxa"/>
          </w:tcPr>
          <w:p w14:paraId="4639CF53" w14:textId="3C2DB6B7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dagen</w:t>
            </w:r>
          </w:p>
        </w:tc>
        <w:tc>
          <w:tcPr>
            <w:tcW w:w="1764" w:type="dxa"/>
          </w:tcPr>
          <w:p w14:paraId="32D378B9" w14:textId="307A7291" w:rsidR="00453A7F" w:rsidRPr="0061604B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01F5376D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DEB3461" w14:textId="385F6586" w:rsidR="00453A7F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ERD maken</w:t>
            </w:r>
          </w:p>
        </w:tc>
        <w:tc>
          <w:tcPr>
            <w:tcW w:w="1752" w:type="dxa"/>
          </w:tcPr>
          <w:p w14:paraId="13452164" w14:textId="30BADBDE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oktober 2020</w:t>
            </w:r>
          </w:p>
        </w:tc>
        <w:tc>
          <w:tcPr>
            <w:tcW w:w="1733" w:type="dxa"/>
          </w:tcPr>
          <w:p w14:paraId="5E1EBCFD" w14:textId="5B0822F2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spellStart"/>
            <w:r>
              <w:t>oktoboer</w:t>
            </w:r>
            <w:proofErr w:type="spellEnd"/>
            <w:r>
              <w:t xml:space="preserve"> 2020</w:t>
            </w:r>
          </w:p>
        </w:tc>
        <w:tc>
          <w:tcPr>
            <w:tcW w:w="1658" w:type="dxa"/>
          </w:tcPr>
          <w:p w14:paraId="5C451092" w14:textId="42E41ED5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tcW w:w="1764" w:type="dxa"/>
          </w:tcPr>
          <w:p w14:paraId="6099A8FF" w14:textId="0A097848" w:rsidR="00453A7F" w:rsidRPr="0061604B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421ADC9E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9299F8C" w14:textId="03D337DA" w:rsidR="00453A7F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Ontwikkelomgeving</w:t>
            </w:r>
          </w:p>
        </w:tc>
        <w:tc>
          <w:tcPr>
            <w:tcW w:w="1752" w:type="dxa"/>
          </w:tcPr>
          <w:p w14:paraId="7CDA9FCA" w14:textId="0FA9D9D6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1733" w:type="dxa"/>
          </w:tcPr>
          <w:p w14:paraId="6A30F1BB" w14:textId="3ED7B8D0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oktober 2020</w:t>
            </w:r>
          </w:p>
        </w:tc>
        <w:tc>
          <w:tcPr>
            <w:tcW w:w="1658" w:type="dxa"/>
          </w:tcPr>
          <w:p w14:paraId="72B67BC1" w14:textId="673F3E01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tcW w:w="1764" w:type="dxa"/>
          </w:tcPr>
          <w:p w14:paraId="5DB69FBC" w14:textId="6160D482" w:rsidR="00453A7F" w:rsidRPr="0061604B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1CD13F7E" w14:textId="77777777" w:rsidTr="0058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AE5BAA6" w14:textId="23A95365" w:rsidR="00453A7F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OO Lijst van benodigde hardware opstellen</w:t>
            </w:r>
          </w:p>
        </w:tc>
        <w:tc>
          <w:tcPr>
            <w:tcW w:w="1752" w:type="dxa"/>
          </w:tcPr>
          <w:p w14:paraId="1A364CAC" w14:textId="15DFAC85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1733" w:type="dxa"/>
          </w:tcPr>
          <w:p w14:paraId="30281836" w14:textId="27F879D5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 oktober 2020</w:t>
            </w:r>
          </w:p>
        </w:tc>
        <w:tc>
          <w:tcPr>
            <w:tcW w:w="1658" w:type="dxa"/>
          </w:tcPr>
          <w:p w14:paraId="0D358C2A" w14:textId="3665F59F" w:rsidR="00453A7F" w:rsidRPr="0061604B" w:rsidRDefault="00002320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dagen</w:t>
            </w:r>
          </w:p>
        </w:tc>
        <w:tc>
          <w:tcPr>
            <w:tcW w:w="1764" w:type="dxa"/>
          </w:tcPr>
          <w:p w14:paraId="5A4ED1BE" w14:textId="77A9D47C" w:rsidR="00453A7F" w:rsidRPr="0061604B" w:rsidRDefault="00453A7F" w:rsidP="00453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  <w:tr w:rsidR="00453A7F" w:rsidRPr="0061604B" w14:paraId="24320F3D" w14:textId="77777777" w:rsidTr="0058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3245237" w14:textId="6316CEC8" w:rsidR="00453A7F" w:rsidRDefault="00453A7F" w:rsidP="00453A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OO Lijst van benodigde software opstellen</w:t>
            </w:r>
          </w:p>
        </w:tc>
        <w:tc>
          <w:tcPr>
            <w:tcW w:w="1752" w:type="dxa"/>
          </w:tcPr>
          <w:p w14:paraId="4372C499" w14:textId="544655CF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oktober 2020</w:t>
            </w:r>
          </w:p>
        </w:tc>
        <w:tc>
          <w:tcPr>
            <w:tcW w:w="1733" w:type="dxa"/>
          </w:tcPr>
          <w:p w14:paraId="24ECF966" w14:textId="5F8F3284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oktober 2020</w:t>
            </w:r>
          </w:p>
        </w:tc>
        <w:tc>
          <w:tcPr>
            <w:tcW w:w="1658" w:type="dxa"/>
          </w:tcPr>
          <w:p w14:paraId="32289366" w14:textId="68759FF8" w:rsidR="00453A7F" w:rsidRPr="0061604B" w:rsidRDefault="00002320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dagen</w:t>
            </w:r>
          </w:p>
        </w:tc>
        <w:tc>
          <w:tcPr>
            <w:tcW w:w="1764" w:type="dxa"/>
          </w:tcPr>
          <w:p w14:paraId="59AB859F" w14:textId="00E238B2" w:rsidR="00453A7F" w:rsidRPr="0061604B" w:rsidRDefault="00453A7F" w:rsidP="00453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Enes </w:t>
            </w:r>
            <w:proofErr w:type="spellStart"/>
            <w:r>
              <w:t>Can</w:t>
            </w:r>
            <w:proofErr w:type="spellEnd"/>
            <w:r>
              <w:t>, Matthijs Verboon, Gijs Bakker, Noah Elstgeest</w:t>
            </w:r>
          </w:p>
        </w:tc>
      </w:tr>
    </w:tbl>
    <w:p w14:paraId="56C16525" w14:textId="30A49129" w:rsidR="00636265" w:rsidRPr="0061604B" w:rsidRDefault="00636265" w:rsidP="00636265"/>
    <w:sectPr w:rsidR="00636265" w:rsidRPr="0061604B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401FF" w14:textId="77777777" w:rsidR="002C1594" w:rsidRDefault="002C1594" w:rsidP="0006621D">
      <w:r>
        <w:separator/>
      </w:r>
    </w:p>
  </w:endnote>
  <w:endnote w:type="continuationSeparator" w:id="0">
    <w:p w14:paraId="6554D12A" w14:textId="77777777" w:rsidR="002C1594" w:rsidRDefault="002C1594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B760F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65D18A2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A006952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0CD54A48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FDC98" w14:textId="77777777" w:rsidR="002C1594" w:rsidRDefault="002C1594" w:rsidP="0006621D">
      <w:r>
        <w:separator/>
      </w:r>
    </w:p>
  </w:footnote>
  <w:footnote w:type="continuationSeparator" w:id="0">
    <w:p w14:paraId="2973DA54" w14:textId="77777777" w:rsidR="002C1594" w:rsidRDefault="002C1594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51855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5"/>
    <w:rsid w:val="00002320"/>
    <w:rsid w:val="0006621D"/>
    <w:rsid w:val="00207C21"/>
    <w:rsid w:val="00256517"/>
    <w:rsid w:val="00263078"/>
    <w:rsid w:val="002C1594"/>
    <w:rsid w:val="003534D4"/>
    <w:rsid w:val="003A4ECC"/>
    <w:rsid w:val="00453A7F"/>
    <w:rsid w:val="00585C39"/>
    <w:rsid w:val="0061604B"/>
    <w:rsid w:val="00636265"/>
    <w:rsid w:val="0066344F"/>
    <w:rsid w:val="006D2C58"/>
    <w:rsid w:val="00935A33"/>
    <w:rsid w:val="00942196"/>
    <w:rsid w:val="00A141CF"/>
    <w:rsid w:val="00A907F1"/>
    <w:rsid w:val="00AE2390"/>
    <w:rsid w:val="00C07247"/>
    <w:rsid w:val="00C71163"/>
    <w:rsid w:val="00D06E4C"/>
    <w:rsid w:val="00EB1347"/>
    <w:rsid w:val="00ED41DA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C320"/>
  <w15:chartTrackingRefBased/>
  <w15:docId w15:val="{BF1B6F0E-6F46-C042-914B-E904B0DB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table" w:styleId="Tabelraster">
    <w:name w:val="Table Grid"/>
    <w:basedOn w:val="Standaardtabel"/>
    <w:uiPriority w:val="39"/>
    <w:rsid w:val="0025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6634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6634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6634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6634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3">
    <w:name w:val="Grid Table 3"/>
    <w:basedOn w:val="Standaardtabel"/>
    <w:uiPriority w:val="48"/>
    <w:rsid w:val="006634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6634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Gi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18</TotalTime>
  <Pages>6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9</cp:revision>
  <dcterms:created xsi:type="dcterms:W3CDTF">2020-10-26T08:03:00Z</dcterms:created>
  <dcterms:modified xsi:type="dcterms:W3CDTF">2020-10-26T08:44:00Z</dcterms:modified>
</cp:coreProperties>
</file>