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4483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Amazigh Android </w:t>
      </w:r>
    </w:p>
    <w:p w14:paraId="45641BB9" w14:textId="3C3C9F87" w:rsidR="00F87770" w:rsidRDefault="009A0349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2C8862A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73D3700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273B36C" w14:textId="30BB1CBD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="002D661C">
        <w:rPr>
          <w:rFonts w:ascii="Times New Roman" w:eastAsia="Times New Roman" w:hAnsi="Times New Roman" w:cs="Times New Roman"/>
          <w:lang w:eastAsia="nl-NL"/>
        </w:rPr>
        <w:instrText xml:space="preserve"> INCLUDEPICTURE "C:\\var\\folders\\t3\\854llv5j03gfc13jpm5xnz800000gn\\T\\com.microsoft.Word\\WebArchiveCopyPasteTempFiles\\1200px-Berber_flag.svg.png" \* MERGEFORMAT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06CD4BC" wp14:editId="3A29FD66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3BB70775" w14:textId="77777777" w:rsidR="00F87770" w:rsidRDefault="00F87770" w:rsidP="00F87770">
      <w:pPr>
        <w:pStyle w:val="Normaalweb"/>
      </w:pPr>
    </w:p>
    <w:p w14:paraId="77A5E972" w14:textId="77777777" w:rsidR="00F87770" w:rsidRDefault="00F87770" w:rsidP="00F87770">
      <w:pPr>
        <w:pStyle w:val="Normaalweb"/>
      </w:pPr>
    </w:p>
    <w:p w14:paraId="32F9A15E" w14:textId="77777777" w:rsidR="003A4ECC" w:rsidRDefault="003A4ECC"/>
    <w:p w14:paraId="2DB05CCE" w14:textId="5A6C222A" w:rsidR="00F87770" w:rsidRDefault="00F87770">
      <w:r>
        <w:t>Namen:</w:t>
      </w:r>
      <w:r>
        <w:tab/>
      </w:r>
      <w:r>
        <w:tab/>
        <w:t>E. Can, M. Verboon, N. Elstgeest</w:t>
      </w:r>
      <w:r w:rsidR="009A0349">
        <w:t>, G. Bakker</w:t>
      </w:r>
    </w:p>
    <w:p w14:paraId="61E51384" w14:textId="77777777" w:rsidR="00F87770" w:rsidRDefault="00F87770">
      <w:r>
        <w:t>Studiejaar:</w:t>
      </w:r>
      <w:r>
        <w:tab/>
      </w:r>
      <w:r>
        <w:tab/>
        <w:t>2020-2021</w:t>
      </w:r>
    </w:p>
    <w:p w14:paraId="2C2A9023" w14:textId="77777777" w:rsidR="00F87770" w:rsidRDefault="00F87770">
      <w:r>
        <w:t>Werkgroep:</w:t>
      </w:r>
      <w:r>
        <w:tab/>
      </w:r>
      <w:r>
        <w:tab/>
        <w:t>LO8E-AMO2</w:t>
      </w:r>
    </w:p>
    <w:p w14:paraId="77E858BE" w14:textId="77777777" w:rsidR="00F87770" w:rsidRDefault="00F87770">
      <w:r>
        <w:t>Projectleider:</w:t>
      </w:r>
      <w:r>
        <w:tab/>
      </w:r>
      <w:r>
        <w:tab/>
        <w:t>M. Boukiour</w:t>
      </w:r>
    </w:p>
    <w:p w14:paraId="27A15C8C" w14:textId="02486626" w:rsidR="00F87770" w:rsidRDefault="00F87770">
      <w:r>
        <w:t xml:space="preserve">Inleverdatum: </w:t>
      </w:r>
      <w:r>
        <w:tab/>
      </w:r>
      <w:r w:rsidR="009A0349">
        <w:t>22 september 2020</w:t>
      </w:r>
      <w:r>
        <w:t xml:space="preserve"> </w:t>
      </w:r>
    </w:p>
    <w:p w14:paraId="74683382" w14:textId="067DF990" w:rsidR="00F87770" w:rsidRDefault="00F87770">
      <w:r>
        <w:t>Versie:</w:t>
      </w:r>
      <w:r>
        <w:tab/>
      </w:r>
      <w:r>
        <w:tab/>
      </w:r>
      <w:r>
        <w:tab/>
      </w:r>
      <w:r w:rsidR="002D661C">
        <w:t>2</w:t>
      </w:r>
      <w:r>
        <w:t>.0</w:t>
      </w:r>
    </w:p>
    <w:p w14:paraId="5C8CFB76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97B3D0" w14:textId="77777777" w:rsidR="00ED58B7" w:rsidRDefault="00ED58B7">
          <w:pPr>
            <w:pStyle w:val="Kopvaninhoudsopgave"/>
          </w:pPr>
          <w:r>
            <w:t>Inhoudsopgave</w:t>
          </w:r>
        </w:p>
        <w:p w14:paraId="0525657E" w14:textId="3844082D" w:rsidR="002D661C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871496" w:history="1">
            <w:r w:rsidR="002D661C" w:rsidRPr="00E738D1">
              <w:rPr>
                <w:rStyle w:val="Hyperlink"/>
                <w:noProof/>
              </w:rPr>
              <w:t>Use case diagram</w:t>
            </w:r>
            <w:r w:rsidR="002D661C">
              <w:rPr>
                <w:noProof/>
                <w:webHidden/>
              </w:rPr>
              <w:tab/>
            </w:r>
            <w:r w:rsidR="002D661C">
              <w:rPr>
                <w:noProof/>
                <w:webHidden/>
              </w:rPr>
              <w:fldChar w:fldCharType="begin"/>
            </w:r>
            <w:r w:rsidR="002D661C">
              <w:rPr>
                <w:noProof/>
                <w:webHidden/>
              </w:rPr>
              <w:instrText xml:space="preserve"> PAGEREF _Toc54871496 \h </w:instrText>
            </w:r>
            <w:r w:rsidR="002D661C">
              <w:rPr>
                <w:noProof/>
                <w:webHidden/>
              </w:rPr>
            </w:r>
            <w:r w:rsidR="002D661C">
              <w:rPr>
                <w:noProof/>
                <w:webHidden/>
              </w:rPr>
              <w:fldChar w:fldCharType="separate"/>
            </w:r>
            <w:r w:rsidR="002D661C">
              <w:rPr>
                <w:noProof/>
                <w:webHidden/>
              </w:rPr>
              <w:t>3</w:t>
            </w:r>
            <w:r w:rsidR="002D661C">
              <w:rPr>
                <w:noProof/>
                <w:webHidden/>
              </w:rPr>
              <w:fldChar w:fldCharType="end"/>
            </w:r>
          </w:hyperlink>
        </w:p>
        <w:p w14:paraId="06B33D30" w14:textId="52EDA35C" w:rsidR="002D661C" w:rsidRDefault="002D661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4871497" w:history="1">
            <w:r w:rsidRPr="00E738D1">
              <w:rPr>
                <w:rStyle w:val="Hyperlink"/>
                <w:noProof/>
              </w:rPr>
              <w:t>Use case beschijvingen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0692" w14:textId="5FC3DA29" w:rsidR="002D661C" w:rsidRDefault="002D661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4871498" w:history="1">
            <w:r w:rsidRPr="00E738D1">
              <w:rPr>
                <w:rStyle w:val="Hyperlink"/>
                <w:noProof/>
              </w:rPr>
              <w:t>Navigatiescherm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E85A" w14:textId="59CA60A2" w:rsidR="002D661C" w:rsidRDefault="002D661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4871499" w:history="1">
            <w:r w:rsidRPr="00E738D1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250" w14:textId="42A87C65" w:rsidR="002D661C" w:rsidRDefault="002D661C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4871500" w:history="1">
            <w:r w:rsidRPr="00E738D1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E8AD" w14:textId="7FEE9D5F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5E57EF98" w14:textId="77777777" w:rsidR="00ED58B7" w:rsidRDefault="00ED58B7">
      <w:r>
        <w:br w:type="page"/>
      </w:r>
    </w:p>
    <w:p w14:paraId="6E8F7448" w14:textId="757A43FA" w:rsidR="00F87770" w:rsidRDefault="009A0349" w:rsidP="00ED58B7">
      <w:pPr>
        <w:pStyle w:val="Kop1"/>
      </w:pPr>
      <w:bookmarkStart w:id="0" w:name="_Toc54871496"/>
      <w:r>
        <w:lastRenderedPageBreak/>
        <w:t>Use case diagram</w:t>
      </w:r>
      <w:bookmarkEnd w:id="0"/>
    </w:p>
    <w:p w14:paraId="6E8EC301" w14:textId="75DC00DC" w:rsidR="009A0349" w:rsidRDefault="009A0349" w:rsidP="009A0349"/>
    <w:p w14:paraId="1419EFBC" w14:textId="5170F4BD" w:rsidR="009A0349" w:rsidRDefault="002D661C" w:rsidP="009A0349">
      <w:r>
        <w:rPr>
          <w:noProof/>
        </w:rPr>
        <w:drawing>
          <wp:inline distT="0" distB="0" distL="0" distR="0" wp14:anchorId="7569D12C" wp14:editId="088BE349">
            <wp:extent cx="5760720" cy="37179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1DBB" w14:textId="77777777" w:rsidR="009A0349" w:rsidRDefault="009A0349">
      <w:r>
        <w:br w:type="page"/>
      </w:r>
    </w:p>
    <w:p w14:paraId="03815620" w14:textId="6226B575" w:rsidR="009A0349" w:rsidRDefault="009A0349" w:rsidP="009A0349">
      <w:pPr>
        <w:pStyle w:val="Kop1"/>
      </w:pPr>
      <w:bookmarkStart w:id="1" w:name="_Toc54871497"/>
      <w:r>
        <w:lastRenderedPageBreak/>
        <w:t>Use case beschijvingen</w:t>
      </w:r>
      <w:bookmarkEnd w:id="1"/>
    </w:p>
    <w:p w14:paraId="020C24B2" w14:textId="26E87651" w:rsidR="009A0349" w:rsidRDefault="009A0349" w:rsidP="009A03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0349" w14:paraId="67384AAE" w14:textId="77777777" w:rsidTr="000E4B7B">
        <w:tc>
          <w:tcPr>
            <w:tcW w:w="4508" w:type="dxa"/>
          </w:tcPr>
          <w:p w14:paraId="1689AEDB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508" w:type="dxa"/>
          </w:tcPr>
          <w:p w14:paraId="3B05C3E0" w14:textId="32A71A01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Speelmodus kiezen</w:t>
            </w:r>
          </w:p>
        </w:tc>
      </w:tr>
      <w:tr w:rsidR="009A0349" w14:paraId="6A05E5BC" w14:textId="77777777" w:rsidTr="000E4B7B">
        <w:tc>
          <w:tcPr>
            <w:tcW w:w="4508" w:type="dxa"/>
          </w:tcPr>
          <w:p w14:paraId="7595DB09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Nummer</w:t>
            </w:r>
          </w:p>
        </w:tc>
        <w:tc>
          <w:tcPr>
            <w:tcW w:w="4508" w:type="dxa"/>
          </w:tcPr>
          <w:p w14:paraId="1100E2B5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349" w14:paraId="0B72A18E" w14:textId="77777777" w:rsidTr="000E4B7B">
        <w:tc>
          <w:tcPr>
            <w:tcW w:w="4508" w:type="dxa"/>
          </w:tcPr>
          <w:p w14:paraId="7F4B4F09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Actor(en)</w:t>
            </w:r>
          </w:p>
        </w:tc>
        <w:tc>
          <w:tcPr>
            <w:tcW w:w="4508" w:type="dxa"/>
          </w:tcPr>
          <w:p w14:paraId="07240223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Gebruiker</w:t>
            </w:r>
          </w:p>
        </w:tc>
      </w:tr>
      <w:tr w:rsidR="009A0349" w14:paraId="09FF63C5" w14:textId="77777777" w:rsidTr="000E4B7B">
        <w:tc>
          <w:tcPr>
            <w:tcW w:w="4508" w:type="dxa"/>
          </w:tcPr>
          <w:p w14:paraId="47AC77D6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Preconditie</w:t>
            </w:r>
          </w:p>
        </w:tc>
        <w:tc>
          <w:tcPr>
            <w:tcW w:w="4508" w:type="dxa"/>
          </w:tcPr>
          <w:p w14:paraId="3E7E2FDF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</w:tr>
      <w:tr w:rsidR="009A0349" w14:paraId="7C49816B" w14:textId="77777777" w:rsidTr="000E4B7B">
        <w:tc>
          <w:tcPr>
            <w:tcW w:w="4508" w:type="dxa"/>
          </w:tcPr>
          <w:p w14:paraId="25A3234E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Beschrijving</w:t>
            </w:r>
          </w:p>
        </w:tc>
        <w:tc>
          <w:tcPr>
            <w:tcW w:w="4508" w:type="dxa"/>
          </w:tcPr>
          <w:p w14:paraId="4202D89B" w14:textId="77777777" w:rsidR="009A0349" w:rsidRDefault="009A0349" w:rsidP="009A034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Opent de app</w:t>
            </w:r>
          </w:p>
          <w:p w14:paraId="518FFA01" w14:textId="77777777" w:rsidR="009A0349" w:rsidRDefault="009A0349" w:rsidP="009A034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Wacht tot app opgestart is</w:t>
            </w:r>
          </w:p>
          <w:p w14:paraId="31E01319" w14:textId="2782C5EE" w:rsidR="009A0349" w:rsidRPr="00753D4D" w:rsidRDefault="009A0349" w:rsidP="009A0349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Kiest een van de speelmodusen die de gebruiker kan kiezen</w:t>
            </w:r>
          </w:p>
        </w:tc>
      </w:tr>
      <w:tr w:rsidR="009A0349" w14:paraId="710D1F01" w14:textId="77777777" w:rsidTr="000E4B7B">
        <w:tc>
          <w:tcPr>
            <w:tcW w:w="4508" w:type="dxa"/>
          </w:tcPr>
          <w:p w14:paraId="2AF6CFD2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Uitzonderingen</w:t>
            </w:r>
          </w:p>
        </w:tc>
        <w:tc>
          <w:tcPr>
            <w:tcW w:w="4508" w:type="dxa"/>
          </w:tcPr>
          <w:p w14:paraId="598F7F22" w14:textId="77777777" w:rsidR="009A0349" w:rsidRDefault="009A0349" w:rsidP="000E4B7B">
            <w:pPr>
              <w:tabs>
                <w:tab w:val="left" w:pos="1020"/>
              </w:tabs>
              <w:rPr>
                <w:lang w:val="en-US"/>
              </w:rPr>
            </w:pPr>
            <w:r>
              <w:rPr>
                <w:lang w:val="en-US"/>
              </w:rPr>
              <w:t>Geen</w:t>
            </w:r>
          </w:p>
        </w:tc>
      </w:tr>
      <w:tr w:rsidR="009A0349" w14:paraId="376FD7FE" w14:textId="77777777" w:rsidTr="000E4B7B">
        <w:tc>
          <w:tcPr>
            <w:tcW w:w="4508" w:type="dxa"/>
          </w:tcPr>
          <w:p w14:paraId="1F6B5989" w14:textId="77777777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Postconditie</w:t>
            </w:r>
          </w:p>
        </w:tc>
        <w:tc>
          <w:tcPr>
            <w:tcW w:w="4508" w:type="dxa"/>
          </w:tcPr>
          <w:p w14:paraId="74568D18" w14:textId="48A3FBE1" w:rsidR="009A0349" w:rsidRDefault="009A0349" w:rsidP="000E4B7B">
            <w:pPr>
              <w:rPr>
                <w:lang w:val="en-US"/>
              </w:rPr>
            </w:pPr>
            <w:r>
              <w:rPr>
                <w:lang w:val="en-US"/>
              </w:rPr>
              <w:t>De gebruiker heeft een speelmodus gekozen</w:t>
            </w:r>
          </w:p>
        </w:tc>
      </w:tr>
    </w:tbl>
    <w:p w14:paraId="3F0FB701" w14:textId="4D692B7F" w:rsidR="009A0349" w:rsidRDefault="009A0349" w:rsidP="009A0349"/>
    <w:p w14:paraId="56B67EE0" w14:textId="77777777" w:rsidR="009A0349" w:rsidRDefault="009A0349">
      <w:r>
        <w:br w:type="page"/>
      </w:r>
    </w:p>
    <w:p w14:paraId="41C56965" w14:textId="223D0DE1" w:rsidR="009A0349" w:rsidRDefault="009A0349" w:rsidP="009A0349">
      <w:pPr>
        <w:pStyle w:val="Kop1"/>
      </w:pPr>
      <w:bookmarkStart w:id="2" w:name="_Toc54871498"/>
      <w:r>
        <w:lastRenderedPageBreak/>
        <w:t>Navigatiescherm</w:t>
      </w:r>
      <w:bookmarkEnd w:id="2"/>
    </w:p>
    <w:p w14:paraId="1D6C52F7" w14:textId="1B4A342D" w:rsidR="009A0349" w:rsidRDefault="009A0349" w:rsidP="009A0349"/>
    <w:p w14:paraId="08C0681C" w14:textId="270BEBBA" w:rsidR="00CC2C36" w:rsidRDefault="002D661C" w:rsidP="009A0349">
      <w:r>
        <w:rPr>
          <w:noProof/>
        </w:rPr>
        <w:drawing>
          <wp:inline distT="0" distB="0" distL="0" distR="0" wp14:anchorId="0F5F14E5" wp14:editId="46661F54">
            <wp:extent cx="5760720" cy="31337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9CC7" w14:textId="77777777" w:rsidR="00CC2C36" w:rsidRDefault="00CC2C36">
      <w:r>
        <w:br w:type="page"/>
      </w:r>
    </w:p>
    <w:p w14:paraId="30937F07" w14:textId="09FEC145" w:rsidR="009A0349" w:rsidRDefault="00CC2C36" w:rsidP="00CC2C36">
      <w:pPr>
        <w:pStyle w:val="Kop1"/>
      </w:pPr>
      <w:bookmarkStart w:id="3" w:name="_Toc54871499"/>
      <w:r>
        <w:lastRenderedPageBreak/>
        <w:t>Lijst van schermen</w:t>
      </w:r>
      <w:bookmarkEnd w:id="3"/>
    </w:p>
    <w:p w14:paraId="0D491D21" w14:textId="48EF4325" w:rsidR="00CC2C36" w:rsidRDefault="00CC2C36" w:rsidP="00CC2C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2C36" w14:paraId="07F39256" w14:textId="77777777" w:rsidTr="00CC2C36">
        <w:tc>
          <w:tcPr>
            <w:tcW w:w="2265" w:type="dxa"/>
          </w:tcPr>
          <w:p w14:paraId="7F12C08B" w14:textId="1E775616" w:rsidR="00CC2C36" w:rsidRDefault="00CC2C36" w:rsidP="00CC2C36">
            <w:r>
              <w:t>Naam pagina</w:t>
            </w:r>
          </w:p>
        </w:tc>
        <w:tc>
          <w:tcPr>
            <w:tcW w:w="2265" w:type="dxa"/>
          </w:tcPr>
          <w:p w14:paraId="0D718DCF" w14:textId="3EC31838" w:rsidR="00CC2C36" w:rsidRDefault="00CC2C36" w:rsidP="00CC2C36">
            <w:r>
              <w:t>formulier</w:t>
            </w:r>
          </w:p>
        </w:tc>
        <w:tc>
          <w:tcPr>
            <w:tcW w:w="2266" w:type="dxa"/>
          </w:tcPr>
          <w:p w14:paraId="5859F4AC" w14:textId="5E3218EE" w:rsidR="00CC2C36" w:rsidRDefault="00CC2C36" w:rsidP="00CC2C36">
            <w:r>
              <w:t>functie</w:t>
            </w:r>
          </w:p>
        </w:tc>
        <w:tc>
          <w:tcPr>
            <w:tcW w:w="2266" w:type="dxa"/>
          </w:tcPr>
          <w:p w14:paraId="0E0C465A" w14:textId="73FA80A4" w:rsidR="00CC2C36" w:rsidRDefault="00CC2C36" w:rsidP="00CC2C36">
            <w:r>
              <w:t>Afwijkend ontwerp</w:t>
            </w:r>
          </w:p>
        </w:tc>
      </w:tr>
      <w:tr w:rsidR="00CC2C36" w14:paraId="20D86886" w14:textId="77777777" w:rsidTr="00CC2C36">
        <w:tc>
          <w:tcPr>
            <w:tcW w:w="2265" w:type="dxa"/>
          </w:tcPr>
          <w:p w14:paraId="2641A417" w14:textId="3AE27FB7" w:rsidR="00CC2C36" w:rsidRDefault="00CC2C36" w:rsidP="00CC2C36">
            <w:r>
              <w:t>home</w:t>
            </w:r>
          </w:p>
        </w:tc>
        <w:tc>
          <w:tcPr>
            <w:tcW w:w="2265" w:type="dxa"/>
          </w:tcPr>
          <w:p w14:paraId="3F40DEB2" w14:textId="79567228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36AC326C" w14:textId="6231ED4F" w:rsidR="00CC2C36" w:rsidRDefault="00CC2C36" w:rsidP="00CC2C36">
            <w:r>
              <w:t>Kiezen van een pagina</w:t>
            </w:r>
          </w:p>
        </w:tc>
        <w:tc>
          <w:tcPr>
            <w:tcW w:w="2266" w:type="dxa"/>
          </w:tcPr>
          <w:p w14:paraId="07173852" w14:textId="3B12170D" w:rsidR="00CC2C36" w:rsidRDefault="00CC2C36" w:rsidP="00CC2C36">
            <w:r>
              <w:t>Nee</w:t>
            </w:r>
          </w:p>
        </w:tc>
      </w:tr>
      <w:tr w:rsidR="00CC2C36" w14:paraId="0B24DFCA" w14:textId="77777777" w:rsidTr="00CC2C36">
        <w:tc>
          <w:tcPr>
            <w:tcW w:w="2265" w:type="dxa"/>
          </w:tcPr>
          <w:p w14:paraId="292EA224" w14:textId="1C23A977" w:rsidR="00CC2C36" w:rsidRDefault="00CC2C36" w:rsidP="00CC2C36">
            <w:r>
              <w:t>spelen</w:t>
            </w:r>
          </w:p>
        </w:tc>
        <w:tc>
          <w:tcPr>
            <w:tcW w:w="2265" w:type="dxa"/>
          </w:tcPr>
          <w:p w14:paraId="7D0F0129" w14:textId="10898C4B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43AC8A0A" w14:textId="33CC9A58" w:rsidR="00CC2C36" w:rsidRDefault="00CC2C36" w:rsidP="00CC2C36">
            <w:r>
              <w:t>De app spelen</w:t>
            </w:r>
          </w:p>
        </w:tc>
        <w:tc>
          <w:tcPr>
            <w:tcW w:w="2266" w:type="dxa"/>
          </w:tcPr>
          <w:p w14:paraId="4D387D1F" w14:textId="16692F39" w:rsidR="00CC2C36" w:rsidRDefault="00CC2C36" w:rsidP="00CC2C36">
            <w:r>
              <w:t>Nee</w:t>
            </w:r>
          </w:p>
        </w:tc>
      </w:tr>
      <w:tr w:rsidR="00CC2C36" w14:paraId="404EEA76" w14:textId="77777777" w:rsidTr="00CC2C36">
        <w:tc>
          <w:tcPr>
            <w:tcW w:w="2265" w:type="dxa"/>
          </w:tcPr>
          <w:p w14:paraId="20A9ED79" w14:textId="5714E987" w:rsidR="00CC2C36" w:rsidRDefault="00CC2C36" w:rsidP="00CC2C36">
            <w:r>
              <w:t>oefen</w:t>
            </w:r>
          </w:p>
        </w:tc>
        <w:tc>
          <w:tcPr>
            <w:tcW w:w="2265" w:type="dxa"/>
          </w:tcPr>
          <w:p w14:paraId="3208116D" w14:textId="358A7C2C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7A914D99" w14:textId="76984520" w:rsidR="00CC2C36" w:rsidRDefault="00CC2C36" w:rsidP="00CC2C36">
            <w:r>
              <w:t>Het oefenen van woorden</w:t>
            </w:r>
          </w:p>
        </w:tc>
        <w:tc>
          <w:tcPr>
            <w:tcW w:w="2266" w:type="dxa"/>
          </w:tcPr>
          <w:p w14:paraId="335ADFF8" w14:textId="05BDA6F5" w:rsidR="00CC2C36" w:rsidRDefault="00CC2C36" w:rsidP="00CC2C36">
            <w:r>
              <w:t>Nee</w:t>
            </w:r>
          </w:p>
        </w:tc>
      </w:tr>
      <w:tr w:rsidR="00CC2C36" w14:paraId="5D4393D1" w14:textId="77777777" w:rsidTr="00CC2C36">
        <w:tc>
          <w:tcPr>
            <w:tcW w:w="2265" w:type="dxa"/>
          </w:tcPr>
          <w:p w14:paraId="2E8581A4" w14:textId="113963E2" w:rsidR="00CC2C36" w:rsidRDefault="00CC2C36" w:rsidP="00CC2C36">
            <w:r>
              <w:t>score</w:t>
            </w:r>
          </w:p>
        </w:tc>
        <w:tc>
          <w:tcPr>
            <w:tcW w:w="2265" w:type="dxa"/>
          </w:tcPr>
          <w:p w14:paraId="52CB4313" w14:textId="34FD8BE1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5AD90937" w14:textId="21891AB1" w:rsidR="00CC2C36" w:rsidRDefault="00CC2C36" w:rsidP="00CC2C36">
            <w:r>
              <w:t>Het bekijken van je score</w:t>
            </w:r>
          </w:p>
        </w:tc>
        <w:tc>
          <w:tcPr>
            <w:tcW w:w="2266" w:type="dxa"/>
          </w:tcPr>
          <w:p w14:paraId="5343709A" w14:textId="234CD281" w:rsidR="00CC2C36" w:rsidRDefault="00CC2C36" w:rsidP="00CC2C36">
            <w:r>
              <w:t>Nee</w:t>
            </w:r>
          </w:p>
        </w:tc>
      </w:tr>
      <w:tr w:rsidR="00CC2C36" w14:paraId="0751E189" w14:textId="77777777" w:rsidTr="00CC2C36">
        <w:tc>
          <w:tcPr>
            <w:tcW w:w="2265" w:type="dxa"/>
          </w:tcPr>
          <w:p w14:paraId="048AAAE5" w14:textId="1D749F82" w:rsidR="00CC2C36" w:rsidRDefault="00CC2C36" w:rsidP="00CC2C36">
            <w:r>
              <w:t>Over ons</w:t>
            </w:r>
          </w:p>
        </w:tc>
        <w:tc>
          <w:tcPr>
            <w:tcW w:w="2265" w:type="dxa"/>
          </w:tcPr>
          <w:p w14:paraId="56CAD13B" w14:textId="2C1C9EB3" w:rsidR="00CC2C36" w:rsidRDefault="00CC2C36" w:rsidP="00CC2C36">
            <w:r>
              <w:t>nee</w:t>
            </w:r>
          </w:p>
        </w:tc>
        <w:tc>
          <w:tcPr>
            <w:tcW w:w="2266" w:type="dxa"/>
          </w:tcPr>
          <w:p w14:paraId="3DC9AD8F" w14:textId="1FFB8AEB" w:rsidR="00CC2C36" w:rsidRDefault="00CC2C36" w:rsidP="00CC2C36">
            <w:r>
              <w:t xml:space="preserve">Informatie lezen over de </w:t>
            </w:r>
            <w:r w:rsidR="00072287">
              <w:t>ontwikkelaars</w:t>
            </w:r>
            <w:r>
              <w:t xml:space="preserve"> </w:t>
            </w:r>
            <w:r w:rsidR="00072287">
              <w:t>en</w:t>
            </w:r>
            <w:r>
              <w:t xml:space="preserve"> universiteit leiden</w:t>
            </w:r>
          </w:p>
        </w:tc>
        <w:tc>
          <w:tcPr>
            <w:tcW w:w="2266" w:type="dxa"/>
          </w:tcPr>
          <w:p w14:paraId="7D141AB7" w14:textId="6BBAC475" w:rsidR="00CC2C36" w:rsidRDefault="00CC2C36" w:rsidP="00CC2C36">
            <w:r>
              <w:t>nee</w:t>
            </w:r>
          </w:p>
        </w:tc>
      </w:tr>
      <w:tr w:rsidR="002D661C" w14:paraId="0C3A0197" w14:textId="77777777" w:rsidTr="00CC2C36">
        <w:tc>
          <w:tcPr>
            <w:tcW w:w="2265" w:type="dxa"/>
          </w:tcPr>
          <w:p w14:paraId="045BA18A" w14:textId="46B2298E" w:rsidR="002D661C" w:rsidRDefault="002D661C" w:rsidP="002D661C">
            <w:r>
              <w:t>splashscreen</w:t>
            </w:r>
          </w:p>
        </w:tc>
        <w:tc>
          <w:tcPr>
            <w:tcW w:w="2265" w:type="dxa"/>
          </w:tcPr>
          <w:p w14:paraId="4A50D791" w14:textId="22F520A0" w:rsidR="002D661C" w:rsidRDefault="002D661C" w:rsidP="002D661C">
            <w:r>
              <w:t>nee</w:t>
            </w:r>
          </w:p>
        </w:tc>
        <w:tc>
          <w:tcPr>
            <w:tcW w:w="2266" w:type="dxa"/>
          </w:tcPr>
          <w:p w14:paraId="1A6AA481" w14:textId="716ACB8C" w:rsidR="002D661C" w:rsidRDefault="002D661C" w:rsidP="002D661C">
            <w:r>
              <w:t>Een laadscherm dat naar de homepage gaat</w:t>
            </w:r>
          </w:p>
        </w:tc>
        <w:tc>
          <w:tcPr>
            <w:tcW w:w="2266" w:type="dxa"/>
          </w:tcPr>
          <w:p w14:paraId="08359FA4" w14:textId="5C1BAD75" w:rsidR="002D661C" w:rsidRDefault="002D661C" w:rsidP="002D661C">
            <w:r>
              <w:t>nee</w:t>
            </w:r>
          </w:p>
        </w:tc>
      </w:tr>
    </w:tbl>
    <w:p w14:paraId="1DEFB936" w14:textId="0CD8808E" w:rsidR="00CC2C36" w:rsidRDefault="00CC2C36" w:rsidP="00CC2C36"/>
    <w:p w14:paraId="68C87B6F" w14:textId="77777777" w:rsidR="00CC2C36" w:rsidRDefault="00CC2C36">
      <w:r>
        <w:br w:type="page"/>
      </w:r>
    </w:p>
    <w:p w14:paraId="6774F499" w14:textId="4D5DC626" w:rsidR="00CC2C36" w:rsidRDefault="00CC2C36" w:rsidP="00CC2C36">
      <w:pPr>
        <w:pStyle w:val="Kop1"/>
      </w:pPr>
      <w:bookmarkStart w:id="4" w:name="_Toc54871500"/>
      <w:r>
        <w:lastRenderedPageBreak/>
        <w:t>Schermontwerp</w:t>
      </w:r>
      <w:bookmarkEnd w:id="4"/>
    </w:p>
    <w:p w14:paraId="427D4193" w14:textId="218773F4" w:rsidR="00CC2C36" w:rsidRDefault="00CC2C36" w:rsidP="00CC2C36"/>
    <w:p w14:paraId="64780A71" w14:textId="5EC90F8F" w:rsidR="00CC2C36" w:rsidRPr="00CC2C36" w:rsidRDefault="004268C4" w:rsidP="00CC2C36">
      <w:r>
        <w:rPr>
          <w:noProof/>
        </w:rPr>
        <w:drawing>
          <wp:inline distT="0" distB="0" distL="0" distR="0" wp14:anchorId="6557220B" wp14:editId="629B1D97">
            <wp:extent cx="2499360" cy="4073197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12" cy="40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C36" w:rsidRPr="00CC2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A0A6F"/>
    <w:multiLevelType w:val="hybridMultilevel"/>
    <w:tmpl w:val="11343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49"/>
    <w:rsid w:val="00072287"/>
    <w:rsid w:val="00207C21"/>
    <w:rsid w:val="002515E6"/>
    <w:rsid w:val="002D661C"/>
    <w:rsid w:val="003A4ECC"/>
    <w:rsid w:val="004268C4"/>
    <w:rsid w:val="009A0349"/>
    <w:rsid w:val="00CC2C36"/>
    <w:rsid w:val="00D06E4C"/>
    <w:rsid w:val="00E52973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07F2"/>
  <w15:chartTrackingRefBased/>
  <w15:docId w15:val="{398C22F3-3EDD-4319-93EC-ED3F09CC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A034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A034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Downloads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</Template>
  <TotalTime>0</TotalTime>
  <Pages>7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 Verboon</cp:lastModifiedBy>
  <cp:revision>2</cp:revision>
  <dcterms:created xsi:type="dcterms:W3CDTF">2020-10-29T12:44:00Z</dcterms:created>
  <dcterms:modified xsi:type="dcterms:W3CDTF">2020-10-29T12:44:00Z</dcterms:modified>
</cp:coreProperties>
</file>