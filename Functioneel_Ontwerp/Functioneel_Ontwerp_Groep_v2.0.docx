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9ECC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 xml:space="preserve">Amazigh Android </w:t>
      </w:r>
    </w:p>
    <w:p w14:paraId="1726D027" w14:textId="35D5C7E6" w:rsidR="00F87770" w:rsidRDefault="000A7C2A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Functioneel ontwerp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470C2C0E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902DE4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E16A87B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0A814157" wp14:editId="1BB45F7B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64A4A3C" w14:textId="77777777" w:rsidR="00F87770" w:rsidRDefault="00F87770" w:rsidP="00F87770">
      <w:pPr>
        <w:pStyle w:val="Normaalweb"/>
      </w:pPr>
    </w:p>
    <w:p w14:paraId="6B0E8136" w14:textId="77777777" w:rsidR="00F87770" w:rsidRDefault="00F87770" w:rsidP="00F87770">
      <w:pPr>
        <w:pStyle w:val="Normaalweb"/>
      </w:pPr>
    </w:p>
    <w:p w14:paraId="267FF545" w14:textId="77777777" w:rsidR="003A4ECC" w:rsidRDefault="003A4ECC"/>
    <w:p w14:paraId="15F12D43" w14:textId="2C58D9A6" w:rsidR="00F87770" w:rsidRDefault="00F87770">
      <w:r>
        <w:t>Namen:</w:t>
      </w:r>
      <w:r>
        <w:tab/>
      </w:r>
      <w:r>
        <w:tab/>
        <w:t>E. Can, M. Verboon, N. Elstgeest</w:t>
      </w:r>
      <w:r w:rsidR="000A7C2A">
        <w:t>, G. Bakker</w:t>
      </w:r>
    </w:p>
    <w:p w14:paraId="60622AF8" w14:textId="77777777" w:rsidR="00F87770" w:rsidRDefault="00F87770">
      <w:r>
        <w:t>Studiejaar:</w:t>
      </w:r>
      <w:r>
        <w:tab/>
      </w:r>
      <w:r>
        <w:tab/>
        <w:t>2020-2021</w:t>
      </w:r>
    </w:p>
    <w:p w14:paraId="31175ECF" w14:textId="77777777" w:rsidR="00F87770" w:rsidRDefault="00F87770">
      <w:r>
        <w:t>Werkgroep:</w:t>
      </w:r>
      <w:r>
        <w:tab/>
      </w:r>
      <w:r>
        <w:tab/>
        <w:t>LO8E-AMO2</w:t>
      </w:r>
    </w:p>
    <w:p w14:paraId="689D088F" w14:textId="77777777" w:rsidR="00F87770" w:rsidRDefault="00F87770">
      <w:r>
        <w:t>Projectleider:</w:t>
      </w:r>
      <w:r>
        <w:tab/>
      </w:r>
      <w:r>
        <w:tab/>
        <w:t>M. Boukiour</w:t>
      </w:r>
    </w:p>
    <w:p w14:paraId="6B5E3C39" w14:textId="68D9FCC7" w:rsidR="00F87770" w:rsidRDefault="00F87770">
      <w:r>
        <w:t xml:space="preserve">Inleverdatum: </w:t>
      </w:r>
      <w:r>
        <w:tab/>
      </w:r>
      <w:r w:rsidR="000A7C2A">
        <w:t>24 september 2020</w:t>
      </w:r>
      <w:r>
        <w:t xml:space="preserve"> </w:t>
      </w:r>
    </w:p>
    <w:p w14:paraId="19395497" w14:textId="16BB9054" w:rsidR="00F87770" w:rsidRDefault="00F87770">
      <w:r>
        <w:t>Versie:</w:t>
      </w:r>
      <w:r>
        <w:tab/>
      </w:r>
      <w:r>
        <w:tab/>
      </w:r>
      <w:r>
        <w:tab/>
      </w:r>
      <w:r w:rsidR="004F190D">
        <w:t>2</w:t>
      </w:r>
      <w:r>
        <w:t>.0</w:t>
      </w:r>
    </w:p>
    <w:p w14:paraId="476EDE53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3FC35" w14:textId="77777777" w:rsidR="00ED58B7" w:rsidRDefault="00ED58B7">
          <w:pPr>
            <w:pStyle w:val="Kopvaninhoudsopgave"/>
          </w:pPr>
          <w:r>
            <w:t>Inhoudsopgave</w:t>
          </w:r>
        </w:p>
        <w:p w14:paraId="2B8F881D" w14:textId="1E861B92" w:rsidR="00BA59D2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49544" w:history="1">
            <w:r w:rsidR="00BA59D2" w:rsidRPr="00E67F6B">
              <w:rPr>
                <w:rStyle w:val="Hyperlink"/>
                <w:noProof/>
              </w:rPr>
              <w:t>Use case diagram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_Toc51849544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3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3C657895" w14:textId="0DC2209B" w:rsidR="00BA59D2" w:rsidRDefault="004F190D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5" w:history="1">
            <w:r w:rsidR="00BA59D2" w:rsidRPr="00E67F6B">
              <w:rPr>
                <w:rStyle w:val="Hyperlink"/>
                <w:noProof/>
              </w:rPr>
              <w:t>Use case beschrijving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_Toc51849545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4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1BCFCC60" w14:textId="3E7D3002" w:rsidR="00BA59D2" w:rsidRDefault="004F190D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6" w:history="1">
            <w:r w:rsidR="00BA59D2" w:rsidRPr="00E67F6B">
              <w:rPr>
                <w:rStyle w:val="Hyperlink"/>
                <w:noProof/>
              </w:rPr>
              <w:t>Navigatiescherm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_Toc51849546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5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0DE051C0" w14:textId="7C88BF6F" w:rsidR="00BA59D2" w:rsidRDefault="004F190D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7" w:history="1">
            <w:r w:rsidR="00BA59D2" w:rsidRPr="00E67F6B">
              <w:rPr>
                <w:rStyle w:val="Hyperlink"/>
                <w:noProof/>
              </w:rPr>
              <w:t>lijst van schermen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_Toc51849547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6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71ACE22D" w14:textId="35BA3E06" w:rsidR="00BA59D2" w:rsidRDefault="004F190D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49548" w:history="1">
            <w:r w:rsidR="00BA59D2" w:rsidRPr="00E67F6B">
              <w:rPr>
                <w:rStyle w:val="Hyperlink"/>
                <w:noProof/>
              </w:rPr>
              <w:t>Schermontwerp</w:t>
            </w:r>
            <w:r w:rsidR="00BA59D2">
              <w:rPr>
                <w:noProof/>
                <w:webHidden/>
              </w:rPr>
              <w:tab/>
            </w:r>
            <w:r w:rsidR="00BA59D2">
              <w:rPr>
                <w:noProof/>
                <w:webHidden/>
              </w:rPr>
              <w:fldChar w:fldCharType="begin"/>
            </w:r>
            <w:r w:rsidR="00BA59D2">
              <w:rPr>
                <w:noProof/>
                <w:webHidden/>
              </w:rPr>
              <w:instrText xml:space="preserve"> PAGEREF _Toc51849548 \h </w:instrText>
            </w:r>
            <w:r w:rsidR="00BA59D2">
              <w:rPr>
                <w:noProof/>
                <w:webHidden/>
              </w:rPr>
            </w:r>
            <w:r w:rsidR="00BA59D2">
              <w:rPr>
                <w:noProof/>
                <w:webHidden/>
              </w:rPr>
              <w:fldChar w:fldCharType="separate"/>
            </w:r>
            <w:r w:rsidR="00BA59D2">
              <w:rPr>
                <w:noProof/>
                <w:webHidden/>
              </w:rPr>
              <w:t>7</w:t>
            </w:r>
            <w:r w:rsidR="00BA59D2">
              <w:rPr>
                <w:noProof/>
                <w:webHidden/>
              </w:rPr>
              <w:fldChar w:fldCharType="end"/>
            </w:r>
          </w:hyperlink>
        </w:p>
        <w:p w14:paraId="2641ED7C" w14:textId="106DD7BB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4A40839D" w14:textId="77777777" w:rsidR="00ED58B7" w:rsidRDefault="00ED58B7">
      <w:r>
        <w:br w:type="page"/>
      </w:r>
    </w:p>
    <w:p w14:paraId="28060883" w14:textId="52B00563" w:rsidR="00F87770" w:rsidRDefault="000A7C2A" w:rsidP="00ED58B7">
      <w:pPr>
        <w:pStyle w:val="Kop1"/>
      </w:pPr>
      <w:bookmarkStart w:id="0" w:name="_Toc51849544"/>
      <w:r>
        <w:lastRenderedPageBreak/>
        <w:t>Use case diagram</w:t>
      </w:r>
      <w:bookmarkEnd w:id="0"/>
    </w:p>
    <w:p w14:paraId="45CB8407" w14:textId="2B94CAF3" w:rsidR="000A7C2A" w:rsidRDefault="000A7C2A" w:rsidP="000A7C2A"/>
    <w:p w14:paraId="063A8DEB" w14:textId="781A8E23" w:rsidR="000A7C2A" w:rsidRDefault="005412F4" w:rsidP="000A7C2A">
      <w:r>
        <w:rPr>
          <w:noProof/>
        </w:rPr>
        <w:drawing>
          <wp:inline distT="0" distB="0" distL="0" distR="0" wp14:anchorId="7D0DCE1B" wp14:editId="1BE7D272">
            <wp:extent cx="5760720" cy="37179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5C17" w14:textId="079B476B" w:rsidR="000A7C2A" w:rsidRDefault="000A7C2A" w:rsidP="000A7C2A"/>
    <w:p w14:paraId="6B0F94AF" w14:textId="4FC7DBFC" w:rsidR="000A7C2A" w:rsidRDefault="000A7C2A">
      <w:r>
        <w:br w:type="page"/>
      </w:r>
    </w:p>
    <w:p w14:paraId="057E4BBB" w14:textId="419DCDA1" w:rsidR="000A7C2A" w:rsidRDefault="000A7C2A" w:rsidP="000A7C2A">
      <w:pPr>
        <w:pStyle w:val="Kop1"/>
      </w:pPr>
      <w:bookmarkStart w:id="1" w:name="_Toc51849545"/>
      <w:r>
        <w:lastRenderedPageBreak/>
        <w:t>Use case beschrijving</w:t>
      </w:r>
      <w:bookmarkEnd w:id="1"/>
    </w:p>
    <w:p w14:paraId="592C024C" w14:textId="77777777" w:rsidR="000A7C2A" w:rsidRDefault="000A7C2A" w:rsidP="000A7C2A"/>
    <w:tbl>
      <w:tblPr>
        <w:tblStyle w:val="Onopgemaaktetabel2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090"/>
      </w:tblGrid>
      <w:tr w:rsidR="000A7C2A" w14:paraId="4BFF786A" w14:textId="77777777" w:rsidTr="000A7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6114C0" w14:textId="77777777" w:rsidR="000A7C2A" w:rsidRDefault="000A7C2A">
            <w:r>
              <w:t>Namen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65B5E3" w14:textId="1AB1FA70" w:rsidR="000A7C2A" w:rsidRDefault="00745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Verschillende onderwerpen selecteren</w:t>
            </w:r>
          </w:p>
        </w:tc>
      </w:tr>
      <w:tr w:rsidR="00190E37" w14:paraId="6C4C7484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</w:tcPr>
          <w:p w14:paraId="23418403" w14:textId="36EBD9C3" w:rsidR="00190E37" w:rsidRDefault="00190E37">
            <w:r>
              <w:t>Nummer</w:t>
            </w:r>
          </w:p>
        </w:tc>
        <w:tc>
          <w:tcPr>
            <w:tcW w:w="6090" w:type="dxa"/>
            <w:tcBorders>
              <w:left w:val="nil"/>
              <w:right w:val="nil"/>
            </w:tcBorders>
          </w:tcPr>
          <w:p w14:paraId="23722043" w14:textId="110DECB4" w:rsidR="00190E37" w:rsidRDefault="00190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A7C2A" w14:paraId="4C33AEE3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22BB6821" w14:textId="77777777" w:rsidR="000A7C2A" w:rsidRDefault="000A7C2A">
            <w:r>
              <w:t>Actoren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0A9689DE" w14:textId="77777777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0A7C2A" w14:paraId="2DAD66C7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91EDE" w14:textId="77777777" w:rsidR="000A7C2A" w:rsidRDefault="000A7C2A">
            <w:r>
              <w:t>Aannamen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13C6" w14:textId="77777777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op het scherm met woorden oefenen</w:t>
            </w:r>
          </w:p>
        </w:tc>
      </w:tr>
      <w:tr w:rsidR="000A7C2A" w14:paraId="1210334E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704C9D95" w14:textId="77777777" w:rsidR="000A7C2A" w:rsidRDefault="000A7C2A">
            <w:r>
              <w:t>Beschrijving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46464D4C" w14:textId="77777777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het scherm ‘Woorden oefenen’. Vervolgens krijgt hij een lijst met verschillende onderwerpen die hij kan kiezen.</w:t>
            </w:r>
          </w:p>
        </w:tc>
      </w:tr>
      <w:tr w:rsidR="000A7C2A" w14:paraId="154BFB55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8CF0E2" w14:textId="77777777" w:rsidR="000A7C2A" w:rsidRDefault="000A7C2A">
            <w:r>
              <w:t>Uitzondering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D4C2" w14:textId="77777777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zit geen woorden te oefenen</w:t>
            </w:r>
          </w:p>
        </w:tc>
      </w:tr>
      <w:tr w:rsidR="000A7C2A" w14:paraId="57FD42FD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1EF5B217" w14:textId="77777777" w:rsidR="000A7C2A" w:rsidRDefault="000A7C2A">
            <w:r>
              <w:t>Resultaat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52BDD766" w14:textId="24E16985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74536F">
              <w:t>heeft een onderwerp geselecteerd</w:t>
            </w:r>
          </w:p>
        </w:tc>
      </w:tr>
    </w:tbl>
    <w:p w14:paraId="0240E4A0" w14:textId="5AB134BA" w:rsidR="000A7C2A" w:rsidRDefault="000A7C2A" w:rsidP="000A7C2A"/>
    <w:p w14:paraId="5B409F0E" w14:textId="77777777" w:rsidR="000A7C2A" w:rsidRDefault="000A7C2A">
      <w:r>
        <w:br w:type="page"/>
      </w:r>
    </w:p>
    <w:p w14:paraId="43BA3C89" w14:textId="7753D519" w:rsidR="000A7C2A" w:rsidRDefault="000A7C2A" w:rsidP="000A7C2A">
      <w:pPr>
        <w:pStyle w:val="Kop1"/>
      </w:pPr>
      <w:bookmarkStart w:id="2" w:name="_Toc51849546"/>
      <w:r>
        <w:lastRenderedPageBreak/>
        <w:t>Navigatiescherm</w:t>
      </w:r>
      <w:bookmarkEnd w:id="2"/>
    </w:p>
    <w:p w14:paraId="064CEAD7" w14:textId="66231DA9" w:rsidR="000A7C2A" w:rsidRDefault="000A7C2A" w:rsidP="000A7C2A"/>
    <w:p w14:paraId="6C35C6B7" w14:textId="7E5B3864" w:rsidR="000A7C2A" w:rsidRDefault="005412F4" w:rsidP="000A7C2A">
      <w:r>
        <w:rPr>
          <w:noProof/>
        </w:rPr>
        <w:drawing>
          <wp:inline distT="0" distB="0" distL="0" distR="0" wp14:anchorId="45732492" wp14:editId="240B2A45">
            <wp:extent cx="5760720" cy="31337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73BA" w14:textId="41CFD44A" w:rsidR="000A7C2A" w:rsidRDefault="000A7C2A">
      <w:r>
        <w:br w:type="page"/>
      </w:r>
    </w:p>
    <w:p w14:paraId="70ABE587" w14:textId="117D0A1A" w:rsidR="000E2D94" w:rsidRDefault="000E2D94" w:rsidP="000E2D94">
      <w:pPr>
        <w:pStyle w:val="Kop1"/>
      </w:pPr>
      <w:bookmarkStart w:id="3" w:name="_Toc51849547"/>
      <w:r>
        <w:lastRenderedPageBreak/>
        <w:t>lijst van schermen</w:t>
      </w:r>
      <w:bookmarkEnd w:id="3"/>
    </w:p>
    <w:p w14:paraId="04F93A67" w14:textId="77777777" w:rsidR="000E2D94" w:rsidRPr="000E2D94" w:rsidRDefault="000E2D94" w:rsidP="000E2D94"/>
    <w:tbl>
      <w:tblPr>
        <w:tblStyle w:val="Rastertabel3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2D94" w14:paraId="6AB8628F" w14:textId="77777777" w:rsidTr="000E2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hideMark/>
          </w:tcPr>
          <w:p w14:paraId="0D9159D1" w14:textId="77777777" w:rsidR="000E2D94" w:rsidRDefault="000E2D94">
            <w:r>
              <w:t>Naam Pagina</w:t>
            </w:r>
          </w:p>
        </w:tc>
        <w:tc>
          <w:tcPr>
            <w:tcW w:w="2265" w:type="dxa"/>
            <w:tcBorders>
              <w:bottom w:val="single" w:sz="4" w:space="0" w:color="666666" w:themeColor="text1" w:themeTint="99"/>
            </w:tcBorders>
            <w:hideMark/>
          </w:tcPr>
          <w:p w14:paraId="1C2F5E73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  <w:tcBorders>
              <w:bottom w:val="single" w:sz="4" w:space="0" w:color="666666" w:themeColor="text1" w:themeTint="99"/>
            </w:tcBorders>
            <w:hideMark/>
          </w:tcPr>
          <w:p w14:paraId="60472C1B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  <w:tcBorders>
              <w:bottom w:val="single" w:sz="4" w:space="0" w:color="666666" w:themeColor="text1" w:themeTint="99"/>
            </w:tcBorders>
            <w:hideMark/>
          </w:tcPr>
          <w:p w14:paraId="2573E8D8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0E2D94" w14:paraId="26810049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3EA9FBB7" w14:textId="77777777" w:rsidR="000E2D94" w:rsidRDefault="000E2D94">
            <w:r>
              <w:t>Homepage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2A674F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CA14A5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alle beschikbare schermen tonen.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86DAB4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167A08B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3DF4C2A4" w14:textId="77777777" w:rsidR="000E2D94" w:rsidRDefault="000E2D94">
            <w:r>
              <w:t>Woorden oefenen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BEA69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BCC05F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Lijst met woorden weergeven zodat de gebruiker kan oefenen.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2CCAAA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4279FEF1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1F86C499" w14:textId="77777777" w:rsidR="000E2D94" w:rsidRDefault="000E2D94">
            <w:r>
              <w:t>Speelmodus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30DBBB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6A469D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keuze geven om een modus te selecteren.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23B8EC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C0865DF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5D3628C8" w14:textId="6EAB4898" w:rsidR="000E2D94" w:rsidRDefault="000E2D94" w:rsidP="000E2D94">
            <w:r>
              <w:t>Over ons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C77A92" w14:textId="79670197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B5D475" w14:textId="433C1E9B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lezen over de ontwikkelaars en universiteit leiden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A466CB" w14:textId="77777777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5DF440C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5938D39B" w14:textId="77777777" w:rsidR="000E2D94" w:rsidRDefault="000E2D94" w:rsidP="000E2D94">
            <w:r>
              <w:t>Scoreboard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1AD8F7" w14:textId="7DC2E0A0" w:rsidR="000E2D94" w:rsidRDefault="00190E37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027F01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Toon scores van alle gebruikers.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CF2C32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412F4" w14:paraId="5BF305D1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</w:tcPr>
          <w:p w14:paraId="34620373" w14:textId="43869B78" w:rsidR="005412F4" w:rsidRDefault="005412F4" w:rsidP="000E2D94">
            <w:r>
              <w:t>splashscreen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2B2AD2" w14:textId="3A28BDE8" w:rsidR="005412F4" w:rsidRDefault="005412F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167E2D" w14:textId="66B49B19" w:rsidR="005412F4" w:rsidRDefault="005412F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laadscherm dat naar de homepage gaat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F34D8D" w14:textId="12CFF02D" w:rsidR="005412F4" w:rsidRDefault="005412F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0E561BB4" w14:textId="65FF968F" w:rsidR="0052203B" w:rsidRDefault="0052203B" w:rsidP="000A7C2A"/>
    <w:p w14:paraId="193FC63E" w14:textId="77777777" w:rsidR="0052203B" w:rsidRDefault="0052203B">
      <w:r>
        <w:br w:type="page"/>
      </w:r>
    </w:p>
    <w:p w14:paraId="759EBE83" w14:textId="4E3DB933" w:rsidR="000A7C2A" w:rsidRDefault="0052203B" w:rsidP="0052203B">
      <w:pPr>
        <w:pStyle w:val="Kop1"/>
      </w:pPr>
      <w:bookmarkStart w:id="4" w:name="_Toc51849548"/>
      <w:r>
        <w:lastRenderedPageBreak/>
        <w:t>Schermontwerp</w:t>
      </w:r>
      <w:bookmarkEnd w:id="4"/>
    </w:p>
    <w:p w14:paraId="30F6C4FA" w14:textId="4DDCD87F" w:rsidR="005412F4" w:rsidRPr="005412F4" w:rsidRDefault="00653A4D" w:rsidP="005412F4">
      <w:r>
        <w:rPr>
          <w:noProof/>
        </w:rPr>
        <w:drawing>
          <wp:inline distT="0" distB="0" distL="0" distR="0" wp14:anchorId="7679937F" wp14:editId="4C049D18">
            <wp:extent cx="2370839" cy="3520440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54" cy="35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96AA" w14:textId="0DBC582C" w:rsidR="0052203B" w:rsidRDefault="00653A4D" w:rsidP="0052203B">
      <w:r>
        <w:rPr>
          <w:noProof/>
        </w:rPr>
        <w:drawing>
          <wp:inline distT="0" distB="0" distL="0" distR="0" wp14:anchorId="7A3E194C" wp14:editId="4801F261">
            <wp:extent cx="2628231" cy="3665220"/>
            <wp:effectExtent l="0" t="0" r="127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52" cy="36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36CD" w14:textId="5054B483" w:rsidR="00653A4D" w:rsidRDefault="00653A4D" w:rsidP="0052203B">
      <w:r>
        <w:rPr>
          <w:noProof/>
        </w:rPr>
        <w:lastRenderedPageBreak/>
        <w:drawing>
          <wp:inline distT="0" distB="0" distL="0" distR="0" wp14:anchorId="055AAE36" wp14:editId="454A5968">
            <wp:extent cx="2390397" cy="358902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224" cy="359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D53D" w14:textId="680B7AE2" w:rsidR="00653A4D" w:rsidRDefault="00653A4D" w:rsidP="0052203B">
      <w:r>
        <w:rPr>
          <w:noProof/>
        </w:rPr>
        <w:drawing>
          <wp:inline distT="0" distB="0" distL="0" distR="0" wp14:anchorId="14B6F4D8" wp14:editId="7426A1A4">
            <wp:extent cx="2760598" cy="4152900"/>
            <wp:effectExtent l="0" t="0" r="190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80" cy="416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0FCA" w14:textId="23832C60" w:rsidR="00653A4D" w:rsidRPr="0052203B" w:rsidRDefault="00653A4D" w:rsidP="0052203B">
      <w:r>
        <w:rPr>
          <w:noProof/>
        </w:rPr>
        <w:lastRenderedPageBreak/>
        <w:drawing>
          <wp:inline distT="0" distB="0" distL="0" distR="0" wp14:anchorId="0CEFEE65" wp14:editId="085A8149">
            <wp:extent cx="2559258" cy="37719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75" cy="378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A4D" w:rsidRPr="0052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A"/>
    <w:rsid w:val="000A7C2A"/>
    <w:rsid w:val="000E2D94"/>
    <w:rsid w:val="001618D4"/>
    <w:rsid w:val="00190E37"/>
    <w:rsid w:val="00207C21"/>
    <w:rsid w:val="002515E6"/>
    <w:rsid w:val="003A4ECC"/>
    <w:rsid w:val="004F190D"/>
    <w:rsid w:val="0052203B"/>
    <w:rsid w:val="005412F4"/>
    <w:rsid w:val="00653A4D"/>
    <w:rsid w:val="0074536F"/>
    <w:rsid w:val="00BA59D2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907D"/>
  <w15:chartTrackingRefBased/>
  <w15:docId w15:val="{C50F64D2-8DEB-4333-AA38-6E422F67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2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7C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A7C2A"/>
    <w:rPr>
      <w:rFonts w:asciiTheme="majorHAnsi" w:eastAsiaTheme="majorEastAsia" w:hAnsiTheme="majorHAnsi" w:cstheme="majorBidi"/>
      <w:color w:val="1F3763" w:themeColor="accent1" w:themeShade="7F"/>
    </w:rPr>
  </w:style>
  <w:style w:type="table" w:styleId="Onopgemaaktetabel2">
    <w:name w:val="Plain Table 2"/>
    <w:basedOn w:val="Standaardtabel"/>
    <w:uiPriority w:val="42"/>
    <w:rsid w:val="000A7C2A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0A7C2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0E2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3">
    <w:name w:val="Grid Table 3"/>
    <w:basedOn w:val="Standaardtabel"/>
    <w:uiPriority w:val="48"/>
    <w:rsid w:val="000E2D94"/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D:\Word sjabloon - Groep.dotx</Template>
  <TotalTime>41</TotalTime>
  <Pages>9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Enes Can</cp:lastModifiedBy>
  <cp:revision>8</cp:revision>
  <dcterms:created xsi:type="dcterms:W3CDTF">2020-09-24T06:42:00Z</dcterms:created>
  <dcterms:modified xsi:type="dcterms:W3CDTF">2020-10-07T15:59:00Z</dcterms:modified>
</cp:coreProperties>
</file>