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69ECC" w14:textId="77777777" w:rsidR="00F87770" w:rsidRDefault="00F87770" w:rsidP="00F87770">
      <w:pPr>
        <w:pStyle w:val="Normaalweb"/>
      </w:pPr>
      <w:r>
        <w:rPr>
          <w:rFonts w:ascii="Cambria" w:hAnsi="Cambria"/>
          <w:color w:val="16355B"/>
          <w:sz w:val="52"/>
          <w:szCs w:val="52"/>
        </w:rPr>
        <w:t xml:space="preserve">Amazigh Android </w:t>
      </w:r>
    </w:p>
    <w:p w14:paraId="1726D027" w14:textId="35D5C7E6" w:rsidR="00F87770" w:rsidRDefault="000A7C2A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>Functioneel ontwerp</w:t>
      </w:r>
      <w:r w:rsidR="00F87770">
        <w:rPr>
          <w:rFonts w:ascii="Cambria" w:hAnsi="Cambria"/>
          <w:i/>
          <w:iCs/>
          <w:color w:val="4F7FBC"/>
        </w:rPr>
        <w:t xml:space="preserve"> </w:t>
      </w:r>
    </w:p>
    <w:p w14:paraId="470C2C0E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3902DE4B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3E16A87B" w14:textId="581F44E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="006362E7">
        <w:rPr>
          <w:rFonts w:ascii="Times New Roman" w:eastAsia="Times New Roman" w:hAnsi="Times New Roman" w:cs="Times New Roman"/>
          <w:lang w:eastAsia="nl-NL"/>
        </w:rPr>
        <w:instrText xml:space="preserve"> INCLUDEPICTURE "C:\\var\\folders\\t3\\854llv5j03gfc13jpm5xnz800000gn\\T\\com.microsoft.Word\\WebArchiveCopyPasteTempFiles\\1200px-Berber_flag.svg.png" \* MERGEFORMAT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0A814157" wp14:editId="1BB45F7B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064A4A3C" w14:textId="77777777" w:rsidR="00F87770" w:rsidRDefault="00F87770" w:rsidP="00F87770">
      <w:pPr>
        <w:pStyle w:val="Normaalweb"/>
      </w:pPr>
    </w:p>
    <w:p w14:paraId="6B0E8136" w14:textId="77777777" w:rsidR="00F87770" w:rsidRDefault="00F87770" w:rsidP="00F87770">
      <w:pPr>
        <w:pStyle w:val="Normaalweb"/>
      </w:pPr>
    </w:p>
    <w:p w14:paraId="267FF545" w14:textId="77777777" w:rsidR="003A4ECC" w:rsidRDefault="003A4ECC"/>
    <w:p w14:paraId="15F12D43" w14:textId="2C58D9A6" w:rsidR="00F87770" w:rsidRDefault="00F87770">
      <w:r>
        <w:t>Namen:</w:t>
      </w:r>
      <w:r>
        <w:tab/>
      </w:r>
      <w:r>
        <w:tab/>
        <w:t>E. Can, M. Verboon, N. Elstgeest</w:t>
      </w:r>
      <w:r w:rsidR="000A7C2A">
        <w:t>, G. Bakker</w:t>
      </w:r>
    </w:p>
    <w:p w14:paraId="60622AF8" w14:textId="77777777" w:rsidR="00F87770" w:rsidRDefault="00F87770">
      <w:r>
        <w:t>Studiejaar:</w:t>
      </w:r>
      <w:r>
        <w:tab/>
      </w:r>
      <w:r>
        <w:tab/>
        <w:t>2020-2021</w:t>
      </w:r>
    </w:p>
    <w:p w14:paraId="31175ECF" w14:textId="77777777" w:rsidR="00F87770" w:rsidRDefault="00F87770">
      <w:r>
        <w:t>Werkgroep:</w:t>
      </w:r>
      <w:r>
        <w:tab/>
      </w:r>
      <w:r>
        <w:tab/>
        <w:t>LO8E-AMO2</w:t>
      </w:r>
    </w:p>
    <w:p w14:paraId="689D088F" w14:textId="77777777" w:rsidR="00F87770" w:rsidRDefault="00F87770">
      <w:r>
        <w:t>Projectleider:</w:t>
      </w:r>
      <w:r>
        <w:tab/>
      </w:r>
      <w:r>
        <w:tab/>
        <w:t>M. Boukiour</w:t>
      </w:r>
    </w:p>
    <w:p w14:paraId="6B5E3C39" w14:textId="68D9FCC7" w:rsidR="00F87770" w:rsidRDefault="00F87770">
      <w:r>
        <w:t xml:space="preserve">Inleverdatum: </w:t>
      </w:r>
      <w:r>
        <w:tab/>
      </w:r>
      <w:r w:rsidR="000A7C2A">
        <w:t>24 september 2020</w:t>
      </w:r>
      <w:r>
        <w:t xml:space="preserve"> </w:t>
      </w:r>
    </w:p>
    <w:p w14:paraId="19395497" w14:textId="54773CAB" w:rsidR="00F87770" w:rsidRDefault="00F87770">
      <w:r>
        <w:t>Versie:</w:t>
      </w:r>
      <w:r>
        <w:tab/>
      </w:r>
      <w:r>
        <w:tab/>
      </w:r>
      <w:r>
        <w:tab/>
      </w:r>
      <w:r w:rsidR="006362E7">
        <w:t>3</w:t>
      </w:r>
      <w:r>
        <w:t>.0</w:t>
      </w:r>
    </w:p>
    <w:p w14:paraId="476EDE53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53FC35" w14:textId="77777777" w:rsidR="00ED58B7" w:rsidRDefault="00ED58B7">
          <w:pPr>
            <w:pStyle w:val="Kopvaninhoudsopgave"/>
          </w:pPr>
          <w:r>
            <w:t>Inhoudsopgave</w:t>
          </w:r>
        </w:p>
        <w:p w14:paraId="2B8F881D" w14:textId="1E861B92" w:rsidR="00BA59D2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849544" w:history="1">
            <w:r w:rsidR="00BA59D2" w:rsidRPr="00E67F6B">
              <w:rPr>
                <w:rStyle w:val="Hyperlink"/>
                <w:noProof/>
              </w:rPr>
              <w:t>Use case diagram</w:t>
            </w:r>
            <w:r w:rsidR="00BA59D2">
              <w:rPr>
                <w:noProof/>
                <w:webHidden/>
              </w:rPr>
              <w:tab/>
            </w:r>
            <w:r w:rsidR="00BA59D2">
              <w:rPr>
                <w:noProof/>
                <w:webHidden/>
              </w:rPr>
              <w:fldChar w:fldCharType="begin"/>
            </w:r>
            <w:r w:rsidR="00BA59D2">
              <w:rPr>
                <w:noProof/>
                <w:webHidden/>
              </w:rPr>
              <w:instrText xml:space="preserve"> PAGEREF _Toc51849544 \h </w:instrText>
            </w:r>
            <w:r w:rsidR="00BA59D2">
              <w:rPr>
                <w:noProof/>
                <w:webHidden/>
              </w:rPr>
            </w:r>
            <w:r w:rsidR="00BA59D2">
              <w:rPr>
                <w:noProof/>
                <w:webHidden/>
              </w:rPr>
              <w:fldChar w:fldCharType="separate"/>
            </w:r>
            <w:r w:rsidR="00BA59D2">
              <w:rPr>
                <w:noProof/>
                <w:webHidden/>
              </w:rPr>
              <w:t>3</w:t>
            </w:r>
            <w:r w:rsidR="00BA59D2">
              <w:rPr>
                <w:noProof/>
                <w:webHidden/>
              </w:rPr>
              <w:fldChar w:fldCharType="end"/>
            </w:r>
          </w:hyperlink>
        </w:p>
        <w:p w14:paraId="3C657895" w14:textId="0DC2209B" w:rsidR="00BA59D2" w:rsidRDefault="006362E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1849545" w:history="1">
            <w:r w:rsidR="00BA59D2" w:rsidRPr="00E67F6B">
              <w:rPr>
                <w:rStyle w:val="Hyperlink"/>
                <w:noProof/>
              </w:rPr>
              <w:t>Use case beschrijving</w:t>
            </w:r>
            <w:r w:rsidR="00BA59D2">
              <w:rPr>
                <w:noProof/>
                <w:webHidden/>
              </w:rPr>
              <w:tab/>
            </w:r>
            <w:r w:rsidR="00BA59D2">
              <w:rPr>
                <w:noProof/>
                <w:webHidden/>
              </w:rPr>
              <w:fldChar w:fldCharType="begin"/>
            </w:r>
            <w:r w:rsidR="00BA59D2">
              <w:rPr>
                <w:noProof/>
                <w:webHidden/>
              </w:rPr>
              <w:instrText xml:space="preserve"> PAGEREF _Toc51849545 \h </w:instrText>
            </w:r>
            <w:r w:rsidR="00BA59D2">
              <w:rPr>
                <w:noProof/>
                <w:webHidden/>
              </w:rPr>
            </w:r>
            <w:r w:rsidR="00BA59D2">
              <w:rPr>
                <w:noProof/>
                <w:webHidden/>
              </w:rPr>
              <w:fldChar w:fldCharType="separate"/>
            </w:r>
            <w:r w:rsidR="00BA59D2">
              <w:rPr>
                <w:noProof/>
                <w:webHidden/>
              </w:rPr>
              <w:t>4</w:t>
            </w:r>
            <w:r w:rsidR="00BA59D2">
              <w:rPr>
                <w:noProof/>
                <w:webHidden/>
              </w:rPr>
              <w:fldChar w:fldCharType="end"/>
            </w:r>
          </w:hyperlink>
        </w:p>
        <w:p w14:paraId="1BCFCC60" w14:textId="3E7D3002" w:rsidR="00BA59D2" w:rsidRDefault="006362E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1849546" w:history="1">
            <w:r w:rsidR="00BA59D2" w:rsidRPr="00E67F6B">
              <w:rPr>
                <w:rStyle w:val="Hyperlink"/>
                <w:noProof/>
              </w:rPr>
              <w:t>Navigatiescherm</w:t>
            </w:r>
            <w:r w:rsidR="00BA59D2">
              <w:rPr>
                <w:noProof/>
                <w:webHidden/>
              </w:rPr>
              <w:tab/>
            </w:r>
            <w:r w:rsidR="00BA59D2">
              <w:rPr>
                <w:noProof/>
                <w:webHidden/>
              </w:rPr>
              <w:fldChar w:fldCharType="begin"/>
            </w:r>
            <w:r w:rsidR="00BA59D2">
              <w:rPr>
                <w:noProof/>
                <w:webHidden/>
              </w:rPr>
              <w:instrText xml:space="preserve"> PAGEREF _Toc51849546 \h </w:instrText>
            </w:r>
            <w:r w:rsidR="00BA59D2">
              <w:rPr>
                <w:noProof/>
                <w:webHidden/>
              </w:rPr>
            </w:r>
            <w:r w:rsidR="00BA59D2">
              <w:rPr>
                <w:noProof/>
                <w:webHidden/>
              </w:rPr>
              <w:fldChar w:fldCharType="separate"/>
            </w:r>
            <w:r w:rsidR="00BA59D2">
              <w:rPr>
                <w:noProof/>
                <w:webHidden/>
              </w:rPr>
              <w:t>5</w:t>
            </w:r>
            <w:r w:rsidR="00BA59D2">
              <w:rPr>
                <w:noProof/>
                <w:webHidden/>
              </w:rPr>
              <w:fldChar w:fldCharType="end"/>
            </w:r>
          </w:hyperlink>
        </w:p>
        <w:p w14:paraId="0DE051C0" w14:textId="7C88BF6F" w:rsidR="00BA59D2" w:rsidRDefault="006362E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1849547" w:history="1">
            <w:r w:rsidR="00BA59D2" w:rsidRPr="00E67F6B">
              <w:rPr>
                <w:rStyle w:val="Hyperlink"/>
                <w:noProof/>
              </w:rPr>
              <w:t>lijst van schermen</w:t>
            </w:r>
            <w:r w:rsidR="00BA59D2">
              <w:rPr>
                <w:noProof/>
                <w:webHidden/>
              </w:rPr>
              <w:tab/>
            </w:r>
            <w:r w:rsidR="00BA59D2">
              <w:rPr>
                <w:noProof/>
                <w:webHidden/>
              </w:rPr>
              <w:fldChar w:fldCharType="begin"/>
            </w:r>
            <w:r w:rsidR="00BA59D2">
              <w:rPr>
                <w:noProof/>
                <w:webHidden/>
              </w:rPr>
              <w:instrText xml:space="preserve"> PAGEREF _Toc51849547 \h </w:instrText>
            </w:r>
            <w:r w:rsidR="00BA59D2">
              <w:rPr>
                <w:noProof/>
                <w:webHidden/>
              </w:rPr>
            </w:r>
            <w:r w:rsidR="00BA59D2">
              <w:rPr>
                <w:noProof/>
                <w:webHidden/>
              </w:rPr>
              <w:fldChar w:fldCharType="separate"/>
            </w:r>
            <w:r w:rsidR="00BA59D2">
              <w:rPr>
                <w:noProof/>
                <w:webHidden/>
              </w:rPr>
              <w:t>6</w:t>
            </w:r>
            <w:r w:rsidR="00BA59D2">
              <w:rPr>
                <w:noProof/>
                <w:webHidden/>
              </w:rPr>
              <w:fldChar w:fldCharType="end"/>
            </w:r>
          </w:hyperlink>
        </w:p>
        <w:p w14:paraId="71ACE22D" w14:textId="35BA3E06" w:rsidR="00BA59D2" w:rsidRDefault="006362E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1849548" w:history="1">
            <w:r w:rsidR="00BA59D2" w:rsidRPr="00E67F6B">
              <w:rPr>
                <w:rStyle w:val="Hyperlink"/>
                <w:noProof/>
              </w:rPr>
              <w:t>Schermontwerp</w:t>
            </w:r>
            <w:r w:rsidR="00BA59D2">
              <w:rPr>
                <w:noProof/>
                <w:webHidden/>
              </w:rPr>
              <w:tab/>
            </w:r>
            <w:r w:rsidR="00BA59D2">
              <w:rPr>
                <w:noProof/>
                <w:webHidden/>
              </w:rPr>
              <w:fldChar w:fldCharType="begin"/>
            </w:r>
            <w:r w:rsidR="00BA59D2">
              <w:rPr>
                <w:noProof/>
                <w:webHidden/>
              </w:rPr>
              <w:instrText xml:space="preserve"> PAGEREF _Toc51849548 \h </w:instrText>
            </w:r>
            <w:r w:rsidR="00BA59D2">
              <w:rPr>
                <w:noProof/>
                <w:webHidden/>
              </w:rPr>
            </w:r>
            <w:r w:rsidR="00BA59D2">
              <w:rPr>
                <w:noProof/>
                <w:webHidden/>
              </w:rPr>
              <w:fldChar w:fldCharType="separate"/>
            </w:r>
            <w:r w:rsidR="00BA59D2">
              <w:rPr>
                <w:noProof/>
                <w:webHidden/>
              </w:rPr>
              <w:t>7</w:t>
            </w:r>
            <w:r w:rsidR="00BA59D2">
              <w:rPr>
                <w:noProof/>
                <w:webHidden/>
              </w:rPr>
              <w:fldChar w:fldCharType="end"/>
            </w:r>
          </w:hyperlink>
        </w:p>
        <w:p w14:paraId="2641ED7C" w14:textId="106DD7BB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4A40839D" w14:textId="77777777" w:rsidR="00ED58B7" w:rsidRDefault="00ED58B7">
      <w:r>
        <w:br w:type="page"/>
      </w:r>
    </w:p>
    <w:p w14:paraId="28060883" w14:textId="52B00563" w:rsidR="00F87770" w:rsidRDefault="000A7C2A" w:rsidP="00ED58B7">
      <w:pPr>
        <w:pStyle w:val="Kop1"/>
      </w:pPr>
      <w:bookmarkStart w:id="0" w:name="_Toc51849544"/>
      <w:r>
        <w:lastRenderedPageBreak/>
        <w:t>Use case diagram</w:t>
      </w:r>
      <w:bookmarkEnd w:id="0"/>
    </w:p>
    <w:p w14:paraId="45CB8407" w14:textId="2B94CAF3" w:rsidR="000A7C2A" w:rsidRDefault="000A7C2A" w:rsidP="000A7C2A"/>
    <w:p w14:paraId="063A8DEB" w14:textId="781A8E23" w:rsidR="000A7C2A" w:rsidRDefault="005412F4" w:rsidP="000A7C2A">
      <w:r>
        <w:rPr>
          <w:noProof/>
        </w:rPr>
        <w:drawing>
          <wp:inline distT="0" distB="0" distL="0" distR="0" wp14:anchorId="7D0DCE1B" wp14:editId="1BE7D272">
            <wp:extent cx="5760720" cy="37179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5C17" w14:textId="079B476B" w:rsidR="000A7C2A" w:rsidRDefault="000A7C2A" w:rsidP="000A7C2A"/>
    <w:p w14:paraId="6B0F94AF" w14:textId="4FC7DBFC" w:rsidR="000A7C2A" w:rsidRDefault="000A7C2A">
      <w:r>
        <w:br w:type="page"/>
      </w:r>
    </w:p>
    <w:p w14:paraId="057E4BBB" w14:textId="419DCDA1" w:rsidR="000A7C2A" w:rsidRDefault="000A7C2A" w:rsidP="000A7C2A">
      <w:pPr>
        <w:pStyle w:val="Kop1"/>
      </w:pPr>
      <w:bookmarkStart w:id="1" w:name="_Toc51849545"/>
      <w:r>
        <w:lastRenderedPageBreak/>
        <w:t>Use case beschrijving</w:t>
      </w:r>
      <w:bookmarkEnd w:id="1"/>
    </w:p>
    <w:p w14:paraId="592C024C" w14:textId="77777777" w:rsidR="000A7C2A" w:rsidRDefault="000A7C2A" w:rsidP="000A7C2A"/>
    <w:tbl>
      <w:tblPr>
        <w:tblStyle w:val="Onopgemaaktetabel2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090"/>
      </w:tblGrid>
      <w:tr w:rsidR="000A7C2A" w14:paraId="4BFF786A" w14:textId="77777777" w:rsidTr="000A7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86114C0" w14:textId="77777777" w:rsidR="000A7C2A" w:rsidRDefault="000A7C2A">
            <w:r>
              <w:t>Namen</w:t>
            </w:r>
          </w:p>
        </w:tc>
        <w:tc>
          <w:tcPr>
            <w:tcW w:w="609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F65B5E3" w14:textId="1AB1FA70" w:rsidR="000A7C2A" w:rsidRDefault="00745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Verschillende onderwerpen selecteren</w:t>
            </w:r>
          </w:p>
        </w:tc>
      </w:tr>
      <w:tr w:rsidR="00190E37" w14:paraId="6C4C7484" w14:textId="77777777" w:rsidTr="000A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il"/>
              <w:right w:val="nil"/>
            </w:tcBorders>
          </w:tcPr>
          <w:p w14:paraId="23418403" w14:textId="36EBD9C3" w:rsidR="00190E37" w:rsidRDefault="00190E37">
            <w:r>
              <w:t>Nummer</w:t>
            </w:r>
          </w:p>
        </w:tc>
        <w:tc>
          <w:tcPr>
            <w:tcW w:w="6090" w:type="dxa"/>
            <w:tcBorders>
              <w:left w:val="nil"/>
              <w:right w:val="nil"/>
            </w:tcBorders>
          </w:tcPr>
          <w:p w14:paraId="23722043" w14:textId="110DECB4" w:rsidR="00190E37" w:rsidRDefault="001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A7C2A" w14:paraId="4C33AEE3" w14:textId="77777777" w:rsidTr="000A7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il"/>
              <w:right w:val="nil"/>
            </w:tcBorders>
            <w:hideMark/>
          </w:tcPr>
          <w:p w14:paraId="22BB6821" w14:textId="77777777" w:rsidR="000A7C2A" w:rsidRDefault="000A7C2A">
            <w:r>
              <w:t>Actoren</w:t>
            </w:r>
          </w:p>
        </w:tc>
        <w:tc>
          <w:tcPr>
            <w:tcW w:w="6090" w:type="dxa"/>
            <w:tcBorders>
              <w:left w:val="nil"/>
              <w:right w:val="nil"/>
            </w:tcBorders>
            <w:hideMark/>
          </w:tcPr>
          <w:p w14:paraId="0A9689DE" w14:textId="77777777" w:rsidR="000A7C2A" w:rsidRDefault="000A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0A7C2A" w14:paraId="2DAD66C7" w14:textId="77777777" w:rsidTr="000A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C91EDE" w14:textId="77777777" w:rsidR="000A7C2A" w:rsidRDefault="000A7C2A">
            <w:r>
              <w:t>Aannamen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B213C6" w14:textId="10DE40A0" w:rsidR="000A7C2A" w:rsidRDefault="000A7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is op het scherm met woorden oefenen</w:t>
            </w:r>
            <w:r w:rsidR="00C25A4A">
              <w:t xml:space="preserve"> of speel spelen</w:t>
            </w:r>
          </w:p>
        </w:tc>
      </w:tr>
      <w:tr w:rsidR="000A7C2A" w14:paraId="1210334E" w14:textId="77777777" w:rsidTr="000A7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il"/>
              <w:right w:val="nil"/>
            </w:tcBorders>
            <w:hideMark/>
          </w:tcPr>
          <w:p w14:paraId="704C9D95" w14:textId="77777777" w:rsidR="000A7C2A" w:rsidRDefault="000A7C2A">
            <w:r>
              <w:t>Beschrijving</w:t>
            </w:r>
          </w:p>
        </w:tc>
        <w:tc>
          <w:tcPr>
            <w:tcW w:w="6090" w:type="dxa"/>
            <w:tcBorders>
              <w:left w:val="nil"/>
              <w:right w:val="nil"/>
            </w:tcBorders>
            <w:hideMark/>
          </w:tcPr>
          <w:p w14:paraId="46464D4C" w14:textId="2060B717" w:rsidR="000A7C2A" w:rsidRDefault="000A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het scherm ‘Woorden oefenen’</w:t>
            </w:r>
            <w:r w:rsidR="00C25A4A">
              <w:t xml:space="preserve"> of ‘spel spelen’</w:t>
            </w:r>
            <w:r>
              <w:t>. Vervolgens krijgt hij een lijst met verschillende onderwerpen die hij kan kiezen.</w:t>
            </w:r>
          </w:p>
        </w:tc>
      </w:tr>
      <w:tr w:rsidR="000A7C2A" w14:paraId="154BFB55" w14:textId="77777777" w:rsidTr="000A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8CF0E2" w14:textId="77777777" w:rsidR="000A7C2A" w:rsidRDefault="000A7C2A">
            <w:r>
              <w:t>Uitzondering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01D4C2" w14:textId="77777777" w:rsidR="000A7C2A" w:rsidRDefault="000A7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zit geen woorden te oefenen</w:t>
            </w:r>
          </w:p>
        </w:tc>
      </w:tr>
      <w:tr w:rsidR="000A7C2A" w14:paraId="57FD42FD" w14:textId="77777777" w:rsidTr="000A7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il"/>
              <w:right w:val="nil"/>
            </w:tcBorders>
            <w:hideMark/>
          </w:tcPr>
          <w:p w14:paraId="1EF5B217" w14:textId="77777777" w:rsidR="000A7C2A" w:rsidRDefault="000A7C2A">
            <w:r>
              <w:t>Resultaat</w:t>
            </w:r>
          </w:p>
        </w:tc>
        <w:tc>
          <w:tcPr>
            <w:tcW w:w="6090" w:type="dxa"/>
            <w:tcBorders>
              <w:left w:val="nil"/>
              <w:right w:val="nil"/>
            </w:tcBorders>
            <w:hideMark/>
          </w:tcPr>
          <w:p w14:paraId="52BDD766" w14:textId="1E357D0E" w:rsidR="000A7C2A" w:rsidRDefault="000A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</w:t>
            </w:r>
            <w:r w:rsidR="00C25A4A">
              <w:t>begint met oefenen of spel spelen</w:t>
            </w:r>
          </w:p>
        </w:tc>
      </w:tr>
    </w:tbl>
    <w:p w14:paraId="0240E4A0" w14:textId="5AB134BA" w:rsidR="000A7C2A" w:rsidRDefault="000A7C2A" w:rsidP="000A7C2A"/>
    <w:p w14:paraId="5B409F0E" w14:textId="77777777" w:rsidR="000A7C2A" w:rsidRDefault="000A7C2A">
      <w:r>
        <w:br w:type="page"/>
      </w:r>
    </w:p>
    <w:p w14:paraId="43BA3C89" w14:textId="7753D519" w:rsidR="000A7C2A" w:rsidRDefault="000A7C2A" w:rsidP="000A7C2A">
      <w:pPr>
        <w:pStyle w:val="Kop1"/>
      </w:pPr>
      <w:bookmarkStart w:id="2" w:name="_Toc51849546"/>
      <w:r>
        <w:lastRenderedPageBreak/>
        <w:t>Navigatiescherm</w:t>
      </w:r>
      <w:bookmarkEnd w:id="2"/>
    </w:p>
    <w:p w14:paraId="064CEAD7" w14:textId="66231DA9" w:rsidR="000A7C2A" w:rsidRDefault="000A7C2A" w:rsidP="000A7C2A"/>
    <w:p w14:paraId="6C35C6B7" w14:textId="7E5B3864" w:rsidR="000A7C2A" w:rsidRDefault="005412F4" w:rsidP="000A7C2A">
      <w:r>
        <w:rPr>
          <w:noProof/>
        </w:rPr>
        <w:drawing>
          <wp:inline distT="0" distB="0" distL="0" distR="0" wp14:anchorId="45732492" wp14:editId="240B2A45">
            <wp:extent cx="5760720" cy="313372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73BA" w14:textId="41CFD44A" w:rsidR="000A7C2A" w:rsidRDefault="000A7C2A">
      <w:r>
        <w:br w:type="page"/>
      </w:r>
    </w:p>
    <w:p w14:paraId="70ABE587" w14:textId="117D0A1A" w:rsidR="000E2D94" w:rsidRDefault="000E2D94" w:rsidP="000E2D94">
      <w:pPr>
        <w:pStyle w:val="Kop1"/>
      </w:pPr>
      <w:bookmarkStart w:id="3" w:name="_Toc51849547"/>
      <w:r>
        <w:lastRenderedPageBreak/>
        <w:t>lijst van schermen</w:t>
      </w:r>
      <w:bookmarkEnd w:id="3"/>
    </w:p>
    <w:p w14:paraId="04F93A67" w14:textId="77777777" w:rsidR="000E2D94" w:rsidRPr="000E2D94" w:rsidRDefault="000E2D94" w:rsidP="000E2D94"/>
    <w:tbl>
      <w:tblPr>
        <w:tblStyle w:val="Rastertabel3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E2D94" w14:paraId="6AB8628F" w14:textId="77777777" w:rsidTr="000E2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  <w:hideMark/>
          </w:tcPr>
          <w:p w14:paraId="0D9159D1" w14:textId="77777777" w:rsidR="000E2D94" w:rsidRDefault="000E2D94">
            <w:r>
              <w:t>Naam Pagina</w:t>
            </w:r>
          </w:p>
        </w:tc>
        <w:tc>
          <w:tcPr>
            <w:tcW w:w="2265" w:type="dxa"/>
            <w:tcBorders>
              <w:bottom w:val="single" w:sz="4" w:space="0" w:color="666666" w:themeColor="text1" w:themeTint="99"/>
            </w:tcBorders>
            <w:hideMark/>
          </w:tcPr>
          <w:p w14:paraId="1C2F5E73" w14:textId="77777777" w:rsidR="000E2D94" w:rsidRDefault="000E2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Formulier</w:t>
            </w:r>
          </w:p>
        </w:tc>
        <w:tc>
          <w:tcPr>
            <w:tcW w:w="2266" w:type="dxa"/>
            <w:tcBorders>
              <w:bottom w:val="single" w:sz="4" w:space="0" w:color="666666" w:themeColor="text1" w:themeTint="99"/>
            </w:tcBorders>
            <w:hideMark/>
          </w:tcPr>
          <w:p w14:paraId="60472C1B" w14:textId="77777777" w:rsidR="000E2D94" w:rsidRDefault="000E2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  <w:tc>
          <w:tcPr>
            <w:tcW w:w="2266" w:type="dxa"/>
            <w:tcBorders>
              <w:bottom w:val="single" w:sz="4" w:space="0" w:color="666666" w:themeColor="text1" w:themeTint="99"/>
            </w:tcBorders>
            <w:hideMark/>
          </w:tcPr>
          <w:p w14:paraId="2573E8D8" w14:textId="77777777" w:rsidR="000E2D94" w:rsidRDefault="000E2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Afwijkend ontwerp</w:t>
            </w:r>
          </w:p>
        </w:tc>
      </w:tr>
      <w:tr w:rsidR="000E2D94" w14:paraId="26810049" w14:textId="77777777" w:rsidTr="000E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3EA9FBB7" w14:textId="77777777" w:rsidR="000E2D94" w:rsidRDefault="000E2D94">
            <w:r>
              <w:t>Homepage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A2A674F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7CA14A5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alle beschikbare schermen tonen.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86DAB4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0E2D94" w14:paraId="2167A08B" w14:textId="77777777" w:rsidTr="000E2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3DF4C2A4" w14:textId="77777777" w:rsidR="000E2D94" w:rsidRDefault="000E2D94">
            <w:r>
              <w:t>Woorden oefenen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DBEA69" w14:textId="77777777" w:rsidR="000E2D94" w:rsidRDefault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CBCC05F" w14:textId="77777777" w:rsidR="000E2D94" w:rsidRDefault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Lijst met woorden weergeven zodat de gebruiker kan oefenen.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02CCAAA" w14:textId="77777777" w:rsidR="000E2D94" w:rsidRDefault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0E2D94" w14:paraId="4279FEF1" w14:textId="77777777" w:rsidTr="000E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1F86C499" w14:textId="77777777" w:rsidR="000E2D94" w:rsidRDefault="000E2D94">
            <w:r>
              <w:t>Speelmodus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030DBBB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D6A469D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keuze geven om een modus te selecteren.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123B8EC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0E2D94" w14:paraId="2C0865DF" w14:textId="77777777" w:rsidTr="000E2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5D3628C8" w14:textId="6EAB4898" w:rsidR="000E2D94" w:rsidRDefault="000E2D94" w:rsidP="000E2D94">
            <w:r>
              <w:t>Over ons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1C77A92" w14:textId="79670197" w:rsidR="000E2D94" w:rsidRDefault="000E2D94" w:rsidP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 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CB5D475" w14:textId="433C1E9B" w:rsidR="000E2D94" w:rsidRDefault="000E2D94" w:rsidP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Informatie lezen over de ontwikkelaars en universiteit leiden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A466CB" w14:textId="77777777" w:rsidR="000E2D94" w:rsidRDefault="000E2D94" w:rsidP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0E2D94" w14:paraId="25DF440C" w14:textId="77777777" w:rsidTr="000E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5938D39B" w14:textId="77777777" w:rsidR="000E2D94" w:rsidRDefault="000E2D94" w:rsidP="000E2D94">
            <w:r>
              <w:t>Scoreboard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41AD8F7" w14:textId="7DC2E0A0" w:rsidR="000E2D94" w:rsidRDefault="00190E37" w:rsidP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027F01" w14:textId="77777777" w:rsidR="000E2D94" w:rsidRDefault="000E2D94" w:rsidP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Toon scores van alle gebruikers.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BCF2C32" w14:textId="77777777" w:rsidR="000E2D94" w:rsidRDefault="000E2D94" w:rsidP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5412F4" w14:paraId="5BF305D1" w14:textId="77777777" w:rsidTr="000E2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</w:tcPr>
          <w:p w14:paraId="34620373" w14:textId="43869B78" w:rsidR="005412F4" w:rsidRDefault="005412F4" w:rsidP="000E2D94">
            <w:r>
              <w:t>splashscreen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2B2AD2" w14:textId="3A28BDE8" w:rsidR="005412F4" w:rsidRDefault="005412F4" w:rsidP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167E2D" w14:textId="66B49B19" w:rsidR="005412F4" w:rsidRDefault="005412F4" w:rsidP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laadscherm dat naar de homepage gaat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F34D8D" w14:textId="12CFF02D" w:rsidR="005412F4" w:rsidRDefault="005412F4" w:rsidP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</w:tbl>
    <w:p w14:paraId="0E561BB4" w14:textId="65FF968F" w:rsidR="0052203B" w:rsidRDefault="0052203B" w:rsidP="000A7C2A"/>
    <w:p w14:paraId="193FC63E" w14:textId="77777777" w:rsidR="0052203B" w:rsidRDefault="0052203B">
      <w:r>
        <w:br w:type="page"/>
      </w:r>
    </w:p>
    <w:p w14:paraId="759EBE83" w14:textId="4E3DB933" w:rsidR="000A7C2A" w:rsidRDefault="0052203B" w:rsidP="0052203B">
      <w:pPr>
        <w:pStyle w:val="Kop1"/>
      </w:pPr>
      <w:bookmarkStart w:id="4" w:name="_Toc51849548"/>
      <w:r>
        <w:lastRenderedPageBreak/>
        <w:t>Schermontwerp</w:t>
      </w:r>
      <w:bookmarkEnd w:id="4"/>
    </w:p>
    <w:p w14:paraId="30F6C4FA" w14:textId="4DDCD87F" w:rsidR="005412F4" w:rsidRPr="005412F4" w:rsidRDefault="00653A4D" w:rsidP="005412F4">
      <w:r>
        <w:rPr>
          <w:noProof/>
        </w:rPr>
        <w:drawing>
          <wp:inline distT="0" distB="0" distL="0" distR="0" wp14:anchorId="7679937F" wp14:editId="4C049D18">
            <wp:extent cx="2370839" cy="3520440"/>
            <wp:effectExtent l="0" t="0" r="0" b="381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54" cy="355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E96AA" w14:textId="0DBC582C" w:rsidR="0052203B" w:rsidRDefault="00653A4D" w:rsidP="0052203B">
      <w:r>
        <w:rPr>
          <w:noProof/>
        </w:rPr>
        <w:drawing>
          <wp:inline distT="0" distB="0" distL="0" distR="0" wp14:anchorId="7A3E194C" wp14:editId="4801F261">
            <wp:extent cx="2628231" cy="3665220"/>
            <wp:effectExtent l="0" t="0" r="127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52" cy="366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36CD" w14:textId="5054B483" w:rsidR="00653A4D" w:rsidRDefault="00653A4D" w:rsidP="0052203B">
      <w:r>
        <w:rPr>
          <w:noProof/>
        </w:rPr>
        <w:lastRenderedPageBreak/>
        <w:drawing>
          <wp:inline distT="0" distB="0" distL="0" distR="0" wp14:anchorId="055AAE36" wp14:editId="454A5968">
            <wp:extent cx="2390397" cy="358902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224" cy="359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D53D" w14:textId="680B7AE2" w:rsidR="00653A4D" w:rsidRDefault="00653A4D" w:rsidP="0052203B">
      <w:r>
        <w:rPr>
          <w:noProof/>
        </w:rPr>
        <w:drawing>
          <wp:inline distT="0" distB="0" distL="0" distR="0" wp14:anchorId="14B6F4D8" wp14:editId="7426A1A4">
            <wp:extent cx="2760598" cy="4152900"/>
            <wp:effectExtent l="0" t="0" r="190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80" cy="416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0FCA" w14:textId="7D5F449C" w:rsidR="00653A4D" w:rsidRDefault="00653A4D" w:rsidP="0052203B">
      <w:r>
        <w:rPr>
          <w:noProof/>
        </w:rPr>
        <w:lastRenderedPageBreak/>
        <w:drawing>
          <wp:inline distT="0" distB="0" distL="0" distR="0" wp14:anchorId="0CEFEE65" wp14:editId="085A8149">
            <wp:extent cx="2559258" cy="377190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775" cy="378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025E" w14:textId="34D0C92D" w:rsidR="006362E7" w:rsidRPr="0052203B" w:rsidRDefault="006362E7" w:rsidP="0052203B">
      <w:r>
        <w:rPr>
          <w:noProof/>
        </w:rPr>
        <w:drawing>
          <wp:inline distT="0" distB="0" distL="0" distR="0" wp14:anchorId="5A933CA0" wp14:editId="2F2BDB8F">
            <wp:extent cx="2636520" cy="3500488"/>
            <wp:effectExtent l="0" t="0" r="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233" cy="35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2E7" w:rsidRPr="00522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2A"/>
    <w:rsid w:val="000A7C2A"/>
    <w:rsid w:val="000E2D94"/>
    <w:rsid w:val="001618D4"/>
    <w:rsid w:val="00190E37"/>
    <w:rsid w:val="00207C21"/>
    <w:rsid w:val="002515E6"/>
    <w:rsid w:val="003A4ECC"/>
    <w:rsid w:val="004F190D"/>
    <w:rsid w:val="0052203B"/>
    <w:rsid w:val="005412F4"/>
    <w:rsid w:val="006362E7"/>
    <w:rsid w:val="00653A4D"/>
    <w:rsid w:val="0074536F"/>
    <w:rsid w:val="00BA59D2"/>
    <w:rsid w:val="00C25A4A"/>
    <w:rsid w:val="00D06E4C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9907D"/>
  <w15:chartTrackingRefBased/>
  <w15:docId w15:val="{C50F64D2-8DEB-4333-AA38-6E422F67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E2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A7C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A7C2A"/>
    <w:rPr>
      <w:rFonts w:asciiTheme="majorHAnsi" w:eastAsiaTheme="majorEastAsia" w:hAnsiTheme="majorHAnsi" w:cstheme="majorBidi"/>
      <w:color w:val="1F3763" w:themeColor="accent1" w:themeShade="7F"/>
    </w:rPr>
  </w:style>
  <w:style w:type="table" w:styleId="Onopgemaaktetabel2">
    <w:name w:val="Plain Table 2"/>
    <w:basedOn w:val="Standaardtabel"/>
    <w:uiPriority w:val="42"/>
    <w:rsid w:val="000A7C2A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raster">
    <w:name w:val="Table Grid"/>
    <w:basedOn w:val="Standaardtabel"/>
    <w:uiPriority w:val="39"/>
    <w:rsid w:val="000A7C2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semiHidden/>
    <w:rsid w:val="000E2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astertabel3">
    <w:name w:val="Grid Table 3"/>
    <w:basedOn w:val="Standaardtabel"/>
    <w:uiPriority w:val="48"/>
    <w:rsid w:val="000E2D94"/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%20sjabloon%20-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sjabloon - Groep</Template>
  <TotalTime>0</TotalTime>
  <Pages>9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</dc:creator>
  <cp:keywords/>
  <dc:description/>
  <cp:lastModifiedBy>Matthijs Verboon</cp:lastModifiedBy>
  <cp:revision>2</cp:revision>
  <dcterms:created xsi:type="dcterms:W3CDTF">2020-10-29T09:08:00Z</dcterms:created>
  <dcterms:modified xsi:type="dcterms:W3CDTF">2020-10-29T09:08:00Z</dcterms:modified>
</cp:coreProperties>
</file>