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F4483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 xml:space="preserve">Amazigh Android </w:t>
      </w:r>
    </w:p>
    <w:p w14:paraId="45641BB9" w14:textId="3C3C9F87" w:rsidR="00F87770" w:rsidRDefault="009A0349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Functioneel ontwerp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2C8862A6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073D3700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5273B36C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06CD4BC" wp14:editId="3A29FD66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3BB70775" w14:textId="77777777" w:rsidR="00F87770" w:rsidRDefault="00F87770" w:rsidP="00F87770">
      <w:pPr>
        <w:pStyle w:val="Normaalweb"/>
      </w:pPr>
    </w:p>
    <w:p w14:paraId="77A5E972" w14:textId="77777777" w:rsidR="00F87770" w:rsidRDefault="00F87770" w:rsidP="00F87770">
      <w:pPr>
        <w:pStyle w:val="Normaalweb"/>
      </w:pPr>
    </w:p>
    <w:p w14:paraId="32F9A15E" w14:textId="77777777" w:rsidR="003A4ECC" w:rsidRDefault="003A4ECC"/>
    <w:p w14:paraId="2DB05CCE" w14:textId="5A6C222A" w:rsidR="00F87770" w:rsidRDefault="00F87770">
      <w:r>
        <w:t>Namen:</w:t>
      </w:r>
      <w:r>
        <w:tab/>
      </w:r>
      <w:r>
        <w:tab/>
        <w:t>E. Can, M. Verboon, N. Elstgeest</w:t>
      </w:r>
      <w:r w:rsidR="009A0349">
        <w:t>, G. Bakker</w:t>
      </w:r>
    </w:p>
    <w:p w14:paraId="61E51384" w14:textId="77777777" w:rsidR="00F87770" w:rsidRDefault="00F87770">
      <w:r>
        <w:t>Studiejaar:</w:t>
      </w:r>
      <w:r>
        <w:tab/>
      </w:r>
      <w:r>
        <w:tab/>
        <w:t>2020-2021</w:t>
      </w:r>
    </w:p>
    <w:p w14:paraId="2C2A9023" w14:textId="77777777" w:rsidR="00F87770" w:rsidRDefault="00F87770">
      <w:r>
        <w:t>Werkgroep:</w:t>
      </w:r>
      <w:r>
        <w:tab/>
      </w:r>
      <w:r>
        <w:tab/>
        <w:t>LO8E-AMO2</w:t>
      </w:r>
    </w:p>
    <w:p w14:paraId="77E858BE" w14:textId="77777777" w:rsidR="00F87770" w:rsidRDefault="00F87770">
      <w:r>
        <w:t>Projectleider:</w:t>
      </w:r>
      <w:r>
        <w:tab/>
      </w:r>
      <w:r>
        <w:tab/>
        <w:t>M. Boukiour</w:t>
      </w:r>
    </w:p>
    <w:p w14:paraId="27A15C8C" w14:textId="02486626" w:rsidR="00F87770" w:rsidRDefault="00F87770">
      <w:r>
        <w:t xml:space="preserve">Inleverdatum: </w:t>
      </w:r>
      <w:r>
        <w:tab/>
      </w:r>
      <w:r w:rsidR="009A0349">
        <w:t>22 september 2020</w:t>
      </w:r>
      <w:r>
        <w:t xml:space="preserve"> </w:t>
      </w:r>
    </w:p>
    <w:p w14:paraId="74683382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5C8CFB76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97B3D0" w14:textId="77777777" w:rsidR="00ED58B7" w:rsidRDefault="00ED58B7">
          <w:pPr>
            <w:pStyle w:val="Kopvaninhoudsopgave"/>
          </w:pPr>
          <w:r>
            <w:t>Inhoudsopgave</w:t>
          </w:r>
        </w:p>
        <w:p w14:paraId="01D9F328" w14:textId="77777777" w:rsidR="00ED58B7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60238" w:history="1">
            <w:r w:rsidRPr="0036683D">
              <w:rPr>
                <w:rStyle w:val="Hyperlink"/>
                <w:noProof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E8AD" w14:textId="77777777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5E57EF98" w14:textId="77777777" w:rsidR="00ED58B7" w:rsidRDefault="00ED58B7">
      <w:r>
        <w:br w:type="page"/>
      </w:r>
    </w:p>
    <w:p w14:paraId="6E8F7448" w14:textId="757A43FA" w:rsidR="00F87770" w:rsidRDefault="009A0349" w:rsidP="00ED58B7">
      <w:pPr>
        <w:pStyle w:val="Kop1"/>
      </w:pPr>
      <w:r>
        <w:lastRenderedPageBreak/>
        <w:t>Use case diagram</w:t>
      </w:r>
    </w:p>
    <w:p w14:paraId="6E8EC301" w14:textId="75DC00DC" w:rsidR="009A0349" w:rsidRDefault="009A0349" w:rsidP="009A0349"/>
    <w:p w14:paraId="1419EFBC" w14:textId="13D1ABF2" w:rsidR="009A0349" w:rsidRDefault="009A0349" w:rsidP="009A0349">
      <w:r>
        <w:rPr>
          <w:noProof/>
        </w:rPr>
        <w:drawing>
          <wp:inline distT="0" distB="0" distL="0" distR="0" wp14:anchorId="33B2ECDB" wp14:editId="3CD04E99">
            <wp:extent cx="5760720" cy="39439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1DBB" w14:textId="77777777" w:rsidR="009A0349" w:rsidRDefault="009A0349">
      <w:r>
        <w:br w:type="page"/>
      </w:r>
    </w:p>
    <w:p w14:paraId="03815620" w14:textId="6226B575" w:rsidR="009A0349" w:rsidRDefault="009A0349" w:rsidP="009A0349">
      <w:pPr>
        <w:pStyle w:val="Kop1"/>
      </w:pPr>
      <w:r>
        <w:lastRenderedPageBreak/>
        <w:t>Use case beschijvingen</w:t>
      </w:r>
    </w:p>
    <w:p w14:paraId="020C24B2" w14:textId="26E87651" w:rsidR="009A0349" w:rsidRDefault="009A0349" w:rsidP="009A03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0349" w14:paraId="67384AAE" w14:textId="77777777" w:rsidTr="000E4B7B">
        <w:tc>
          <w:tcPr>
            <w:tcW w:w="4508" w:type="dxa"/>
          </w:tcPr>
          <w:p w14:paraId="1689AEDB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508" w:type="dxa"/>
          </w:tcPr>
          <w:p w14:paraId="3B05C3E0" w14:textId="32A71A01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Speelmodus kiezen</w:t>
            </w:r>
          </w:p>
        </w:tc>
      </w:tr>
      <w:tr w:rsidR="009A0349" w14:paraId="6A05E5BC" w14:textId="77777777" w:rsidTr="000E4B7B">
        <w:tc>
          <w:tcPr>
            <w:tcW w:w="4508" w:type="dxa"/>
          </w:tcPr>
          <w:p w14:paraId="7595DB09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Nummer</w:t>
            </w:r>
          </w:p>
        </w:tc>
        <w:tc>
          <w:tcPr>
            <w:tcW w:w="4508" w:type="dxa"/>
          </w:tcPr>
          <w:p w14:paraId="1100E2B5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0349" w14:paraId="0B72A18E" w14:textId="77777777" w:rsidTr="000E4B7B">
        <w:tc>
          <w:tcPr>
            <w:tcW w:w="4508" w:type="dxa"/>
          </w:tcPr>
          <w:p w14:paraId="7F4B4F09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Actor(en)</w:t>
            </w:r>
          </w:p>
        </w:tc>
        <w:tc>
          <w:tcPr>
            <w:tcW w:w="4508" w:type="dxa"/>
          </w:tcPr>
          <w:p w14:paraId="07240223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Gebruiker</w:t>
            </w:r>
          </w:p>
        </w:tc>
      </w:tr>
      <w:tr w:rsidR="009A0349" w14:paraId="09FF63C5" w14:textId="77777777" w:rsidTr="000E4B7B">
        <w:tc>
          <w:tcPr>
            <w:tcW w:w="4508" w:type="dxa"/>
          </w:tcPr>
          <w:p w14:paraId="47AC77D6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Preconditie</w:t>
            </w:r>
          </w:p>
        </w:tc>
        <w:tc>
          <w:tcPr>
            <w:tcW w:w="4508" w:type="dxa"/>
          </w:tcPr>
          <w:p w14:paraId="3E7E2FDF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</w:tr>
      <w:tr w:rsidR="009A0349" w14:paraId="7C49816B" w14:textId="77777777" w:rsidTr="000E4B7B">
        <w:tc>
          <w:tcPr>
            <w:tcW w:w="4508" w:type="dxa"/>
          </w:tcPr>
          <w:p w14:paraId="25A3234E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Beschrijving</w:t>
            </w:r>
          </w:p>
        </w:tc>
        <w:tc>
          <w:tcPr>
            <w:tcW w:w="4508" w:type="dxa"/>
          </w:tcPr>
          <w:p w14:paraId="4202D89B" w14:textId="77777777" w:rsidR="009A0349" w:rsidRDefault="009A0349" w:rsidP="009A034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Opent de app</w:t>
            </w:r>
          </w:p>
          <w:p w14:paraId="518FFA01" w14:textId="77777777" w:rsidR="009A0349" w:rsidRDefault="009A0349" w:rsidP="009A034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Wacht tot app opgestart is</w:t>
            </w:r>
          </w:p>
          <w:p w14:paraId="31E01319" w14:textId="2782C5EE" w:rsidR="009A0349" w:rsidRPr="00753D4D" w:rsidRDefault="009A0349" w:rsidP="009A034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Kiest een van de speelmodusen die de gebruiker kan kiezen</w:t>
            </w:r>
          </w:p>
        </w:tc>
      </w:tr>
      <w:tr w:rsidR="009A0349" w14:paraId="710D1F01" w14:textId="77777777" w:rsidTr="000E4B7B">
        <w:tc>
          <w:tcPr>
            <w:tcW w:w="4508" w:type="dxa"/>
          </w:tcPr>
          <w:p w14:paraId="2AF6CFD2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Uitzonderingen</w:t>
            </w:r>
          </w:p>
        </w:tc>
        <w:tc>
          <w:tcPr>
            <w:tcW w:w="4508" w:type="dxa"/>
          </w:tcPr>
          <w:p w14:paraId="598F7F22" w14:textId="77777777" w:rsidR="009A0349" w:rsidRDefault="009A0349" w:rsidP="000E4B7B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</w:tr>
      <w:tr w:rsidR="009A0349" w14:paraId="376FD7FE" w14:textId="77777777" w:rsidTr="000E4B7B">
        <w:tc>
          <w:tcPr>
            <w:tcW w:w="4508" w:type="dxa"/>
          </w:tcPr>
          <w:p w14:paraId="1F6B5989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Postconditie</w:t>
            </w:r>
          </w:p>
        </w:tc>
        <w:tc>
          <w:tcPr>
            <w:tcW w:w="4508" w:type="dxa"/>
          </w:tcPr>
          <w:p w14:paraId="74568D18" w14:textId="48A3FBE1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 xml:space="preserve">De gebruiker heeft </w:t>
            </w:r>
            <w:r>
              <w:rPr>
                <w:lang w:val="en-US"/>
              </w:rPr>
              <w:t>een speelmodus gekozen</w:t>
            </w:r>
          </w:p>
        </w:tc>
      </w:tr>
    </w:tbl>
    <w:p w14:paraId="3F0FB701" w14:textId="4D692B7F" w:rsidR="009A0349" w:rsidRDefault="009A0349" w:rsidP="009A0349"/>
    <w:p w14:paraId="56B67EE0" w14:textId="77777777" w:rsidR="009A0349" w:rsidRDefault="009A0349">
      <w:r>
        <w:br w:type="page"/>
      </w:r>
    </w:p>
    <w:p w14:paraId="41C56965" w14:textId="223D0DE1" w:rsidR="009A0349" w:rsidRDefault="009A0349" w:rsidP="009A0349">
      <w:pPr>
        <w:pStyle w:val="Kop1"/>
      </w:pPr>
      <w:r>
        <w:lastRenderedPageBreak/>
        <w:t>Navigatiescherm</w:t>
      </w:r>
    </w:p>
    <w:p w14:paraId="1D6C52F7" w14:textId="1B4A342D" w:rsidR="009A0349" w:rsidRDefault="009A0349" w:rsidP="009A0349"/>
    <w:p w14:paraId="08C0681C" w14:textId="257CFC59" w:rsidR="00CC2C36" w:rsidRDefault="00CC2C36" w:rsidP="009A0349">
      <w:r>
        <w:rPr>
          <w:noProof/>
        </w:rPr>
        <w:drawing>
          <wp:inline distT="0" distB="0" distL="0" distR="0" wp14:anchorId="462D3543" wp14:editId="0AD39D2D">
            <wp:extent cx="5760720" cy="2455545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9CC7" w14:textId="77777777" w:rsidR="00CC2C36" w:rsidRDefault="00CC2C36">
      <w:r>
        <w:br w:type="page"/>
      </w:r>
    </w:p>
    <w:p w14:paraId="30937F07" w14:textId="09FEC145" w:rsidR="009A0349" w:rsidRDefault="00CC2C36" w:rsidP="00CC2C36">
      <w:pPr>
        <w:pStyle w:val="Kop1"/>
      </w:pPr>
      <w:r>
        <w:lastRenderedPageBreak/>
        <w:t>Lijst van schermen</w:t>
      </w:r>
    </w:p>
    <w:p w14:paraId="0D491D21" w14:textId="48EF4325" w:rsidR="00CC2C36" w:rsidRDefault="00CC2C36" w:rsidP="00CC2C3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2C36" w14:paraId="07F39256" w14:textId="77777777" w:rsidTr="00CC2C36">
        <w:tc>
          <w:tcPr>
            <w:tcW w:w="2265" w:type="dxa"/>
          </w:tcPr>
          <w:p w14:paraId="7F12C08B" w14:textId="1E775616" w:rsidR="00CC2C36" w:rsidRDefault="00CC2C36" w:rsidP="00CC2C36">
            <w:r>
              <w:t>Naam pagina</w:t>
            </w:r>
          </w:p>
        </w:tc>
        <w:tc>
          <w:tcPr>
            <w:tcW w:w="2265" w:type="dxa"/>
          </w:tcPr>
          <w:p w14:paraId="0D718DCF" w14:textId="3EC31838" w:rsidR="00CC2C36" w:rsidRDefault="00CC2C36" w:rsidP="00CC2C36">
            <w:r>
              <w:t>formulier</w:t>
            </w:r>
          </w:p>
        </w:tc>
        <w:tc>
          <w:tcPr>
            <w:tcW w:w="2266" w:type="dxa"/>
          </w:tcPr>
          <w:p w14:paraId="5859F4AC" w14:textId="5E3218EE" w:rsidR="00CC2C36" w:rsidRDefault="00CC2C36" w:rsidP="00CC2C36">
            <w:r>
              <w:t>functie</w:t>
            </w:r>
          </w:p>
        </w:tc>
        <w:tc>
          <w:tcPr>
            <w:tcW w:w="2266" w:type="dxa"/>
          </w:tcPr>
          <w:p w14:paraId="0E0C465A" w14:textId="73FA80A4" w:rsidR="00CC2C36" w:rsidRDefault="00CC2C36" w:rsidP="00CC2C36">
            <w:r>
              <w:t>Afwijkend ontwerp</w:t>
            </w:r>
          </w:p>
        </w:tc>
      </w:tr>
      <w:tr w:rsidR="00CC2C36" w14:paraId="20D86886" w14:textId="77777777" w:rsidTr="00CC2C36">
        <w:tc>
          <w:tcPr>
            <w:tcW w:w="2265" w:type="dxa"/>
          </w:tcPr>
          <w:p w14:paraId="2641A417" w14:textId="3AE27FB7" w:rsidR="00CC2C36" w:rsidRDefault="00CC2C36" w:rsidP="00CC2C36">
            <w:r>
              <w:t>home</w:t>
            </w:r>
          </w:p>
        </w:tc>
        <w:tc>
          <w:tcPr>
            <w:tcW w:w="2265" w:type="dxa"/>
          </w:tcPr>
          <w:p w14:paraId="3F40DEB2" w14:textId="79567228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36AC326C" w14:textId="6231ED4F" w:rsidR="00CC2C36" w:rsidRDefault="00CC2C36" w:rsidP="00CC2C36">
            <w:r>
              <w:t>Kiezen van een pagina</w:t>
            </w:r>
          </w:p>
        </w:tc>
        <w:tc>
          <w:tcPr>
            <w:tcW w:w="2266" w:type="dxa"/>
          </w:tcPr>
          <w:p w14:paraId="07173852" w14:textId="3B12170D" w:rsidR="00CC2C36" w:rsidRDefault="00CC2C36" w:rsidP="00CC2C36">
            <w:r>
              <w:t>Nee</w:t>
            </w:r>
          </w:p>
        </w:tc>
      </w:tr>
      <w:tr w:rsidR="00CC2C36" w14:paraId="0B24DFCA" w14:textId="77777777" w:rsidTr="00CC2C36">
        <w:tc>
          <w:tcPr>
            <w:tcW w:w="2265" w:type="dxa"/>
          </w:tcPr>
          <w:p w14:paraId="292EA224" w14:textId="1C23A977" w:rsidR="00CC2C36" w:rsidRDefault="00CC2C36" w:rsidP="00CC2C36">
            <w:r>
              <w:t>spelen</w:t>
            </w:r>
          </w:p>
        </w:tc>
        <w:tc>
          <w:tcPr>
            <w:tcW w:w="2265" w:type="dxa"/>
          </w:tcPr>
          <w:p w14:paraId="7D0F0129" w14:textId="10898C4B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43AC8A0A" w14:textId="33CC9A58" w:rsidR="00CC2C36" w:rsidRDefault="00CC2C36" w:rsidP="00CC2C36">
            <w:r>
              <w:t>De app spelen</w:t>
            </w:r>
          </w:p>
        </w:tc>
        <w:tc>
          <w:tcPr>
            <w:tcW w:w="2266" w:type="dxa"/>
          </w:tcPr>
          <w:p w14:paraId="4D387D1F" w14:textId="16692F39" w:rsidR="00CC2C36" w:rsidRDefault="00CC2C36" w:rsidP="00CC2C36">
            <w:r>
              <w:t>Nee</w:t>
            </w:r>
          </w:p>
        </w:tc>
      </w:tr>
      <w:tr w:rsidR="00CC2C36" w14:paraId="404EEA76" w14:textId="77777777" w:rsidTr="00CC2C36">
        <w:tc>
          <w:tcPr>
            <w:tcW w:w="2265" w:type="dxa"/>
          </w:tcPr>
          <w:p w14:paraId="20A9ED79" w14:textId="5714E987" w:rsidR="00CC2C36" w:rsidRDefault="00CC2C36" w:rsidP="00CC2C36">
            <w:r>
              <w:t>oefen</w:t>
            </w:r>
          </w:p>
        </w:tc>
        <w:tc>
          <w:tcPr>
            <w:tcW w:w="2265" w:type="dxa"/>
          </w:tcPr>
          <w:p w14:paraId="3208116D" w14:textId="358A7C2C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7A914D99" w14:textId="76984520" w:rsidR="00CC2C36" w:rsidRDefault="00CC2C36" w:rsidP="00CC2C36">
            <w:r>
              <w:t>Het oefenen van woorden</w:t>
            </w:r>
          </w:p>
        </w:tc>
        <w:tc>
          <w:tcPr>
            <w:tcW w:w="2266" w:type="dxa"/>
          </w:tcPr>
          <w:p w14:paraId="335ADFF8" w14:textId="05BDA6F5" w:rsidR="00CC2C36" w:rsidRDefault="00CC2C36" w:rsidP="00CC2C36">
            <w:r>
              <w:t>Nee</w:t>
            </w:r>
          </w:p>
        </w:tc>
      </w:tr>
      <w:tr w:rsidR="00CC2C36" w14:paraId="5D4393D1" w14:textId="77777777" w:rsidTr="00CC2C36">
        <w:tc>
          <w:tcPr>
            <w:tcW w:w="2265" w:type="dxa"/>
          </w:tcPr>
          <w:p w14:paraId="2E8581A4" w14:textId="113963E2" w:rsidR="00CC2C36" w:rsidRDefault="00CC2C36" w:rsidP="00CC2C36">
            <w:r>
              <w:t>score</w:t>
            </w:r>
          </w:p>
        </w:tc>
        <w:tc>
          <w:tcPr>
            <w:tcW w:w="2265" w:type="dxa"/>
          </w:tcPr>
          <w:p w14:paraId="52CB4313" w14:textId="34FD8BE1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5AD90937" w14:textId="21891AB1" w:rsidR="00CC2C36" w:rsidRDefault="00CC2C36" w:rsidP="00CC2C36">
            <w:r>
              <w:t>Het bekijken van je score</w:t>
            </w:r>
          </w:p>
        </w:tc>
        <w:tc>
          <w:tcPr>
            <w:tcW w:w="2266" w:type="dxa"/>
          </w:tcPr>
          <w:p w14:paraId="5343709A" w14:textId="234CD281" w:rsidR="00CC2C36" w:rsidRDefault="00CC2C36" w:rsidP="00CC2C36">
            <w:r>
              <w:t>Nee</w:t>
            </w:r>
          </w:p>
        </w:tc>
      </w:tr>
      <w:tr w:rsidR="00CC2C36" w14:paraId="0751E189" w14:textId="77777777" w:rsidTr="00CC2C36">
        <w:tc>
          <w:tcPr>
            <w:tcW w:w="2265" w:type="dxa"/>
          </w:tcPr>
          <w:p w14:paraId="048AAAE5" w14:textId="1D749F82" w:rsidR="00CC2C36" w:rsidRDefault="00CC2C36" w:rsidP="00CC2C36">
            <w:r>
              <w:t>Over ons</w:t>
            </w:r>
          </w:p>
        </w:tc>
        <w:tc>
          <w:tcPr>
            <w:tcW w:w="2265" w:type="dxa"/>
          </w:tcPr>
          <w:p w14:paraId="56CAD13B" w14:textId="2C1C9EB3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3DC9AD8F" w14:textId="1FFB8AEB" w:rsidR="00CC2C36" w:rsidRDefault="00CC2C36" w:rsidP="00CC2C36">
            <w:r>
              <w:t xml:space="preserve">Informatie lezen over de </w:t>
            </w:r>
            <w:r w:rsidR="00072287">
              <w:t>ontwikkelaars</w:t>
            </w:r>
            <w:r>
              <w:t xml:space="preserve"> </w:t>
            </w:r>
            <w:r w:rsidR="00072287">
              <w:t>en</w:t>
            </w:r>
            <w:r>
              <w:t xml:space="preserve"> universiteit leiden</w:t>
            </w:r>
          </w:p>
        </w:tc>
        <w:tc>
          <w:tcPr>
            <w:tcW w:w="2266" w:type="dxa"/>
          </w:tcPr>
          <w:p w14:paraId="7D141AB7" w14:textId="6BBAC475" w:rsidR="00CC2C36" w:rsidRDefault="00CC2C36" w:rsidP="00CC2C36">
            <w:r>
              <w:t>nee</w:t>
            </w:r>
          </w:p>
        </w:tc>
      </w:tr>
    </w:tbl>
    <w:p w14:paraId="1DEFB936" w14:textId="0CD8808E" w:rsidR="00CC2C36" w:rsidRDefault="00CC2C36" w:rsidP="00CC2C36"/>
    <w:p w14:paraId="68C87B6F" w14:textId="77777777" w:rsidR="00CC2C36" w:rsidRDefault="00CC2C36">
      <w:r>
        <w:br w:type="page"/>
      </w:r>
    </w:p>
    <w:p w14:paraId="6774F499" w14:textId="4D5DC626" w:rsidR="00CC2C36" w:rsidRDefault="00CC2C36" w:rsidP="00CC2C36">
      <w:pPr>
        <w:pStyle w:val="Kop1"/>
      </w:pPr>
      <w:r>
        <w:lastRenderedPageBreak/>
        <w:t>Schermontwerp</w:t>
      </w:r>
    </w:p>
    <w:p w14:paraId="427D4193" w14:textId="218773F4" w:rsidR="00CC2C36" w:rsidRDefault="00CC2C36" w:rsidP="00CC2C36"/>
    <w:p w14:paraId="64780A71" w14:textId="5EC90F8F" w:rsidR="00CC2C36" w:rsidRPr="00CC2C36" w:rsidRDefault="004268C4" w:rsidP="00CC2C36">
      <w:r>
        <w:rPr>
          <w:noProof/>
        </w:rPr>
        <w:drawing>
          <wp:inline distT="0" distB="0" distL="0" distR="0" wp14:anchorId="6557220B" wp14:editId="629B1D97">
            <wp:extent cx="2499360" cy="4073197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12" cy="40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C36" w:rsidRPr="00CC2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A0A6F"/>
    <w:multiLevelType w:val="hybridMultilevel"/>
    <w:tmpl w:val="11343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49"/>
    <w:rsid w:val="00072287"/>
    <w:rsid w:val="00207C21"/>
    <w:rsid w:val="002515E6"/>
    <w:rsid w:val="003A4ECC"/>
    <w:rsid w:val="004268C4"/>
    <w:rsid w:val="009A0349"/>
    <w:rsid w:val="00CC2C36"/>
    <w:rsid w:val="00D06E4C"/>
    <w:rsid w:val="00E52973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07F2"/>
  <w15:chartTrackingRefBased/>
  <w15:docId w15:val="{398C22F3-3EDD-4319-93EC-ED3F09CC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9A034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A0349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Downloads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Groep.dotx</Template>
  <TotalTime>61</TotalTime>
  <Pages>7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matthijsverboon12@hotmail.com</cp:lastModifiedBy>
  <cp:revision>1</cp:revision>
  <dcterms:created xsi:type="dcterms:W3CDTF">2020-09-22T06:47:00Z</dcterms:created>
  <dcterms:modified xsi:type="dcterms:W3CDTF">2020-09-22T07:48:00Z</dcterms:modified>
</cp:coreProperties>
</file>