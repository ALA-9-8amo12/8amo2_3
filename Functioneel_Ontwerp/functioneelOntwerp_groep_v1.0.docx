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9ECC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1726D027" w14:textId="35D5C7E6" w:rsidR="00F87770" w:rsidRDefault="000A7C2A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Functioneel ontwerp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470C2C0E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902DE4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E16A87B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0A814157" wp14:editId="1BB45F7B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64A4A3C" w14:textId="77777777" w:rsidR="00F87770" w:rsidRDefault="00F87770" w:rsidP="00F87770">
      <w:pPr>
        <w:pStyle w:val="Normaalweb"/>
      </w:pPr>
    </w:p>
    <w:p w14:paraId="6B0E8136" w14:textId="77777777" w:rsidR="00F87770" w:rsidRDefault="00F87770" w:rsidP="00F87770">
      <w:pPr>
        <w:pStyle w:val="Normaalweb"/>
      </w:pPr>
    </w:p>
    <w:p w14:paraId="267FF545" w14:textId="77777777" w:rsidR="003A4ECC" w:rsidRDefault="003A4ECC"/>
    <w:p w14:paraId="15F12D43" w14:textId="2C58D9A6" w:rsidR="00F87770" w:rsidRDefault="00F87770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</w:t>
      </w:r>
      <w:r w:rsidR="000A7C2A">
        <w:t>, G. Bakker</w:t>
      </w:r>
    </w:p>
    <w:p w14:paraId="60622AF8" w14:textId="77777777" w:rsidR="00F87770" w:rsidRDefault="00F87770">
      <w:r>
        <w:t>Studiejaar:</w:t>
      </w:r>
      <w:r>
        <w:tab/>
      </w:r>
      <w:r>
        <w:tab/>
        <w:t>2020-2021</w:t>
      </w:r>
    </w:p>
    <w:p w14:paraId="31175ECF" w14:textId="77777777" w:rsidR="00F87770" w:rsidRDefault="00F87770">
      <w:r>
        <w:t>Werkgroep:</w:t>
      </w:r>
      <w:r>
        <w:tab/>
      </w:r>
      <w:r>
        <w:tab/>
        <w:t>LO8E-AMO2</w:t>
      </w:r>
    </w:p>
    <w:p w14:paraId="689D088F" w14:textId="77777777" w:rsidR="00F87770" w:rsidRDefault="00F87770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6B5E3C39" w14:textId="68D9FCC7" w:rsidR="00F87770" w:rsidRDefault="00F87770">
      <w:r>
        <w:t xml:space="preserve">Inleverdatum: </w:t>
      </w:r>
      <w:r>
        <w:tab/>
      </w:r>
      <w:r w:rsidR="000A7C2A">
        <w:t>24 september 2020</w:t>
      </w:r>
      <w:r>
        <w:t xml:space="preserve"> </w:t>
      </w:r>
    </w:p>
    <w:p w14:paraId="19395497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476EDE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3FC35" w14:textId="77777777" w:rsidR="00ED58B7" w:rsidRDefault="00ED58B7">
          <w:pPr>
            <w:pStyle w:val="Kopvaninhoudsopgave"/>
          </w:pPr>
          <w:r>
            <w:t>Inhoudsopgave</w:t>
          </w:r>
        </w:p>
        <w:p w14:paraId="48A16F62" w14:textId="7338B3C8" w:rsidR="001618D4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830846" w:history="1">
            <w:r w:rsidR="001618D4" w:rsidRPr="00B26A03">
              <w:rPr>
                <w:rStyle w:val="Hyperlink"/>
                <w:noProof/>
              </w:rPr>
              <w:t>Use case diagram</w:t>
            </w:r>
            <w:r w:rsidR="001618D4">
              <w:rPr>
                <w:noProof/>
                <w:webHidden/>
              </w:rPr>
              <w:tab/>
            </w:r>
            <w:r w:rsidR="001618D4">
              <w:rPr>
                <w:noProof/>
                <w:webHidden/>
              </w:rPr>
              <w:fldChar w:fldCharType="begin"/>
            </w:r>
            <w:r w:rsidR="001618D4">
              <w:rPr>
                <w:noProof/>
                <w:webHidden/>
              </w:rPr>
              <w:instrText xml:space="preserve"> PAGEREF _Toc51830846 \h </w:instrText>
            </w:r>
            <w:r w:rsidR="001618D4">
              <w:rPr>
                <w:noProof/>
                <w:webHidden/>
              </w:rPr>
            </w:r>
            <w:r w:rsidR="001618D4">
              <w:rPr>
                <w:noProof/>
                <w:webHidden/>
              </w:rPr>
              <w:fldChar w:fldCharType="separate"/>
            </w:r>
            <w:r w:rsidR="001618D4">
              <w:rPr>
                <w:noProof/>
                <w:webHidden/>
              </w:rPr>
              <w:t>3</w:t>
            </w:r>
            <w:r w:rsidR="001618D4">
              <w:rPr>
                <w:noProof/>
                <w:webHidden/>
              </w:rPr>
              <w:fldChar w:fldCharType="end"/>
            </w:r>
          </w:hyperlink>
        </w:p>
        <w:p w14:paraId="743ACE20" w14:textId="609AA79D" w:rsidR="001618D4" w:rsidRDefault="001618D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30847" w:history="1">
            <w:r w:rsidRPr="00B26A03">
              <w:rPr>
                <w:rStyle w:val="Hyperlink"/>
                <w:noProof/>
              </w:rPr>
              <w:t>Use case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6D" w14:textId="4FA04176" w:rsidR="001618D4" w:rsidRDefault="001618D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30848" w:history="1">
            <w:r w:rsidRPr="00B26A03">
              <w:rPr>
                <w:rStyle w:val="Hyperlink"/>
                <w:noProof/>
              </w:rPr>
              <w:t>Navigatiescherm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0D8D" w14:textId="37132847" w:rsidR="001618D4" w:rsidRDefault="001618D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30849" w:history="1">
            <w:r w:rsidRPr="00B26A03">
              <w:rPr>
                <w:rStyle w:val="Hyperlink"/>
                <w:noProof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DAF4" w14:textId="4D2F2252" w:rsidR="001618D4" w:rsidRDefault="001618D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1830850" w:history="1">
            <w:r w:rsidRPr="00B26A03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ED7C" w14:textId="0DF97884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4A40839D" w14:textId="77777777" w:rsidR="00ED58B7" w:rsidRDefault="00ED58B7">
      <w:r>
        <w:br w:type="page"/>
      </w:r>
    </w:p>
    <w:p w14:paraId="28060883" w14:textId="52B00563" w:rsidR="00F87770" w:rsidRDefault="000A7C2A" w:rsidP="00ED58B7">
      <w:pPr>
        <w:pStyle w:val="Kop1"/>
      </w:pPr>
      <w:bookmarkStart w:id="0" w:name="_Toc51830846"/>
      <w:proofErr w:type="spellStart"/>
      <w:r>
        <w:lastRenderedPageBreak/>
        <w:t>Use</w:t>
      </w:r>
      <w:proofErr w:type="spellEnd"/>
      <w:r>
        <w:t xml:space="preserve"> case diagram</w:t>
      </w:r>
      <w:bookmarkEnd w:id="0"/>
    </w:p>
    <w:p w14:paraId="45CB8407" w14:textId="2B94CAF3" w:rsidR="000A7C2A" w:rsidRDefault="000A7C2A" w:rsidP="000A7C2A"/>
    <w:p w14:paraId="063A8DEB" w14:textId="6ABC331B" w:rsidR="000A7C2A" w:rsidRDefault="0074536F" w:rsidP="000A7C2A">
      <w:r>
        <w:rPr>
          <w:noProof/>
        </w:rPr>
        <w:drawing>
          <wp:inline distT="0" distB="0" distL="0" distR="0" wp14:anchorId="4920600A" wp14:editId="5A2579BD">
            <wp:extent cx="5760720" cy="3381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5C17" w14:textId="079B476B" w:rsidR="000A7C2A" w:rsidRDefault="000A7C2A" w:rsidP="000A7C2A"/>
    <w:p w14:paraId="6B0F94AF" w14:textId="4FC7DBFC" w:rsidR="000A7C2A" w:rsidRDefault="000A7C2A">
      <w:r>
        <w:br w:type="page"/>
      </w:r>
    </w:p>
    <w:p w14:paraId="057E4BBB" w14:textId="419DCDA1" w:rsidR="000A7C2A" w:rsidRDefault="000A7C2A" w:rsidP="000A7C2A">
      <w:pPr>
        <w:pStyle w:val="Kop1"/>
      </w:pPr>
      <w:bookmarkStart w:id="1" w:name="_Toc51830847"/>
      <w:proofErr w:type="spellStart"/>
      <w:r>
        <w:lastRenderedPageBreak/>
        <w:t>Use</w:t>
      </w:r>
      <w:proofErr w:type="spellEnd"/>
      <w:r>
        <w:t xml:space="preserve"> case beschrijving</w:t>
      </w:r>
      <w:bookmarkEnd w:id="1"/>
    </w:p>
    <w:p w14:paraId="592C024C" w14:textId="77777777" w:rsidR="000A7C2A" w:rsidRDefault="000A7C2A" w:rsidP="000A7C2A"/>
    <w:tbl>
      <w:tblPr>
        <w:tblStyle w:val="Onopgemaaktetabel2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6090"/>
      </w:tblGrid>
      <w:tr w:rsidR="000A7C2A" w14:paraId="4BFF786A" w14:textId="77777777" w:rsidTr="000A7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6114C0" w14:textId="77777777" w:rsidR="000A7C2A" w:rsidRDefault="000A7C2A">
            <w:r>
              <w:t>Namen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F65B5E3" w14:textId="1AB1FA70" w:rsidR="000A7C2A" w:rsidRDefault="007453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onderwerpen selecteren</w:t>
            </w:r>
          </w:p>
        </w:tc>
      </w:tr>
      <w:tr w:rsidR="000A7C2A" w14:paraId="4C33AEE3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22BB6821" w14:textId="77777777" w:rsidR="000A7C2A" w:rsidRDefault="000A7C2A">
            <w:r>
              <w:t>Actoren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0A9689DE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</w:t>
            </w:r>
          </w:p>
        </w:tc>
      </w:tr>
      <w:tr w:rsidR="000A7C2A" w14:paraId="2DAD66C7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91EDE" w14:textId="77777777" w:rsidR="000A7C2A" w:rsidRDefault="000A7C2A">
            <w:r>
              <w:t>Aannamen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13C6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op het scherm met woorden oefenen</w:t>
            </w:r>
          </w:p>
        </w:tc>
      </w:tr>
      <w:tr w:rsidR="000A7C2A" w14:paraId="1210334E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704C9D95" w14:textId="77777777" w:rsidR="000A7C2A" w:rsidRDefault="000A7C2A">
            <w:r>
              <w:t>Beschrijving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46464D4C" w14:textId="77777777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het scherm ‘Woorden oefenen’. Vervolgens krijgt hij een lijst met verschillende onderwerpen die hij kan kiezen.</w:t>
            </w:r>
          </w:p>
        </w:tc>
      </w:tr>
      <w:tr w:rsidR="000A7C2A" w14:paraId="154BFB55" w14:textId="77777777" w:rsidTr="000A7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8CF0E2" w14:textId="77777777" w:rsidR="000A7C2A" w:rsidRDefault="000A7C2A">
            <w:r>
              <w:t>Uitzondering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01D4C2" w14:textId="77777777" w:rsidR="000A7C2A" w:rsidRDefault="000A7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zit geen woorden te oefenen</w:t>
            </w:r>
          </w:p>
        </w:tc>
      </w:tr>
      <w:tr w:rsidR="000A7C2A" w14:paraId="57FD42FD" w14:textId="77777777" w:rsidTr="000A7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nil"/>
              <w:right w:val="nil"/>
            </w:tcBorders>
            <w:hideMark/>
          </w:tcPr>
          <w:p w14:paraId="1EF5B217" w14:textId="77777777" w:rsidR="000A7C2A" w:rsidRDefault="000A7C2A">
            <w:r>
              <w:t>Resultaat</w:t>
            </w:r>
          </w:p>
        </w:tc>
        <w:tc>
          <w:tcPr>
            <w:tcW w:w="6090" w:type="dxa"/>
            <w:tcBorders>
              <w:left w:val="nil"/>
              <w:right w:val="nil"/>
            </w:tcBorders>
            <w:hideMark/>
          </w:tcPr>
          <w:p w14:paraId="52BDD766" w14:textId="24E16985" w:rsidR="000A7C2A" w:rsidRDefault="000A7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</w:t>
            </w:r>
            <w:r w:rsidR="0074536F">
              <w:t>heeft een onderwerp geselecteerd</w:t>
            </w:r>
          </w:p>
        </w:tc>
      </w:tr>
    </w:tbl>
    <w:p w14:paraId="0240E4A0" w14:textId="5AB134BA" w:rsidR="000A7C2A" w:rsidRDefault="000A7C2A" w:rsidP="000A7C2A"/>
    <w:p w14:paraId="5B409F0E" w14:textId="77777777" w:rsidR="000A7C2A" w:rsidRDefault="000A7C2A">
      <w:r>
        <w:br w:type="page"/>
      </w:r>
    </w:p>
    <w:p w14:paraId="43BA3C89" w14:textId="7753D519" w:rsidR="000A7C2A" w:rsidRDefault="000A7C2A" w:rsidP="000A7C2A">
      <w:pPr>
        <w:pStyle w:val="Kop1"/>
      </w:pPr>
      <w:bookmarkStart w:id="2" w:name="_Toc51830848"/>
      <w:r>
        <w:lastRenderedPageBreak/>
        <w:t>Navigatiescherm</w:t>
      </w:r>
      <w:bookmarkEnd w:id="2"/>
    </w:p>
    <w:p w14:paraId="064CEAD7" w14:textId="66231DA9" w:rsidR="000A7C2A" w:rsidRDefault="000A7C2A" w:rsidP="000A7C2A"/>
    <w:p w14:paraId="6C35C6B7" w14:textId="783958C5" w:rsidR="000A7C2A" w:rsidRDefault="000A7C2A" w:rsidP="000A7C2A">
      <w:r>
        <w:rPr>
          <w:noProof/>
        </w:rPr>
        <w:drawing>
          <wp:inline distT="0" distB="0" distL="0" distR="0" wp14:anchorId="316564D3" wp14:editId="33204665">
            <wp:extent cx="5760720" cy="24555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73BA" w14:textId="41CFD44A" w:rsidR="000A7C2A" w:rsidRDefault="000A7C2A">
      <w:r>
        <w:br w:type="page"/>
      </w:r>
    </w:p>
    <w:p w14:paraId="70ABE587" w14:textId="117D0A1A" w:rsidR="000E2D94" w:rsidRDefault="000E2D94" w:rsidP="000E2D94">
      <w:pPr>
        <w:pStyle w:val="Kop1"/>
      </w:pPr>
      <w:bookmarkStart w:id="3" w:name="_Toc51830849"/>
      <w:r>
        <w:lastRenderedPageBreak/>
        <w:t>lijst van schermen</w:t>
      </w:r>
      <w:bookmarkEnd w:id="3"/>
    </w:p>
    <w:p w14:paraId="04F93A67" w14:textId="77777777" w:rsidR="000E2D94" w:rsidRPr="000E2D94" w:rsidRDefault="000E2D94" w:rsidP="000E2D94"/>
    <w:tbl>
      <w:tblPr>
        <w:tblStyle w:val="Raster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E2D94" w14:paraId="6AB8628F" w14:textId="77777777" w:rsidTr="000E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hideMark/>
          </w:tcPr>
          <w:p w14:paraId="0D9159D1" w14:textId="77777777" w:rsidR="000E2D94" w:rsidRDefault="000E2D94">
            <w:r>
              <w:t>Naam Pagina</w:t>
            </w:r>
          </w:p>
        </w:tc>
        <w:tc>
          <w:tcPr>
            <w:tcW w:w="2265" w:type="dxa"/>
            <w:tcBorders>
              <w:bottom w:val="single" w:sz="4" w:space="0" w:color="666666" w:themeColor="text1" w:themeTint="99"/>
            </w:tcBorders>
            <w:hideMark/>
          </w:tcPr>
          <w:p w14:paraId="1C2F5E73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60472C1B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266" w:type="dxa"/>
            <w:tcBorders>
              <w:bottom w:val="single" w:sz="4" w:space="0" w:color="666666" w:themeColor="text1" w:themeTint="99"/>
            </w:tcBorders>
            <w:hideMark/>
          </w:tcPr>
          <w:p w14:paraId="2573E8D8" w14:textId="77777777" w:rsidR="000E2D94" w:rsidRDefault="000E2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0E2D94" w14:paraId="26810049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EA9FBB7" w14:textId="77777777" w:rsidR="000E2D94" w:rsidRDefault="000E2D94">
            <w:r>
              <w:t>Homepage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2A674F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CA14A5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alle beschikbare schermen tonen.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86DAB4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167A08B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3DF4C2A4" w14:textId="77777777" w:rsidR="000E2D94" w:rsidRDefault="000E2D94">
            <w:r>
              <w:t>Woorden oefenen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BEA69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CBCC05F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met woorden weergeven zodat de gebruiker kan oefenen.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2CCAAA" w14:textId="77777777" w:rsidR="000E2D94" w:rsidRDefault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4279FEF1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1F86C499" w14:textId="77777777" w:rsidR="000E2D94" w:rsidRDefault="000E2D94">
            <w:r>
              <w:t>Speelmodus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030DBBB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6A469D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keuze geven om een modus te selecteren.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123B8EC" w14:textId="77777777" w:rsidR="000E2D94" w:rsidRDefault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C0865DF" w14:textId="77777777" w:rsidTr="000E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D3628C8" w14:textId="6EAB4898" w:rsidR="000E2D94" w:rsidRDefault="000E2D94" w:rsidP="000E2D94">
            <w:r>
              <w:t>Over ons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C77A92" w14:textId="7967019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 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CB5D475" w14:textId="433C1E9B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Informatie lezen over de ontwikkelaars en universiteit leiden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6A466CB" w14:textId="77777777" w:rsidR="000E2D94" w:rsidRDefault="000E2D94" w:rsidP="000E2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0E2D94" w14:paraId="25DF440C" w14:textId="77777777" w:rsidTr="000E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666666" w:themeColor="text1" w:themeTint="99"/>
            </w:tcBorders>
            <w:hideMark/>
          </w:tcPr>
          <w:p w14:paraId="5938D39B" w14:textId="77777777" w:rsidR="000E2D94" w:rsidRDefault="000E2D94" w:rsidP="000E2D94">
            <w:r>
              <w:t>Scoreboard</w:t>
            </w:r>
          </w:p>
        </w:tc>
        <w:tc>
          <w:tcPr>
            <w:tcW w:w="226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1AD8F7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027F01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Toon scores van alle gebruikers.</w:t>
            </w:r>
          </w:p>
        </w:tc>
        <w:tc>
          <w:tcPr>
            <w:tcW w:w="22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BCF2C32" w14:textId="77777777" w:rsidR="000E2D94" w:rsidRDefault="000E2D94" w:rsidP="000E2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E561BB4" w14:textId="65FF968F" w:rsidR="0052203B" w:rsidRDefault="0052203B" w:rsidP="000A7C2A"/>
    <w:p w14:paraId="193FC63E" w14:textId="77777777" w:rsidR="0052203B" w:rsidRDefault="0052203B">
      <w:r>
        <w:br w:type="page"/>
      </w:r>
    </w:p>
    <w:p w14:paraId="759EBE83" w14:textId="429AE575" w:rsidR="000A7C2A" w:rsidRDefault="0052203B" w:rsidP="0052203B">
      <w:pPr>
        <w:pStyle w:val="Kop1"/>
      </w:pPr>
      <w:bookmarkStart w:id="4" w:name="_Toc51830850"/>
      <w:r>
        <w:lastRenderedPageBreak/>
        <w:t>Schermontwerp</w:t>
      </w:r>
      <w:bookmarkEnd w:id="4"/>
    </w:p>
    <w:p w14:paraId="7AEE96AA" w14:textId="6647025E" w:rsidR="0052203B" w:rsidRPr="0052203B" w:rsidRDefault="0052203B" w:rsidP="0052203B">
      <w:r>
        <w:rPr>
          <w:noProof/>
        </w:rPr>
        <w:drawing>
          <wp:inline distT="0" distB="0" distL="0" distR="0" wp14:anchorId="4D32C975" wp14:editId="30676A44">
            <wp:extent cx="3482340" cy="5478780"/>
            <wp:effectExtent l="0" t="0" r="3810" b="7620"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03B" w:rsidRPr="0052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A"/>
    <w:rsid w:val="000A7C2A"/>
    <w:rsid w:val="000E2D94"/>
    <w:rsid w:val="001618D4"/>
    <w:rsid w:val="00207C21"/>
    <w:rsid w:val="002515E6"/>
    <w:rsid w:val="003A4ECC"/>
    <w:rsid w:val="0052203B"/>
    <w:rsid w:val="0074536F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907D"/>
  <w15:chartTrackingRefBased/>
  <w15:docId w15:val="{C50F64D2-8DEB-4333-AA38-6E422F67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2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7C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7C2A"/>
    <w:rPr>
      <w:rFonts w:asciiTheme="majorHAnsi" w:eastAsiaTheme="majorEastAsia" w:hAnsiTheme="majorHAnsi" w:cstheme="majorBidi"/>
      <w:color w:val="1F3763" w:themeColor="accent1" w:themeShade="7F"/>
    </w:rPr>
  </w:style>
  <w:style w:type="table" w:styleId="Onopgemaaktetabel2">
    <w:name w:val="Plain Table 2"/>
    <w:basedOn w:val="Standaardtabel"/>
    <w:uiPriority w:val="42"/>
    <w:rsid w:val="000A7C2A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0A7C2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0E2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3">
    <w:name w:val="Grid Table 3"/>
    <w:basedOn w:val="Standaardtabel"/>
    <w:uiPriority w:val="48"/>
    <w:rsid w:val="000E2D94"/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9</TotalTime>
  <Pages>7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4</cp:revision>
  <dcterms:created xsi:type="dcterms:W3CDTF">2020-09-24T06:42:00Z</dcterms:created>
  <dcterms:modified xsi:type="dcterms:W3CDTF">2020-09-24T07:07:00Z</dcterms:modified>
</cp:coreProperties>
</file>