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F1ECF" w14:textId="77777777" w:rsidR="00F87770" w:rsidRDefault="00F87770" w:rsidP="00F87770">
      <w:pPr>
        <w:pStyle w:val="Normaalweb"/>
      </w:pPr>
      <w:r>
        <w:rPr>
          <w:rFonts w:ascii="Cambria" w:hAnsi="Cambria"/>
          <w:color w:val="16355B"/>
          <w:sz w:val="52"/>
          <w:szCs w:val="52"/>
        </w:rPr>
        <w:t>[</w:t>
      </w:r>
      <w:proofErr w:type="spellStart"/>
      <w:r>
        <w:rPr>
          <w:rFonts w:ascii="Cambria" w:hAnsi="Cambria"/>
          <w:color w:val="16355B"/>
          <w:sz w:val="52"/>
          <w:szCs w:val="52"/>
        </w:rPr>
        <w:t>Amazigh</w:t>
      </w:r>
      <w:proofErr w:type="spellEnd"/>
      <w:r>
        <w:rPr>
          <w:rFonts w:ascii="Cambria" w:hAnsi="Cambria"/>
          <w:color w:val="16355B"/>
          <w:sz w:val="52"/>
          <w:szCs w:val="52"/>
        </w:rPr>
        <w:t xml:space="preserve"> Android] </w:t>
      </w:r>
    </w:p>
    <w:p w14:paraId="01DD9EFB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>[</w:t>
      </w:r>
      <w:r w:rsidR="0006621D">
        <w:rPr>
          <w:rFonts w:ascii="Cambria" w:hAnsi="Cambria"/>
          <w:i/>
          <w:iCs/>
          <w:color w:val="4F7FBC"/>
        </w:rPr>
        <w:t>Periode 1</w:t>
      </w:r>
      <w:r>
        <w:rPr>
          <w:rFonts w:ascii="Cambria" w:hAnsi="Cambria"/>
          <w:i/>
          <w:iCs/>
          <w:color w:val="4F7FBC"/>
        </w:rPr>
        <w:t xml:space="preserve">] </w:t>
      </w:r>
    </w:p>
    <w:p w14:paraId="2E28A402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68289A44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78B30814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1C41CB7F" wp14:editId="232880FC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0749DE41" w14:textId="77777777" w:rsidR="00F87770" w:rsidRDefault="00F87770" w:rsidP="00F87770">
      <w:pPr>
        <w:pStyle w:val="Normaalweb"/>
      </w:pPr>
    </w:p>
    <w:p w14:paraId="37E0282C" w14:textId="77777777" w:rsidR="00F87770" w:rsidRDefault="00F87770" w:rsidP="00F87770">
      <w:pPr>
        <w:pStyle w:val="Normaalweb"/>
      </w:pPr>
    </w:p>
    <w:p w14:paraId="2D72018B" w14:textId="77777777" w:rsidR="003A4ECC" w:rsidRDefault="003A4ECC"/>
    <w:p w14:paraId="09B1F802" w14:textId="77777777" w:rsidR="00F87770" w:rsidRDefault="00F87770">
      <w:r>
        <w:t>Namen:</w:t>
      </w:r>
      <w:r>
        <w:tab/>
      </w:r>
      <w:r>
        <w:tab/>
        <w:t xml:space="preserve">[E. </w:t>
      </w:r>
      <w:proofErr w:type="spellStart"/>
      <w:r>
        <w:t>Can</w:t>
      </w:r>
      <w:proofErr w:type="spellEnd"/>
      <w:r>
        <w:t>, M. Verboon, N. Elstgeest</w:t>
      </w:r>
      <w:r w:rsidR="0006621D">
        <w:t>, G. Bakker</w:t>
      </w:r>
      <w:r>
        <w:t>]</w:t>
      </w:r>
    </w:p>
    <w:p w14:paraId="0B841549" w14:textId="77777777" w:rsidR="00F87770" w:rsidRDefault="00F87770">
      <w:r>
        <w:t>Studiejaar:</w:t>
      </w:r>
      <w:r>
        <w:tab/>
      </w:r>
      <w:r>
        <w:tab/>
        <w:t>[2020-2021]</w:t>
      </w:r>
    </w:p>
    <w:p w14:paraId="6531399B" w14:textId="77777777" w:rsidR="00F87770" w:rsidRDefault="00F87770">
      <w:r>
        <w:t>Werkgroep:</w:t>
      </w:r>
      <w:r>
        <w:tab/>
      </w:r>
      <w:r>
        <w:tab/>
        <w:t>[LO8E-AMO2]</w:t>
      </w:r>
    </w:p>
    <w:p w14:paraId="2C7BCFF8" w14:textId="77777777" w:rsidR="00F87770" w:rsidRDefault="00F87770">
      <w:r>
        <w:t>Projectleider:</w:t>
      </w:r>
      <w:r>
        <w:tab/>
      </w:r>
      <w:r>
        <w:tab/>
        <w:t xml:space="preserve">[M. </w:t>
      </w:r>
      <w:proofErr w:type="spellStart"/>
      <w:r>
        <w:t>Boukiour</w:t>
      </w:r>
      <w:proofErr w:type="spellEnd"/>
      <w:r>
        <w:t>]</w:t>
      </w:r>
    </w:p>
    <w:p w14:paraId="24E61CB6" w14:textId="59BA223D" w:rsidR="00F87770" w:rsidRDefault="00F87770">
      <w:r>
        <w:t xml:space="preserve">Inleverdatum: </w:t>
      </w:r>
      <w:r>
        <w:tab/>
        <w:t>[</w:t>
      </w:r>
      <w:r w:rsidR="00307EBA">
        <w:t>22</w:t>
      </w:r>
      <w:r>
        <w:t xml:space="preserve"> </w:t>
      </w:r>
      <w:r w:rsidR="0006621D">
        <w:t>september</w:t>
      </w:r>
      <w:r>
        <w:t xml:space="preserve"> 2020]</w:t>
      </w:r>
    </w:p>
    <w:p w14:paraId="2AE82DC3" w14:textId="75A01FC4" w:rsidR="00F87770" w:rsidRDefault="00F87770">
      <w:r>
        <w:t>Versie:</w:t>
      </w:r>
      <w:r>
        <w:tab/>
      </w:r>
      <w:r>
        <w:tab/>
      </w:r>
      <w:r>
        <w:tab/>
      </w:r>
      <w:r w:rsidR="00307EBA">
        <w:t>1</w:t>
      </w:r>
      <w:r>
        <w:t>.0</w:t>
      </w:r>
    </w:p>
    <w:p w14:paraId="28305BCC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3E5F4C" w14:textId="77777777" w:rsidR="00ED58B7" w:rsidRDefault="00ED58B7">
          <w:pPr>
            <w:pStyle w:val="Kopvaninhoudsopgave"/>
          </w:pPr>
          <w:r>
            <w:t>Inhoudsopgave</w:t>
          </w:r>
        </w:p>
        <w:p w14:paraId="3078EC69" w14:textId="2403E606" w:rsidR="004C0CF0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659868" w:history="1">
            <w:r w:rsidR="004C0CF0" w:rsidRPr="002361B2">
              <w:rPr>
                <w:rStyle w:val="Hyperlink"/>
                <w:noProof/>
              </w:rPr>
              <w:t>Functioneel Ontwerp</w:t>
            </w:r>
            <w:r w:rsidR="004C0CF0">
              <w:rPr>
                <w:noProof/>
                <w:webHidden/>
              </w:rPr>
              <w:tab/>
            </w:r>
            <w:r w:rsidR="004C0CF0">
              <w:rPr>
                <w:noProof/>
                <w:webHidden/>
              </w:rPr>
              <w:fldChar w:fldCharType="begin"/>
            </w:r>
            <w:r w:rsidR="004C0CF0">
              <w:rPr>
                <w:noProof/>
                <w:webHidden/>
              </w:rPr>
              <w:instrText xml:space="preserve"> PAGEREF _Toc51659868 \h </w:instrText>
            </w:r>
            <w:r w:rsidR="004C0CF0">
              <w:rPr>
                <w:noProof/>
                <w:webHidden/>
              </w:rPr>
            </w:r>
            <w:r w:rsidR="004C0CF0">
              <w:rPr>
                <w:noProof/>
                <w:webHidden/>
              </w:rPr>
              <w:fldChar w:fldCharType="separate"/>
            </w:r>
            <w:r w:rsidR="004C0CF0">
              <w:rPr>
                <w:noProof/>
                <w:webHidden/>
              </w:rPr>
              <w:t>3</w:t>
            </w:r>
            <w:r w:rsidR="004C0CF0">
              <w:rPr>
                <w:noProof/>
                <w:webHidden/>
              </w:rPr>
              <w:fldChar w:fldCharType="end"/>
            </w:r>
          </w:hyperlink>
        </w:p>
        <w:p w14:paraId="2A12471F" w14:textId="32B185A7" w:rsidR="004C0CF0" w:rsidRDefault="004C0CF0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1659869" w:history="1">
            <w:r w:rsidRPr="002361B2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4BFA" w14:textId="3986A5A1" w:rsidR="004C0CF0" w:rsidRDefault="004C0CF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51659870" w:history="1">
            <w:r w:rsidRPr="002361B2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275E3" w14:textId="40CA6DE3" w:rsidR="004C0CF0" w:rsidRDefault="004C0CF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51659871" w:history="1">
            <w:r w:rsidRPr="002361B2">
              <w:rPr>
                <w:rStyle w:val="Hyperlink"/>
                <w:noProof/>
              </w:rPr>
              <w:t>Use Case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1448E" w14:textId="0B198151" w:rsidR="004C0CF0" w:rsidRDefault="004C0CF0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1659872" w:history="1">
            <w:r w:rsidRPr="002361B2">
              <w:rPr>
                <w:rStyle w:val="Hyperlink"/>
                <w:noProof/>
              </w:rPr>
              <w:t>Navigatiediagram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FD32D" w14:textId="7493E81E" w:rsidR="004C0CF0" w:rsidRDefault="004C0CF0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1659873" w:history="1">
            <w:r w:rsidRPr="002361B2">
              <w:rPr>
                <w:rStyle w:val="Hyperlink"/>
                <w:noProof/>
              </w:rPr>
              <w:t>Lijst van 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54C26" w14:textId="328A554F" w:rsidR="004C0CF0" w:rsidRDefault="004C0CF0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1659874" w:history="1">
            <w:r w:rsidRPr="002361B2">
              <w:rPr>
                <w:rStyle w:val="Hyperlink"/>
                <w:noProof/>
              </w:rPr>
              <w:t>Schermontwerp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6DB04" w14:textId="2E072FBD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0ABCDF87" w14:textId="77777777" w:rsidR="00ED58B7" w:rsidRDefault="00ED58B7">
      <w:r>
        <w:br w:type="page"/>
      </w:r>
    </w:p>
    <w:p w14:paraId="0AD804EE" w14:textId="7CE15EBD" w:rsidR="00F87770" w:rsidRDefault="00307EBA" w:rsidP="00ED58B7">
      <w:pPr>
        <w:pStyle w:val="Kop1"/>
      </w:pPr>
      <w:bookmarkStart w:id="0" w:name="_Toc51659868"/>
      <w:r>
        <w:lastRenderedPageBreak/>
        <w:t>Functioneel Ontwerp</w:t>
      </w:r>
      <w:bookmarkEnd w:id="0"/>
    </w:p>
    <w:p w14:paraId="6CFC7470" w14:textId="48364C18" w:rsidR="00307EBA" w:rsidRDefault="00307EBA" w:rsidP="00307EBA">
      <w:pPr>
        <w:pStyle w:val="Kop2"/>
      </w:pPr>
      <w:bookmarkStart w:id="1" w:name="_Toc51659869"/>
      <w:r>
        <w:t>Functionaliteiten</w:t>
      </w:r>
      <w:bookmarkEnd w:id="1"/>
    </w:p>
    <w:p w14:paraId="6611FF92" w14:textId="102593D8" w:rsidR="00CA7B9F" w:rsidRDefault="00CA7B9F" w:rsidP="00CA7B9F">
      <w:pPr>
        <w:pStyle w:val="Kop2"/>
      </w:pPr>
    </w:p>
    <w:p w14:paraId="0CA578A6" w14:textId="782D0F5D" w:rsidR="00CA7B9F" w:rsidRPr="00CA7B9F" w:rsidRDefault="00CA7B9F" w:rsidP="004C0CF0">
      <w:pPr>
        <w:pStyle w:val="Kop3"/>
      </w:pPr>
      <w:bookmarkStart w:id="2" w:name="_Toc51659870"/>
      <w:proofErr w:type="spellStart"/>
      <w:r>
        <w:t>Use</w:t>
      </w:r>
      <w:proofErr w:type="spellEnd"/>
      <w:r>
        <w:t xml:space="preserve"> Case Diagram</w:t>
      </w:r>
      <w:bookmarkEnd w:id="2"/>
    </w:p>
    <w:p w14:paraId="3D6D8A66" w14:textId="2B7CDA44" w:rsidR="00CA7B9F" w:rsidRPr="00CA7B9F" w:rsidRDefault="00CA7B9F" w:rsidP="00CA7B9F">
      <w:r w:rsidRPr="00CA7B9F">
        <w:drawing>
          <wp:inline distT="0" distB="0" distL="0" distR="0" wp14:anchorId="54EA7ACE" wp14:editId="34CCAFB1">
            <wp:extent cx="5760720" cy="3970655"/>
            <wp:effectExtent l="0" t="0" r="5080" b="444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C6B0" w14:textId="73B36D79" w:rsidR="00307EBA" w:rsidRDefault="00307EBA" w:rsidP="00307EBA"/>
    <w:p w14:paraId="457BC38D" w14:textId="0F7710D8" w:rsidR="00CA7B9F" w:rsidRDefault="00CA7B9F" w:rsidP="004C0CF0">
      <w:pPr>
        <w:pStyle w:val="Kop3"/>
      </w:pPr>
      <w:bookmarkStart w:id="3" w:name="_Toc51659871"/>
      <w:proofErr w:type="spellStart"/>
      <w:r>
        <w:t>Use</w:t>
      </w:r>
      <w:proofErr w:type="spellEnd"/>
      <w:r>
        <w:t xml:space="preserve"> Case Beschrijving</w:t>
      </w:r>
      <w:bookmarkEnd w:id="3"/>
    </w:p>
    <w:p w14:paraId="52B72249" w14:textId="7E84D041" w:rsidR="00CA7B9F" w:rsidRDefault="00CA7B9F" w:rsidP="00307EBA"/>
    <w:tbl>
      <w:tblPr>
        <w:tblStyle w:val="Onopgemaaktetabel2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A7B9F" w14:paraId="75740668" w14:textId="77777777" w:rsidTr="00CA7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0DD2BC" w14:textId="5799499E" w:rsidR="00CA7B9F" w:rsidRDefault="00CA7B9F" w:rsidP="00307EBA">
            <w:r>
              <w:t>Namen</w:t>
            </w:r>
          </w:p>
        </w:tc>
        <w:tc>
          <w:tcPr>
            <w:tcW w:w="6090" w:type="dxa"/>
          </w:tcPr>
          <w:p w14:paraId="595A3A1B" w14:textId="39299D22" w:rsidR="00CA7B9F" w:rsidRDefault="00CA7B9F" w:rsidP="00307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Specifieke woorden oefenen</w:t>
            </w:r>
          </w:p>
        </w:tc>
      </w:tr>
      <w:tr w:rsidR="00CA7B9F" w14:paraId="2A7959BC" w14:textId="77777777" w:rsidTr="00CA7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26B37F" w14:textId="61A12224" w:rsidR="00CA7B9F" w:rsidRDefault="00CA7B9F" w:rsidP="00307EBA">
            <w:r>
              <w:t>Actoren</w:t>
            </w:r>
          </w:p>
        </w:tc>
        <w:tc>
          <w:tcPr>
            <w:tcW w:w="6090" w:type="dxa"/>
          </w:tcPr>
          <w:p w14:paraId="0AC108C0" w14:textId="16DD80D8" w:rsidR="00CA7B9F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CA7B9F" w14:paraId="0F801D76" w14:textId="77777777" w:rsidTr="00CA7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C744CAE" w14:textId="2750312F" w:rsidR="00CA7B9F" w:rsidRDefault="00CA7B9F" w:rsidP="00307EBA">
            <w:r>
              <w:t>Aannamen</w:t>
            </w:r>
          </w:p>
        </w:tc>
        <w:tc>
          <w:tcPr>
            <w:tcW w:w="6090" w:type="dxa"/>
          </w:tcPr>
          <w:p w14:paraId="64AE5858" w14:textId="3DC00749" w:rsidR="00CA7B9F" w:rsidRDefault="00CA7B9F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is op het scherm met woorden oefenen</w:t>
            </w:r>
          </w:p>
        </w:tc>
      </w:tr>
      <w:tr w:rsidR="00CA7B9F" w14:paraId="17B39777" w14:textId="77777777" w:rsidTr="00CA7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0F6E426" w14:textId="7604AD6A" w:rsidR="00CA7B9F" w:rsidRDefault="00CA7B9F" w:rsidP="00307EBA">
            <w:r>
              <w:t>Beschrijving</w:t>
            </w:r>
          </w:p>
        </w:tc>
        <w:tc>
          <w:tcPr>
            <w:tcW w:w="6090" w:type="dxa"/>
          </w:tcPr>
          <w:p w14:paraId="5A9B6D0E" w14:textId="5DB1DD75" w:rsidR="00CA7B9F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het scherm ‘Woorden oefenen’. Vervolgens krijgt hij een lijst met verschillende onderwerpen die hij kan kiezen.</w:t>
            </w:r>
          </w:p>
        </w:tc>
      </w:tr>
      <w:tr w:rsidR="00CA7B9F" w14:paraId="7E3F5E74" w14:textId="77777777" w:rsidTr="00CA7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C680DA" w14:textId="15D9EBD9" w:rsidR="00CA7B9F" w:rsidRDefault="00CA7B9F" w:rsidP="00307EBA">
            <w:r>
              <w:t>Uitzondering</w:t>
            </w:r>
          </w:p>
        </w:tc>
        <w:tc>
          <w:tcPr>
            <w:tcW w:w="6090" w:type="dxa"/>
          </w:tcPr>
          <w:p w14:paraId="5D4A161E" w14:textId="1CE43058" w:rsidR="00CA7B9F" w:rsidRDefault="00CA7B9F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zit geen woorden te oefenen</w:t>
            </w:r>
          </w:p>
        </w:tc>
      </w:tr>
      <w:tr w:rsidR="00CA7B9F" w14:paraId="7FD96F52" w14:textId="77777777" w:rsidTr="00CA7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168FBF9" w14:textId="33682B04" w:rsidR="00CA7B9F" w:rsidRDefault="00CA7B9F" w:rsidP="00307EBA">
            <w:r>
              <w:t>Resultaat</w:t>
            </w:r>
          </w:p>
        </w:tc>
        <w:tc>
          <w:tcPr>
            <w:tcW w:w="6090" w:type="dxa"/>
          </w:tcPr>
          <w:p w14:paraId="23975660" w14:textId="3B96AD3F" w:rsidR="00CA7B9F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kan specifieke woorden oefenen in de app.</w:t>
            </w:r>
          </w:p>
        </w:tc>
      </w:tr>
    </w:tbl>
    <w:p w14:paraId="5B97707B" w14:textId="77777777" w:rsidR="00CA7B9F" w:rsidRDefault="00CA7B9F" w:rsidP="00307EBA"/>
    <w:p w14:paraId="04A9E6D0" w14:textId="05085D9B" w:rsidR="00307EBA" w:rsidRDefault="00307EBA" w:rsidP="00307EBA"/>
    <w:p w14:paraId="2CFBC4F3" w14:textId="3C9CF0C2" w:rsidR="00307EBA" w:rsidRDefault="00307EBA" w:rsidP="00307EBA">
      <w:pPr>
        <w:pStyle w:val="Kop2"/>
      </w:pPr>
      <w:bookmarkStart w:id="4" w:name="_Toc51659872"/>
      <w:r>
        <w:lastRenderedPageBreak/>
        <w:t>Navigatiediagram</w:t>
      </w:r>
      <w:bookmarkEnd w:id="4"/>
    </w:p>
    <w:p w14:paraId="6BCD0F20" w14:textId="3B5FCBBB" w:rsidR="00307EBA" w:rsidRDefault="00A13978" w:rsidP="00307EBA">
      <w:r>
        <w:rPr>
          <w:noProof/>
        </w:rPr>
        <w:drawing>
          <wp:inline distT="0" distB="0" distL="0" distR="0" wp14:anchorId="651796FA" wp14:editId="4204B7E9">
            <wp:extent cx="5486400" cy="3200400"/>
            <wp:effectExtent l="0" t="0" r="127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B6348DD" w14:textId="27626F42" w:rsidR="00307EBA" w:rsidRDefault="00307EBA" w:rsidP="00307EBA"/>
    <w:p w14:paraId="06530668" w14:textId="5111D4CE" w:rsidR="00307EBA" w:rsidRDefault="00307EBA" w:rsidP="00307EBA">
      <w:pPr>
        <w:pStyle w:val="Kop2"/>
      </w:pPr>
      <w:bookmarkStart w:id="5" w:name="_Toc51659873"/>
      <w:r>
        <w:t>Lijst van schermen</w:t>
      </w:r>
      <w:bookmarkEnd w:id="5"/>
    </w:p>
    <w:tbl>
      <w:tblPr>
        <w:tblStyle w:val="Raster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13978" w14:paraId="094BA702" w14:textId="77777777" w:rsidTr="00A13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07AD02B0" w14:textId="0DCD47C1" w:rsidR="00A13978" w:rsidRDefault="00A13978" w:rsidP="00307EBA">
            <w:r>
              <w:t>Naam Pagina</w:t>
            </w:r>
          </w:p>
        </w:tc>
        <w:tc>
          <w:tcPr>
            <w:tcW w:w="2265" w:type="dxa"/>
          </w:tcPr>
          <w:p w14:paraId="134CD668" w14:textId="1223B8E1" w:rsidR="00A13978" w:rsidRDefault="00A13978" w:rsidP="00307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Formulier</w:t>
            </w:r>
          </w:p>
        </w:tc>
        <w:tc>
          <w:tcPr>
            <w:tcW w:w="2266" w:type="dxa"/>
          </w:tcPr>
          <w:p w14:paraId="05CA1DAA" w14:textId="21979006" w:rsidR="00A13978" w:rsidRDefault="00A13978" w:rsidP="00307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  <w:tc>
          <w:tcPr>
            <w:tcW w:w="2266" w:type="dxa"/>
          </w:tcPr>
          <w:p w14:paraId="35E0B9FB" w14:textId="5C8946BE" w:rsidR="00A13978" w:rsidRDefault="00A13978" w:rsidP="00307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Afwijkend ontwerp</w:t>
            </w:r>
          </w:p>
        </w:tc>
      </w:tr>
      <w:tr w:rsidR="00A13978" w14:paraId="0A0F1BD5" w14:textId="77777777" w:rsidTr="00A13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6529C84" w14:textId="70BDBE15" w:rsidR="00A13978" w:rsidRDefault="00CA7B9F" w:rsidP="00307EBA">
            <w:r>
              <w:t>Homepage</w:t>
            </w:r>
          </w:p>
        </w:tc>
        <w:tc>
          <w:tcPr>
            <w:tcW w:w="2265" w:type="dxa"/>
          </w:tcPr>
          <w:p w14:paraId="1A4B54EA" w14:textId="6B53C142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</w:tcPr>
          <w:p w14:paraId="57054A22" w14:textId="680C2B49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alle beschikbare schermen tonen.</w:t>
            </w:r>
          </w:p>
        </w:tc>
        <w:tc>
          <w:tcPr>
            <w:tcW w:w="2266" w:type="dxa"/>
          </w:tcPr>
          <w:p w14:paraId="00F9CBE1" w14:textId="08BC59A6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A13978" w14:paraId="68119328" w14:textId="77777777" w:rsidTr="00A13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0AB6A7D" w14:textId="6A39D913" w:rsidR="00A13978" w:rsidRDefault="00CA7B9F" w:rsidP="00307EBA">
            <w:r>
              <w:t>Woorden oefenen</w:t>
            </w:r>
          </w:p>
        </w:tc>
        <w:tc>
          <w:tcPr>
            <w:tcW w:w="2265" w:type="dxa"/>
          </w:tcPr>
          <w:p w14:paraId="4B20ED8D" w14:textId="3C73C1F3" w:rsidR="00A13978" w:rsidRDefault="00CA7B9F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</w:tcPr>
          <w:p w14:paraId="49461BE5" w14:textId="22B14D79" w:rsidR="00A13978" w:rsidRDefault="00CA7B9F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Lijst met woorden weergeven zodat de gebruiker kan oefenen.</w:t>
            </w:r>
          </w:p>
        </w:tc>
        <w:tc>
          <w:tcPr>
            <w:tcW w:w="2266" w:type="dxa"/>
          </w:tcPr>
          <w:p w14:paraId="21A8E979" w14:textId="3EBAB46C" w:rsidR="00A13978" w:rsidRDefault="00CA7B9F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A13978" w14:paraId="45B810E4" w14:textId="77777777" w:rsidTr="00A13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5475B53" w14:textId="25AB0C50" w:rsidR="00A13978" w:rsidRDefault="00A13978" w:rsidP="00307EBA">
            <w:r>
              <w:t>S</w:t>
            </w:r>
            <w:r w:rsidR="00CA7B9F">
              <w:t>peelmodus</w:t>
            </w:r>
          </w:p>
        </w:tc>
        <w:tc>
          <w:tcPr>
            <w:tcW w:w="2265" w:type="dxa"/>
          </w:tcPr>
          <w:p w14:paraId="1D8720F3" w14:textId="3950E0DC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</w:tcPr>
          <w:p w14:paraId="6407BAAE" w14:textId="02324DFF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keuze geven om een modus te selecteren.</w:t>
            </w:r>
          </w:p>
        </w:tc>
        <w:tc>
          <w:tcPr>
            <w:tcW w:w="2266" w:type="dxa"/>
          </w:tcPr>
          <w:p w14:paraId="17918C17" w14:textId="33436EFC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A13978" w14:paraId="361E9B64" w14:textId="77777777" w:rsidTr="00A13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16CE00E" w14:textId="156BB744" w:rsidR="00A13978" w:rsidRDefault="00CA7B9F" w:rsidP="00307EBA">
            <w:r>
              <w:t>Contact</w:t>
            </w:r>
          </w:p>
        </w:tc>
        <w:tc>
          <w:tcPr>
            <w:tcW w:w="2265" w:type="dxa"/>
          </w:tcPr>
          <w:p w14:paraId="08DC6224" w14:textId="1C75C5DF" w:rsidR="00A13978" w:rsidRDefault="00CA7B9F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266" w:type="dxa"/>
          </w:tcPr>
          <w:p w14:paraId="09ADA585" w14:textId="523D777F" w:rsidR="00A13978" w:rsidRDefault="00CA7B9F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kan contact met ons opnemen.</w:t>
            </w:r>
          </w:p>
        </w:tc>
        <w:tc>
          <w:tcPr>
            <w:tcW w:w="2266" w:type="dxa"/>
          </w:tcPr>
          <w:p w14:paraId="65B399C2" w14:textId="4621D249" w:rsidR="00A13978" w:rsidRDefault="00CA7B9F" w:rsidP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A13978" w14:paraId="12B83844" w14:textId="77777777" w:rsidTr="00A13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AE2D685" w14:textId="0A4C48B4" w:rsidR="00A13978" w:rsidRDefault="00CA7B9F" w:rsidP="00307EBA">
            <w:r>
              <w:t>Scoreboard</w:t>
            </w:r>
          </w:p>
        </w:tc>
        <w:tc>
          <w:tcPr>
            <w:tcW w:w="2265" w:type="dxa"/>
          </w:tcPr>
          <w:p w14:paraId="0B4C67D0" w14:textId="7F04F2DA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266" w:type="dxa"/>
          </w:tcPr>
          <w:p w14:paraId="0D375295" w14:textId="535C8131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Toon scores van alle gebruikers.</w:t>
            </w:r>
          </w:p>
        </w:tc>
        <w:tc>
          <w:tcPr>
            <w:tcW w:w="2266" w:type="dxa"/>
          </w:tcPr>
          <w:p w14:paraId="1E67E490" w14:textId="78DDBF9A" w:rsidR="00A13978" w:rsidRDefault="00CA7B9F" w:rsidP="0030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</w:tbl>
    <w:p w14:paraId="341DD301" w14:textId="64FDDF58" w:rsidR="00307EBA" w:rsidRDefault="00307EBA" w:rsidP="00307EBA"/>
    <w:p w14:paraId="5358F92D" w14:textId="69E591C6" w:rsidR="00307EBA" w:rsidRDefault="00307EBA" w:rsidP="00307EBA"/>
    <w:p w14:paraId="2716432E" w14:textId="33132912" w:rsidR="00307EBA" w:rsidRDefault="00307EBA" w:rsidP="00307EBA">
      <w:pPr>
        <w:pStyle w:val="Kop2"/>
      </w:pPr>
      <w:bookmarkStart w:id="6" w:name="_Toc51659874"/>
      <w:r>
        <w:lastRenderedPageBreak/>
        <w:t>Schermontwerp</w:t>
      </w:r>
      <w:bookmarkEnd w:id="6"/>
    </w:p>
    <w:p w14:paraId="011B65D8" w14:textId="01EF64CE" w:rsidR="00307EBA" w:rsidRPr="00307EBA" w:rsidRDefault="000316DF" w:rsidP="00307EBA">
      <w:r w:rsidRPr="000316DF">
        <w:drawing>
          <wp:inline distT="0" distB="0" distL="0" distR="0" wp14:anchorId="57FAF18D" wp14:editId="511194D5">
            <wp:extent cx="4343400" cy="63881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EBA" w:rsidRPr="00307EBA">
      <w:headerReference w:type="default" r:id="rId15"/>
      <w:footerReference w:type="even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7A608" w14:textId="77777777" w:rsidR="00EC104B" w:rsidRDefault="00EC104B" w:rsidP="0006621D">
      <w:r>
        <w:separator/>
      </w:r>
    </w:p>
  </w:endnote>
  <w:endnote w:type="continuationSeparator" w:id="0">
    <w:p w14:paraId="1F5D6132" w14:textId="77777777" w:rsidR="00EC104B" w:rsidRDefault="00EC104B" w:rsidP="0006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34493685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7D8F4FEE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7DFA57D1" w14:textId="77777777" w:rsidR="0006621D" w:rsidRDefault="0006621D" w:rsidP="0006621D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30303637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30F335D3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7D64B9DD" w14:textId="77777777" w:rsidR="0006621D" w:rsidRDefault="0006621D" w:rsidP="0006621D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C4CA8" w14:textId="77777777" w:rsidR="00EC104B" w:rsidRDefault="00EC104B" w:rsidP="0006621D">
      <w:r>
        <w:separator/>
      </w:r>
    </w:p>
  </w:footnote>
  <w:footnote w:type="continuationSeparator" w:id="0">
    <w:p w14:paraId="1E72A9E2" w14:textId="77777777" w:rsidR="00EC104B" w:rsidRDefault="00EC104B" w:rsidP="00066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F92A7" w14:textId="77777777" w:rsidR="0006621D" w:rsidRDefault="0006621D">
    <w:pPr>
      <w:pStyle w:val="Koptekst"/>
    </w:pPr>
    <w:r>
      <w:t xml:space="preserve">Project </w:t>
    </w:r>
    <w:proofErr w:type="spellStart"/>
    <w:r>
      <w:t>Amazigh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BA"/>
    <w:rsid w:val="000316DF"/>
    <w:rsid w:val="0006621D"/>
    <w:rsid w:val="00207C21"/>
    <w:rsid w:val="00307EBA"/>
    <w:rsid w:val="003A4ECC"/>
    <w:rsid w:val="004C0CF0"/>
    <w:rsid w:val="00A13978"/>
    <w:rsid w:val="00A141CF"/>
    <w:rsid w:val="00CA7B9F"/>
    <w:rsid w:val="00D06E4C"/>
    <w:rsid w:val="00EC104B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0F4D"/>
  <w15:chartTrackingRefBased/>
  <w15:docId w15:val="{2FCCEDF2-4407-274C-9B60-6670434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07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C0C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6621D"/>
  </w:style>
  <w:style w:type="character" w:styleId="Paginanummer">
    <w:name w:val="page number"/>
    <w:basedOn w:val="Standaardalinea-lettertype"/>
    <w:uiPriority w:val="99"/>
    <w:semiHidden/>
    <w:unhideWhenUsed/>
    <w:rsid w:val="0006621D"/>
  </w:style>
  <w:style w:type="paragraph" w:styleId="Koptekst">
    <w:name w:val="header"/>
    <w:basedOn w:val="Standaard"/>
    <w:link w:val="Kop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6621D"/>
  </w:style>
  <w:style w:type="character" w:customStyle="1" w:styleId="Kop2Char">
    <w:name w:val="Kop 2 Char"/>
    <w:basedOn w:val="Standaardalinea-lettertype"/>
    <w:link w:val="Kop2"/>
    <w:uiPriority w:val="9"/>
    <w:rsid w:val="00307E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A13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">
    <w:name w:val="Grid Table 3"/>
    <w:basedOn w:val="Standaardtabel"/>
    <w:uiPriority w:val="48"/>
    <w:rsid w:val="00A1397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Onopgemaaktetabel3">
    <w:name w:val="Plain Table 3"/>
    <w:basedOn w:val="Standaardtabel"/>
    <w:uiPriority w:val="43"/>
    <w:rsid w:val="00CA7B9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2">
    <w:name w:val="Plain Table 2"/>
    <w:basedOn w:val="Standaardtabel"/>
    <w:uiPriority w:val="42"/>
    <w:rsid w:val="00CA7B9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4C0CF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nescan/Project/8amo2_3/Word_Sjabloon/Wordsjabloon_ECan_v2.0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A76384-6C86-3F48-9AEB-DAB7E1FE7E82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D330CA65-6C76-954E-8489-A685FE3A0508}">
      <dgm:prSet phldrT="[Tekst]"/>
      <dgm:spPr/>
      <dgm:t>
        <a:bodyPr/>
        <a:lstStyle/>
        <a:p>
          <a:r>
            <a:rPr lang="nl-NL"/>
            <a:t>Homepage</a:t>
          </a:r>
        </a:p>
      </dgm:t>
    </dgm:pt>
    <dgm:pt modelId="{F13C03BA-D9D8-F642-935E-C7C7A6CB603D}" type="parTrans" cxnId="{B2BBDDB0-CAC1-1448-8BD6-AE4D53BDCBFD}">
      <dgm:prSet/>
      <dgm:spPr/>
      <dgm:t>
        <a:bodyPr/>
        <a:lstStyle/>
        <a:p>
          <a:endParaRPr lang="nl-NL"/>
        </a:p>
      </dgm:t>
    </dgm:pt>
    <dgm:pt modelId="{0685E516-7895-F840-B725-1A016FB0B8FA}" type="sibTrans" cxnId="{B2BBDDB0-CAC1-1448-8BD6-AE4D53BDCBFD}">
      <dgm:prSet/>
      <dgm:spPr/>
      <dgm:t>
        <a:bodyPr/>
        <a:lstStyle/>
        <a:p>
          <a:endParaRPr lang="nl-NL"/>
        </a:p>
      </dgm:t>
    </dgm:pt>
    <dgm:pt modelId="{062B3A93-4848-0846-99EF-D227047DFD08}">
      <dgm:prSet phldrT="[Tekst]"/>
      <dgm:spPr/>
      <dgm:t>
        <a:bodyPr/>
        <a:lstStyle/>
        <a:p>
          <a:r>
            <a:rPr lang="nl-NL"/>
            <a:t>Woorden oefenen</a:t>
          </a:r>
        </a:p>
      </dgm:t>
    </dgm:pt>
    <dgm:pt modelId="{91353CC1-3491-C543-BFCD-CD798BC78E3C}" type="parTrans" cxnId="{32A9C3A4-C80E-1B4A-BC88-E237D8F46A9B}">
      <dgm:prSet/>
      <dgm:spPr/>
      <dgm:t>
        <a:bodyPr/>
        <a:lstStyle/>
        <a:p>
          <a:endParaRPr lang="nl-NL"/>
        </a:p>
      </dgm:t>
    </dgm:pt>
    <dgm:pt modelId="{2C3C6026-BC3D-7349-810E-050EA4319A3D}" type="sibTrans" cxnId="{32A9C3A4-C80E-1B4A-BC88-E237D8F46A9B}">
      <dgm:prSet/>
      <dgm:spPr/>
      <dgm:t>
        <a:bodyPr/>
        <a:lstStyle/>
        <a:p>
          <a:endParaRPr lang="nl-NL"/>
        </a:p>
      </dgm:t>
    </dgm:pt>
    <dgm:pt modelId="{A80F58F5-6148-FC4B-94B2-82AB37FBF670}">
      <dgm:prSet phldrT="[Tekst]"/>
      <dgm:spPr/>
      <dgm:t>
        <a:bodyPr/>
        <a:lstStyle/>
        <a:p>
          <a:r>
            <a:rPr lang="nl-NL"/>
            <a:t>Speelmodus</a:t>
          </a:r>
        </a:p>
      </dgm:t>
    </dgm:pt>
    <dgm:pt modelId="{12F9CF3F-CDD2-DD4B-BB9E-1079B2C14FB2}" type="parTrans" cxnId="{868E98D1-FBC0-734E-AB81-D5E5BB161947}">
      <dgm:prSet/>
      <dgm:spPr/>
      <dgm:t>
        <a:bodyPr/>
        <a:lstStyle/>
        <a:p>
          <a:endParaRPr lang="nl-NL"/>
        </a:p>
      </dgm:t>
    </dgm:pt>
    <dgm:pt modelId="{F809C1D8-E049-9045-B393-04A0119F2E9E}" type="sibTrans" cxnId="{868E98D1-FBC0-734E-AB81-D5E5BB161947}">
      <dgm:prSet/>
      <dgm:spPr/>
      <dgm:t>
        <a:bodyPr/>
        <a:lstStyle/>
        <a:p>
          <a:endParaRPr lang="nl-NL"/>
        </a:p>
      </dgm:t>
    </dgm:pt>
    <dgm:pt modelId="{03D7EE7A-773C-3A48-9E6B-F60B5AAC10DB}">
      <dgm:prSet phldrT="[Tekst]"/>
      <dgm:spPr/>
      <dgm:t>
        <a:bodyPr/>
        <a:lstStyle/>
        <a:p>
          <a:r>
            <a:rPr lang="nl-NL"/>
            <a:t>Contact</a:t>
          </a:r>
        </a:p>
      </dgm:t>
    </dgm:pt>
    <dgm:pt modelId="{699451D2-DE18-C94E-9C55-43B7BEBAB0CC}" type="parTrans" cxnId="{7CF60DE0-9F3D-C943-9C8F-0C50961E1C9E}">
      <dgm:prSet/>
      <dgm:spPr/>
      <dgm:t>
        <a:bodyPr/>
        <a:lstStyle/>
        <a:p>
          <a:endParaRPr lang="nl-NL"/>
        </a:p>
      </dgm:t>
    </dgm:pt>
    <dgm:pt modelId="{B1BFCE59-68C8-714F-A7C5-F989177321ED}" type="sibTrans" cxnId="{7CF60DE0-9F3D-C943-9C8F-0C50961E1C9E}">
      <dgm:prSet/>
      <dgm:spPr/>
      <dgm:t>
        <a:bodyPr/>
        <a:lstStyle/>
        <a:p>
          <a:endParaRPr lang="nl-NL"/>
        </a:p>
      </dgm:t>
    </dgm:pt>
    <dgm:pt modelId="{4AF07208-97EE-974C-B0C4-B7BB1863FE25}">
      <dgm:prSet/>
      <dgm:spPr/>
      <dgm:t>
        <a:bodyPr/>
        <a:lstStyle/>
        <a:p>
          <a:r>
            <a:rPr lang="nl-NL"/>
            <a:t>Scoreboard</a:t>
          </a:r>
        </a:p>
      </dgm:t>
    </dgm:pt>
    <dgm:pt modelId="{BF0837CD-AC4A-F445-AE0D-E6BD068277D3}" type="parTrans" cxnId="{1E67B1A9-BE14-DD4F-8186-57222C03273E}">
      <dgm:prSet/>
      <dgm:spPr/>
      <dgm:t>
        <a:bodyPr/>
        <a:lstStyle/>
        <a:p>
          <a:endParaRPr lang="nl-NL"/>
        </a:p>
      </dgm:t>
    </dgm:pt>
    <dgm:pt modelId="{10741EEA-FED4-5C4B-B2D1-FF6297BC5F40}" type="sibTrans" cxnId="{1E67B1A9-BE14-DD4F-8186-57222C03273E}">
      <dgm:prSet/>
      <dgm:spPr/>
      <dgm:t>
        <a:bodyPr/>
        <a:lstStyle/>
        <a:p>
          <a:endParaRPr lang="nl-NL"/>
        </a:p>
      </dgm:t>
    </dgm:pt>
    <dgm:pt modelId="{BF037E1F-A371-1D4C-BC21-3CCE094F7DB6}">
      <dgm:prSet/>
      <dgm:spPr/>
      <dgm:t>
        <a:bodyPr/>
        <a:lstStyle/>
        <a:p>
          <a:r>
            <a:rPr lang="nl-NL"/>
            <a:t>Verschillende onderwerpen</a:t>
          </a:r>
        </a:p>
      </dgm:t>
    </dgm:pt>
    <dgm:pt modelId="{EE49F4B9-D0AA-BB4B-8651-1B3369EAC773}" type="parTrans" cxnId="{DE0AD25D-0AC5-0840-8245-9120B5BAF375}">
      <dgm:prSet/>
      <dgm:spPr/>
      <dgm:t>
        <a:bodyPr/>
        <a:lstStyle/>
        <a:p>
          <a:endParaRPr lang="nl-NL"/>
        </a:p>
      </dgm:t>
    </dgm:pt>
    <dgm:pt modelId="{AC54ECB3-CC5E-B341-9EED-03AD6D013A82}" type="sibTrans" cxnId="{DE0AD25D-0AC5-0840-8245-9120B5BAF375}">
      <dgm:prSet/>
      <dgm:spPr/>
      <dgm:t>
        <a:bodyPr/>
        <a:lstStyle/>
        <a:p>
          <a:endParaRPr lang="nl-NL"/>
        </a:p>
      </dgm:t>
    </dgm:pt>
    <dgm:pt modelId="{1611C8E9-C938-1C46-AE23-FE55A2545C7A}" type="pres">
      <dgm:prSet presAssocID="{18A76384-6C86-3F48-9AEB-DAB7E1FE7E8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C876102-CB33-B847-9FFC-1F4A43FC6777}" type="pres">
      <dgm:prSet presAssocID="{D330CA65-6C76-954E-8489-A685FE3A0508}" presName="hierRoot1" presStyleCnt="0">
        <dgm:presLayoutVars>
          <dgm:hierBranch val="init"/>
        </dgm:presLayoutVars>
      </dgm:prSet>
      <dgm:spPr/>
    </dgm:pt>
    <dgm:pt modelId="{8D7D8863-1ECE-714A-AAB4-6EB6F4395C9B}" type="pres">
      <dgm:prSet presAssocID="{D330CA65-6C76-954E-8489-A685FE3A0508}" presName="rootComposite1" presStyleCnt="0"/>
      <dgm:spPr/>
    </dgm:pt>
    <dgm:pt modelId="{5A30E5A3-83DD-674E-B77D-2F6F27ACF78C}" type="pres">
      <dgm:prSet presAssocID="{D330CA65-6C76-954E-8489-A685FE3A0508}" presName="rootText1" presStyleLbl="node0" presStyleIdx="0" presStyleCnt="1">
        <dgm:presLayoutVars>
          <dgm:chPref val="3"/>
        </dgm:presLayoutVars>
      </dgm:prSet>
      <dgm:spPr/>
    </dgm:pt>
    <dgm:pt modelId="{1D06DB3F-CC9A-5649-B854-7BD893B696E2}" type="pres">
      <dgm:prSet presAssocID="{D330CA65-6C76-954E-8489-A685FE3A0508}" presName="rootConnector1" presStyleLbl="node1" presStyleIdx="0" presStyleCnt="0"/>
      <dgm:spPr/>
    </dgm:pt>
    <dgm:pt modelId="{297F883C-021A-4747-B465-83D6810B0A45}" type="pres">
      <dgm:prSet presAssocID="{D330CA65-6C76-954E-8489-A685FE3A0508}" presName="hierChild2" presStyleCnt="0"/>
      <dgm:spPr/>
    </dgm:pt>
    <dgm:pt modelId="{97004C9F-C24E-D347-B22D-81970D665D49}" type="pres">
      <dgm:prSet presAssocID="{91353CC1-3491-C543-BFCD-CD798BC78E3C}" presName="Name37" presStyleLbl="parChTrans1D2" presStyleIdx="0" presStyleCnt="4"/>
      <dgm:spPr/>
    </dgm:pt>
    <dgm:pt modelId="{E2DDD2AA-AB9C-3349-A4CF-222A69750F85}" type="pres">
      <dgm:prSet presAssocID="{062B3A93-4848-0846-99EF-D227047DFD08}" presName="hierRoot2" presStyleCnt="0">
        <dgm:presLayoutVars>
          <dgm:hierBranch val="init"/>
        </dgm:presLayoutVars>
      </dgm:prSet>
      <dgm:spPr/>
    </dgm:pt>
    <dgm:pt modelId="{A73A6A25-18BA-F84F-B9A9-3E578596D331}" type="pres">
      <dgm:prSet presAssocID="{062B3A93-4848-0846-99EF-D227047DFD08}" presName="rootComposite" presStyleCnt="0"/>
      <dgm:spPr/>
    </dgm:pt>
    <dgm:pt modelId="{07F7E258-9922-F142-8AE3-2652BB3280B3}" type="pres">
      <dgm:prSet presAssocID="{062B3A93-4848-0846-99EF-D227047DFD08}" presName="rootText" presStyleLbl="node2" presStyleIdx="0" presStyleCnt="4">
        <dgm:presLayoutVars>
          <dgm:chPref val="3"/>
        </dgm:presLayoutVars>
      </dgm:prSet>
      <dgm:spPr/>
    </dgm:pt>
    <dgm:pt modelId="{DB8D44F5-D9FC-C940-8ADA-3A28DF5675F5}" type="pres">
      <dgm:prSet presAssocID="{062B3A93-4848-0846-99EF-D227047DFD08}" presName="rootConnector" presStyleLbl="node2" presStyleIdx="0" presStyleCnt="4"/>
      <dgm:spPr/>
    </dgm:pt>
    <dgm:pt modelId="{36F14189-0FA4-CE42-BFA3-D4A5488344AE}" type="pres">
      <dgm:prSet presAssocID="{062B3A93-4848-0846-99EF-D227047DFD08}" presName="hierChild4" presStyleCnt="0"/>
      <dgm:spPr/>
    </dgm:pt>
    <dgm:pt modelId="{157911BB-A595-C146-9DDC-37A8901A60D3}" type="pres">
      <dgm:prSet presAssocID="{EE49F4B9-D0AA-BB4B-8651-1B3369EAC773}" presName="Name37" presStyleLbl="parChTrans1D3" presStyleIdx="0" presStyleCnt="1"/>
      <dgm:spPr/>
    </dgm:pt>
    <dgm:pt modelId="{14D5CE67-ADAC-4746-B5FB-25C9D67413B4}" type="pres">
      <dgm:prSet presAssocID="{BF037E1F-A371-1D4C-BC21-3CCE094F7DB6}" presName="hierRoot2" presStyleCnt="0">
        <dgm:presLayoutVars>
          <dgm:hierBranch val="init"/>
        </dgm:presLayoutVars>
      </dgm:prSet>
      <dgm:spPr/>
    </dgm:pt>
    <dgm:pt modelId="{CB2F1E44-7A59-C144-B2BD-9413ECCAF56D}" type="pres">
      <dgm:prSet presAssocID="{BF037E1F-A371-1D4C-BC21-3CCE094F7DB6}" presName="rootComposite" presStyleCnt="0"/>
      <dgm:spPr/>
    </dgm:pt>
    <dgm:pt modelId="{09873750-15C4-2F44-8A66-4432D0744B7C}" type="pres">
      <dgm:prSet presAssocID="{BF037E1F-A371-1D4C-BC21-3CCE094F7DB6}" presName="rootText" presStyleLbl="node3" presStyleIdx="0" presStyleCnt="1">
        <dgm:presLayoutVars>
          <dgm:chPref val="3"/>
        </dgm:presLayoutVars>
      </dgm:prSet>
      <dgm:spPr/>
    </dgm:pt>
    <dgm:pt modelId="{B728D86B-4215-544A-9FD8-3B42043C15E8}" type="pres">
      <dgm:prSet presAssocID="{BF037E1F-A371-1D4C-BC21-3CCE094F7DB6}" presName="rootConnector" presStyleLbl="node3" presStyleIdx="0" presStyleCnt="1"/>
      <dgm:spPr/>
    </dgm:pt>
    <dgm:pt modelId="{C6CA2234-C6DE-F64A-846A-1A459B972DDD}" type="pres">
      <dgm:prSet presAssocID="{BF037E1F-A371-1D4C-BC21-3CCE094F7DB6}" presName="hierChild4" presStyleCnt="0"/>
      <dgm:spPr/>
    </dgm:pt>
    <dgm:pt modelId="{433753CA-E050-9149-B513-E86A79986CB4}" type="pres">
      <dgm:prSet presAssocID="{BF037E1F-A371-1D4C-BC21-3CCE094F7DB6}" presName="hierChild5" presStyleCnt="0"/>
      <dgm:spPr/>
    </dgm:pt>
    <dgm:pt modelId="{54E82A01-7442-F54E-81B1-B97C19034C79}" type="pres">
      <dgm:prSet presAssocID="{062B3A93-4848-0846-99EF-D227047DFD08}" presName="hierChild5" presStyleCnt="0"/>
      <dgm:spPr/>
    </dgm:pt>
    <dgm:pt modelId="{5F33C95F-0E77-8D41-A75B-1E157E39F3FD}" type="pres">
      <dgm:prSet presAssocID="{12F9CF3F-CDD2-DD4B-BB9E-1079B2C14FB2}" presName="Name37" presStyleLbl="parChTrans1D2" presStyleIdx="1" presStyleCnt="4"/>
      <dgm:spPr/>
    </dgm:pt>
    <dgm:pt modelId="{66F45C5B-BCC3-3B4E-BD8B-C6329BB3B8AC}" type="pres">
      <dgm:prSet presAssocID="{A80F58F5-6148-FC4B-94B2-82AB37FBF670}" presName="hierRoot2" presStyleCnt="0">
        <dgm:presLayoutVars>
          <dgm:hierBranch val="init"/>
        </dgm:presLayoutVars>
      </dgm:prSet>
      <dgm:spPr/>
    </dgm:pt>
    <dgm:pt modelId="{91005387-5563-C644-A51F-8AC4A306F391}" type="pres">
      <dgm:prSet presAssocID="{A80F58F5-6148-FC4B-94B2-82AB37FBF670}" presName="rootComposite" presStyleCnt="0"/>
      <dgm:spPr/>
    </dgm:pt>
    <dgm:pt modelId="{CB8FC0AA-9C3D-A446-86DC-D2DCDDE0FA1B}" type="pres">
      <dgm:prSet presAssocID="{A80F58F5-6148-FC4B-94B2-82AB37FBF670}" presName="rootText" presStyleLbl="node2" presStyleIdx="1" presStyleCnt="4">
        <dgm:presLayoutVars>
          <dgm:chPref val="3"/>
        </dgm:presLayoutVars>
      </dgm:prSet>
      <dgm:spPr/>
    </dgm:pt>
    <dgm:pt modelId="{0093ED9D-89B2-304B-A9C2-AB2D111C5486}" type="pres">
      <dgm:prSet presAssocID="{A80F58F5-6148-FC4B-94B2-82AB37FBF670}" presName="rootConnector" presStyleLbl="node2" presStyleIdx="1" presStyleCnt="4"/>
      <dgm:spPr/>
    </dgm:pt>
    <dgm:pt modelId="{5EA576B4-B477-B14C-B4F2-BF5BF77D9709}" type="pres">
      <dgm:prSet presAssocID="{A80F58F5-6148-FC4B-94B2-82AB37FBF670}" presName="hierChild4" presStyleCnt="0"/>
      <dgm:spPr/>
    </dgm:pt>
    <dgm:pt modelId="{37DDEB12-11BA-FF47-8A41-92BF018265BD}" type="pres">
      <dgm:prSet presAssocID="{A80F58F5-6148-FC4B-94B2-82AB37FBF670}" presName="hierChild5" presStyleCnt="0"/>
      <dgm:spPr/>
    </dgm:pt>
    <dgm:pt modelId="{6A4A51FC-BF57-DB40-8024-A0A23B19E87F}" type="pres">
      <dgm:prSet presAssocID="{699451D2-DE18-C94E-9C55-43B7BEBAB0CC}" presName="Name37" presStyleLbl="parChTrans1D2" presStyleIdx="2" presStyleCnt="4"/>
      <dgm:spPr/>
    </dgm:pt>
    <dgm:pt modelId="{2FA783F9-0E38-274F-9245-71DE14E9AC18}" type="pres">
      <dgm:prSet presAssocID="{03D7EE7A-773C-3A48-9E6B-F60B5AAC10DB}" presName="hierRoot2" presStyleCnt="0">
        <dgm:presLayoutVars>
          <dgm:hierBranch val="init"/>
        </dgm:presLayoutVars>
      </dgm:prSet>
      <dgm:spPr/>
    </dgm:pt>
    <dgm:pt modelId="{503EAEEB-E84C-F748-A605-5B67076CA647}" type="pres">
      <dgm:prSet presAssocID="{03D7EE7A-773C-3A48-9E6B-F60B5AAC10DB}" presName="rootComposite" presStyleCnt="0"/>
      <dgm:spPr/>
    </dgm:pt>
    <dgm:pt modelId="{7A7B339B-606E-8E48-B671-D489F852EC6E}" type="pres">
      <dgm:prSet presAssocID="{03D7EE7A-773C-3A48-9E6B-F60B5AAC10DB}" presName="rootText" presStyleLbl="node2" presStyleIdx="2" presStyleCnt="4">
        <dgm:presLayoutVars>
          <dgm:chPref val="3"/>
        </dgm:presLayoutVars>
      </dgm:prSet>
      <dgm:spPr/>
    </dgm:pt>
    <dgm:pt modelId="{77E22071-3C97-284F-8C8D-28371A4E13D6}" type="pres">
      <dgm:prSet presAssocID="{03D7EE7A-773C-3A48-9E6B-F60B5AAC10DB}" presName="rootConnector" presStyleLbl="node2" presStyleIdx="2" presStyleCnt="4"/>
      <dgm:spPr/>
    </dgm:pt>
    <dgm:pt modelId="{81DA4B8A-134F-9346-A3D8-C4BD507FD9F8}" type="pres">
      <dgm:prSet presAssocID="{03D7EE7A-773C-3A48-9E6B-F60B5AAC10DB}" presName="hierChild4" presStyleCnt="0"/>
      <dgm:spPr/>
    </dgm:pt>
    <dgm:pt modelId="{EE0D3A6D-46DF-514A-81BF-6AEA51CA698C}" type="pres">
      <dgm:prSet presAssocID="{03D7EE7A-773C-3A48-9E6B-F60B5AAC10DB}" presName="hierChild5" presStyleCnt="0"/>
      <dgm:spPr/>
    </dgm:pt>
    <dgm:pt modelId="{50B0C72A-006F-F94B-8EFC-4F1C84B1A30E}" type="pres">
      <dgm:prSet presAssocID="{BF0837CD-AC4A-F445-AE0D-E6BD068277D3}" presName="Name37" presStyleLbl="parChTrans1D2" presStyleIdx="3" presStyleCnt="4"/>
      <dgm:spPr/>
    </dgm:pt>
    <dgm:pt modelId="{23C4B494-F534-2347-8144-36DCB7FCEC58}" type="pres">
      <dgm:prSet presAssocID="{4AF07208-97EE-974C-B0C4-B7BB1863FE25}" presName="hierRoot2" presStyleCnt="0">
        <dgm:presLayoutVars>
          <dgm:hierBranch val="init"/>
        </dgm:presLayoutVars>
      </dgm:prSet>
      <dgm:spPr/>
    </dgm:pt>
    <dgm:pt modelId="{C6E2CA52-F4E6-6445-95C8-9BA68F83D238}" type="pres">
      <dgm:prSet presAssocID="{4AF07208-97EE-974C-B0C4-B7BB1863FE25}" presName="rootComposite" presStyleCnt="0"/>
      <dgm:spPr/>
    </dgm:pt>
    <dgm:pt modelId="{9528E30E-07BC-9442-AE97-A7C098C8286D}" type="pres">
      <dgm:prSet presAssocID="{4AF07208-97EE-974C-B0C4-B7BB1863FE25}" presName="rootText" presStyleLbl="node2" presStyleIdx="3" presStyleCnt="4">
        <dgm:presLayoutVars>
          <dgm:chPref val="3"/>
        </dgm:presLayoutVars>
      </dgm:prSet>
      <dgm:spPr/>
    </dgm:pt>
    <dgm:pt modelId="{4D2177D7-2FE5-1C48-A748-C0BE003092B9}" type="pres">
      <dgm:prSet presAssocID="{4AF07208-97EE-974C-B0C4-B7BB1863FE25}" presName="rootConnector" presStyleLbl="node2" presStyleIdx="3" presStyleCnt="4"/>
      <dgm:spPr/>
    </dgm:pt>
    <dgm:pt modelId="{1674BC05-C16B-1342-8475-0D3EA8CA785C}" type="pres">
      <dgm:prSet presAssocID="{4AF07208-97EE-974C-B0C4-B7BB1863FE25}" presName="hierChild4" presStyleCnt="0"/>
      <dgm:spPr/>
    </dgm:pt>
    <dgm:pt modelId="{F245862C-6350-2548-B4B4-FACA31DAA0E7}" type="pres">
      <dgm:prSet presAssocID="{4AF07208-97EE-974C-B0C4-B7BB1863FE25}" presName="hierChild5" presStyleCnt="0"/>
      <dgm:spPr/>
    </dgm:pt>
    <dgm:pt modelId="{8E2AD8A7-110E-FE42-A2B0-51874C37D510}" type="pres">
      <dgm:prSet presAssocID="{D330CA65-6C76-954E-8489-A685FE3A0508}" presName="hierChild3" presStyleCnt="0"/>
      <dgm:spPr/>
    </dgm:pt>
  </dgm:ptLst>
  <dgm:cxnLst>
    <dgm:cxn modelId="{0ACE841E-C6E7-F74A-87C3-6F75FF7B16BC}" type="presOf" srcId="{EE49F4B9-D0AA-BB4B-8651-1B3369EAC773}" destId="{157911BB-A595-C146-9DDC-37A8901A60D3}" srcOrd="0" destOrd="0" presId="urn:microsoft.com/office/officeart/2005/8/layout/orgChart1"/>
    <dgm:cxn modelId="{86292028-A5EC-F441-8B65-0D69185DD8F9}" type="presOf" srcId="{4AF07208-97EE-974C-B0C4-B7BB1863FE25}" destId="{4D2177D7-2FE5-1C48-A748-C0BE003092B9}" srcOrd="1" destOrd="0" presId="urn:microsoft.com/office/officeart/2005/8/layout/orgChart1"/>
    <dgm:cxn modelId="{3CBFAC40-4EBF-DC47-8815-5DAEBC789F54}" type="presOf" srcId="{062B3A93-4848-0846-99EF-D227047DFD08}" destId="{DB8D44F5-D9FC-C940-8ADA-3A28DF5675F5}" srcOrd="1" destOrd="0" presId="urn:microsoft.com/office/officeart/2005/8/layout/orgChart1"/>
    <dgm:cxn modelId="{4968584C-600E-E54A-9FD6-E38AD953DCA7}" type="presOf" srcId="{12F9CF3F-CDD2-DD4B-BB9E-1079B2C14FB2}" destId="{5F33C95F-0E77-8D41-A75B-1E157E39F3FD}" srcOrd="0" destOrd="0" presId="urn:microsoft.com/office/officeart/2005/8/layout/orgChart1"/>
    <dgm:cxn modelId="{ECF06956-D80A-B24B-A834-CE81E2C7E208}" type="presOf" srcId="{03D7EE7A-773C-3A48-9E6B-F60B5AAC10DB}" destId="{7A7B339B-606E-8E48-B671-D489F852EC6E}" srcOrd="0" destOrd="0" presId="urn:microsoft.com/office/officeart/2005/8/layout/orgChart1"/>
    <dgm:cxn modelId="{3F6BF858-4B04-B246-AFAB-B00598B27748}" type="presOf" srcId="{699451D2-DE18-C94E-9C55-43B7BEBAB0CC}" destId="{6A4A51FC-BF57-DB40-8024-A0A23B19E87F}" srcOrd="0" destOrd="0" presId="urn:microsoft.com/office/officeart/2005/8/layout/orgChart1"/>
    <dgm:cxn modelId="{DE0AD25D-0AC5-0840-8245-9120B5BAF375}" srcId="{062B3A93-4848-0846-99EF-D227047DFD08}" destId="{BF037E1F-A371-1D4C-BC21-3CCE094F7DB6}" srcOrd="0" destOrd="0" parTransId="{EE49F4B9-D0AA-BB4B-8651-1B3369EAC773}" sibTransId="{AC54ECB3-CC5E-B341-9EED-03AD6D013A82}"/>
    <dgm:cxn modelId="{B4BC4270-0A3D-1B49-B541-8117502B45A0}" type="presOf" srcId="{91353CC1-3491-C543-BFCD-CD798BC78E3C}" destId="{97004C9F-C24E-D347-B22D-81970D665D49}" srcOrd="0" destOrd="0" presId="urn:microsoft.com/office/officeart/2005/8/layout/orgChart1"/>
    <dgm:cxn modelId="{6C1AE17D-0F02-4640-970E-2AA7B6CC01BB}" type="presOf" srcId="{A80F58F5-6148-FC4B-94B2-82AB37FBF670}" destId="{CB8FC0AA-9C3D-A446-86DC-D2DCDDE0FA1B}" srcOrd="0" destOrd="0" presId="urn:microsoft.com/office/officeart/2005/8/layout/orgChart1"/>
    <dgm:cxn modelId="{EE3F1E81-72B0-AC4A-8107-FDC59E1D6CEC}" type="presOf" srcId="{BF037E1F-A371-1D4C-BC21-3CCE094F7DB6}" destId="{B728D86B-4215-544A-9FD8-3B42043C15E8}" srcOrd="1" destOrd="0" presId="urn:microsoft.com/office/officeart/2005/8/layout/orgChart1"/>
    <dgm:cxn modelId="{89E02794-E5FF-7148-83A3-A5E49F6A8142}" type="presOf" srcId="{4AF07208-97EE-974C-B0C4-B7BB1863FE25}" destId="{9528E30E-07BC-9442-AE97-A7C098C8286D}" srcOrd="0" destOrd="0" presId="urn:microsoft.com/office/officeart/2005/8/layout/orgChart1"/>
    <dgm:cxn modelId="{0512DE9C-81B8-2F4E-95DA-C35A551D0D60}" type="presOf" srcId="{D330CA65-6C76-954E-8489-A685FE3A0508}" destId="{5A30E5A3-83DD-674E-B77D-2F6F27ACF78C}" srcOrd="0" destOrd="0" presId="urn:microsoft.com/office/officeart/2005/8/layout/orgChart1"/>
    <dgm:cxn modelId="{AD905AA0-FA3E-B540-A917-76426ACDDEE5}" type="presOf" srcId="{18A76384-6C86-3F48-9AEB-DAB7E1FE7E82}" destId="{1611C8E9-C938-1C46-AE23-FE55A2545C7A}" srcOrd="0" destOrd="0" presId="urn:microsoft.com/office/officeart/2005/8/layout/orgChart1"/>
    <dgm:cxn modelId="{32A9C3A4-C80E-1B4A-BC88-E237D8F46A9B}" srcId="{D330CA65-6C76-954E-8489-A685FE3A0508}" destId="{062B3A93-4848-0846-99EF-D227047DFD08}" srcOrd="0" destOrd="0" parTransId="{91353CC1-3491-C543-BFCD-CD798BC78E3C}" sibTransId="{2C3C6026-BC3D-7349-810E-050EA4319A3D}"/>
    <dgm:cxn modelId="{72BF6CA9-AE34-7E42-841A-53ADC38CAFA9}" type="presOf" srcId="{A80F58F5-6148-FC4B-94B2-82AB37FBF670}" destId="{0093ED9D-89B2-304B-A9C2-AB2D111C5486}" srcOrd="1" destOrd="0" presId="urn:microsoft.com/office/officeart/2005/8/layout/orgChart1"/>
    <dgm:cxn modelId="{1E67B1A9-BE14-DD4F-8186-57222C03273E}" srcId="{D330CA65-6C76-954E-8489-A685FE3A0508}" destId="{4AF07208-97EE-974C-B0C4-B7BB1863FE25}" srcOrd="3" destOrd="0" parTransId="{BF0837CD-AC4A-F445-AE0D-E6BD068277D3}" sibTransId="{10741EEA-FED4-5C4B-B2D1-FF6297BC5F40}"/>
    <dgm:cxn modelId="{B2BBDDB0-CAC1-1448-8BD6-AE4D53BDCBFD}" srcId="{18A76384-6C86-3F48-9AEB-DAB7E1FE7E82}" destId="{D330CA65-6C76-954E-8489-A685FE3A0508}" srcOrd="0" destOrd="0" parTransId="{F13C03BA-D9D8-F642-935E-C7C7A6CB603D}" sibTransId="{0685E516-7895-F840-B725-1A016FB0B8FA}"/>
    <dgm:cxn modelId="{868E98D1-FBC0-734E-AB81-D5E5BB161947}" srcId="{D330CA65-6C76-954E-8489-A685FE3A0508}" destId="{A80F58F5-6148-FC4B-94B2-82AB37FBF670}" srcOrd="1" destOrd="0" parTransId="{12F9CF3F-CDD2-DD4B-BB9E-1079B2C14FB2}" sibTransId="{F809C1D8-E049-9045-B393-04A0119F2E9E}"/>
    <dgm:cxn modelId="{9BDF38D6-6E9F-B745-85E2-CC50CC9578F6}" type="presOf" srcId="{BF037E1F-A371-1D4C-BC21-3CCE094F7DB6}" destId="{09873750-15C4-2F44-8A66-4432D0744B7C}" srcOrd="0" destOrd="0" presId="urn:microsoft.com/office/officeart/2005/8/layout/orgChart1"/>
    <dgm:cxn modelId="{9C234AD7-BE11-0043-8CAE-D296FE862F56}" type="presOf" srcId="{BF0837CD-AC4A-F445-AE0D-E6BD068277D3}" destId="{50B0C72A-006F-F94B-8EFC-4F1C84B1A30E}" srcOrd="0" destOrd="0" presId="urn:microsoft.com/office/officeart/2005/8/layout/orgChart1"/>
    <dgm:cxn modelId="{98B283D8-0007-5D42-A59C-7F8BF69C7F86}" type="presOf" srcId="{062B3A93-4848-0846-99EF-D227047DFD08}" destId="{07F7E258-9922-F142-8AE3-2652BB3280B3}" srcOrd="0" destOrd="0" presId="urn:microsoft.com/office/officeart/2005/8/layout/orgChart1"/>
    <dgm:cxn modelId="{7CF60DE0-9F3D-C943-9C8F-0C50961E1C9E}" srcId="{D330CA65-6C76-954E-8489-A685FE3A0508}" destId="{03D7EE7A-773C-3A48-9E6B-F60B5AAC10DB}" srcOrd="2" destOrd="0" parTransId="{699451D2-DE18-C94E-9C55-43B7BEBAB0CC}" sibTransId="{B1BFCE59-68C8-714F-A7C5-F989177321ED}"/>
    <dgm:cxn modelId="{A63180E6-6BDF-A145-B8A9-144861A04593}" type="presOf" srcId="{03D7EE7A-773C-3A48-9E6B-F60B5AAC10DB}" destId="{77E22071-3C97-284F-8C8D-28371A4E13D6}" srcOrd="1" destOrd="0" presId="urn:microsoft.com/office/officeart/2005/8/layout/orgChart1"/>
    <dgm:cxn modelId="{7E99E8F6-B9BF-8A48-8CA4-1611A8E87688}" type="presOf" srcId="{D330CA65-6C76-954E-8489-A685FE3A0508}" destId="{1D06DB3F-CC9A-5649-B854-7BD893B696E2}" srcOrd="1" destOrd="0" presId="urn:microsoft.com/office/officeart/2005/8/layout/orgChart1"/>
    <dgm:cxn modelId="{04AA5B14-45DF-6A44-9679-75415CA18306}" type="presParOf" srcId="{1611C8E9-C938-1C46-AE23-FE55A2545C7A}" destId="{EC876102-CB33-B847-9FFC-1F4A43FC6777}" srcOrd="0" destOrd="0" presId="urn:microsoft.com/office/officeart/2005/8/layout/orgChart1"/>
    <dgm:cxn modelId="{C6CE5BAB-D920-4241-8BE9-4D3215E60C9E}" type="presParOf" srcId="{EC876102-CB33-B847-9FFC-1F4A43FC6777}" destId="{8D7D8863-1ECE-714A-AAB4-6EB6F4395C9B}" srcOrd="0" destOrd="0" presId="urn:microsoft.com/office/officeart/2005/8/layout/orgChart1"/>
    <dgm:cxn modelId="{B9CD564B-ADA7-9A46-AA7D-547035DB5CAF}" type="presParOf" srcId="{8D7D8863-1ECE-714A-AAB4-6EB6F4395C9B}" destId="{5A30E5A3-83DD-674E-B77D-2F6F27ACF78C}" srcOrd="0" destOrd="0" presId="urn:microsoft.com/office/officeart/2005/8/layout/orgChart1"/>
    <dgm:cxn modelId="{5164B186-D3A4-9C4C-BF2A-2F06AB97C7D7}" type="presParOf" srcId="{8D7D8863-1ECE-714A-AAB4-6EB6F4395C9B}" destId="{1D06DB3F-CC9A-5649-B854-7BD893B696E2}" srcOrd="1" destOrd="0" presId="urn:microsoft.com/office/officeart/2005/8/layout/orgChart1"/>
    <dgm:cxn modelId="{4C105B68-2FEA-844D-8BEE-055A2ED22D9A}" type="presParOf" srcId="{EC876102-CB33-B847-9FFC-1F4A43FC6777}" destId="{297F883C-021A-4747-B465-83D6810B0A45}" srcOrd="1" destOrd="0" presId="urn:microsoft.com/office/officeart/2005/8/layout/orgChart1"/>
    <dgm:cxn modelId="{3C8D67F8-3D32-D341-B628-A147A1D915DC}" type="presParOf" srcId="{297F883C-021A-4747-B465-83D6810B0A45}" destId="{97004C9F-C24E-D347-B22D-81970D665D49}" srcOrd="0" destOrd="0" presId="urn:microsoft.com/office/officeart/2005/8/layout/orgChart1"/>
    <dgm:cxn modelId="{F89F40AD-2703-F64F-954F-F9F8712E2D9B}" type="presParOf" srcId="{297F883C-021A-4747-B465-83D6810B0A45}" destId="{E2DDD2AA-AB9C-3349-A4CF-222A69750F85}" srcOrd="1" destOrd="0" presId="urn:microsoft.com/office/officeart/2005/8/layout/orgChart1"/>
    <dgm:cxn modelId="{22D1AFF1-1DD1-D54C-9E78-3D6DF4ACA356}" type="presParOf" srcId="{E2DDD2AA-AB9C-3349-A4CF-222A69750F85}" destId="{A73A6A25-18BA-F84F-B9A9-3E578596D331}" srcOrd="0" destOrd="0" presId="urn:microsoft.com/office/officeart/2005/8/layout/orgChart1"/>
    <dgm:cxn modelId="{B47F82CF-8D09-A042-804B-A113C68D2438}" type="presParOf" srcId="{A73A6A25-18BA-F84F-B9A9-3E578596D331}" destId="{07F7E258-9922-F142-8AE3-2652BB3280B3}" srcOrd="0" destOrd="0" presId="urn:microsoft.com/office/officeart/2005/8/layout/orgChart1"/>
    <dgm:cxn modelId="{D83078C4-50E3-CB47-8AD0-E19FA37ED0B8}" type="presParOf" srcId="{A73A6A25-18BA-F84F-B9A9-3E578596D331}" destId="{DB8D44F5-D9FC-C940-8ADA-3A28DF5675F5}" srcOrd="1" destOrd="0" presId="urn:microsoft.com/office/officeart/2005/8/layout/orgChart1"/>
    <dgm:cxn modelId="{3970E109-BAB1-0B42-846D-861F5FACC507}" type="presParOf" srcId="{E2DDD2AA-AB9C-3349-A4CF-222A69750F85}" destId="{36F14189-0FA4-CE42-BFA3-D4A5488344AE}" srcOrd="1" destOrd="0" presId="urn:microsoft.com/office/officeart/2005/8/layout/orgChart1"/>
    <dgm:cxn modelId="{C40B14E2-1830-484F-BC82-9DCBD7818247}" type="presParOf" srcId="{36F14189-0FA4-CE42-BFA3-D4A5488344AE}" destId="{157911BB-A595-C146-9DDC-37A8901A60D3}" srcOrd="0" destOrd="0" presId="urn:microsoft.com/office/officeart/2005/8/layout/orgChart1"/>
    <dgm:cxn modelId="{3BD1F624-D789-B246-8B57-D3483B6F5D6F}" type="presParOf" srcId="{36F14189-0FA4-CE42-BFA3-D4A5488344AE}" destId="{14D5CE67-ADAC-4746-B5FB-25C9D67413B4}" srcOrd="1" destOrd="0" presId="urn:microsoft.com/office/officeart/2005/8/layout/orgChart1"/>
    <dgm:cxn modelId="{3972BD31-7B9C-EF48-AAEE-7A91E230B1DD}" type="presParOf" srcId="{14D5CE67-ADAC-4746-B5FB-25C9D67413B4}" destId="{CB2F1E44-7A59-C144-B2BD-9413ECCAF56D}" srcOrd="0" destOrd="0" presId="urn:microsoft.com/office/officeart/2005/8/layout/orgChart1"/>
    <dgm:cxn modelId="{A0688CAB-B9C8-4342-80ED-D1799FEF0BEA}" type="presParOf" srcId="{CB2F1E44-7A59-C144-B2BD-9413ECCAF56D}" destId="{09873750-15C4-2F44-8A66-4432D0744B7C}" srcOrd="0" destOrd="0" presId="urn:microsoft.com/office/officeart/2005/8/layout/orgChart1"/>
    <dgm:cxn modelId="{62308790-EED6-A645-B7C8-6B21809F6425}" type="presParOf" srcId="{CB2F1E44-7A59-C144-B2BD-9413ECCAF56D}" destId="{B728D86B-4215-544A-9FD8-3B42043C15E8}" srcOrd="1" destOrd="0" presId="urn:microsoft.com/office/officeart/2005/8/layout/orgChart1"/>
    <dgm:cxn modelId="{BD5ABEF0-6B73-0C44-B61A-57ABBA7B065C}" type="presParOf" srcId="{14D5CE67-ADAC-4746-B5FB-25C9D67413B4}" destId="{C6CA2234-C6DE-F64A-846A-1A459B972DDD}" srcOrd="1" destOrd="0" presId="urn:microsoft.com/office/officeart/2005/8/layout/orgChart1"/>
    <dgm:cxn modelId="{0D0FA88E-4E0B-FE4B-95C8-E22D1030E178}" type="presParOf" srcId="{14D5CE67-ADAC-4746-B5FB-25C9D67413B4}" destId="{433753CA-E050-9149-B513-E86A79986CB4}" srcOrd="2" destOrd="0" presId="urn:microsoft.com/office/officeart/2005/8/layout/orgChart1"/>
    <dgm:cxn modelId="{BD8267D8-4BF3-A54A-B2BE-6F51B93D9678}" type="presParOf" srcId="{E2DDD2AA-AB9C-3349-A4CF-222A69750F85}" destId="{54E82A01-7442-F54E-81B1-B97C19034C79}" srcOrd="2" destOrd="0" presId="urn:microsoft.com/office/officeart/2005/8/layout/orgChart1"/>
    <dgm:cxn modelId="{62C79E99-AF78-1C43-88C9-2B46F794B623}" type="presParOf" srcId="{297F883C-021A-4747-B465-83D6810B0A45}" destId="{5F33C95F-0E77-8D41-A75B-1E157E39F3FD}" srcOrd="2" destOrd="0" presId="urn:microsoft.com/office/officeart/2005/8/layout/orgChart1"/>
    <dgm:cxn modelId="{755C112A-0D3C-FF41-9762-BE0512CE2BE9}" type="presParOf" srcId="{297F883C-021A-4747-B465-83D6810B0A45}" destId="{66F45C5B-BCC3-3B4E-BD8B-C6329BB3B8AC}" srcOrd="3" destOrd="0" presId="urn:microsoft.com/office/officeart/2005/8/layout/orgChart1"/>
    <dgm:cxn modelId="{42D3CA04-5B8E-6D45-91C3-72C591CE8B4B}" type="presParOf" srcId="{66F45C5B-BCC3-3B4E-BD8B-C6329BB3B8AC}" destId="{91005387-5563-C644-A51F-8AC4A306F391}" srcOrd="0" destOrd="0" presId="urn:microsoft.com/office/officeart/2005/8/layout/orgChart1"/>
    <dgm:cxn modelId="{B93F3319-A25A-8D42-8285-1AFD1BA8471B}" type="presParOf" srcId="{91005387-5563-C644-A51F-8AC4A306F391}" destId="{CB8FC0AA-9C3D-A446-86DC-D2DCDDE0FA1B}" srcOrd="0" destOrd="0" presId="urn:microsoft.com/office/officeart/2005/8/layout/orgChart1"/>
    <dgm:cxn modelId="{F9F71265-9BF3-9346-A3F6-66CD6895090F}" type="presParOf" srcId="{91005387-5563-C644-A51F-8AC4A306F391}" destId="{0093ED9D-89B2-304B-A9C2-AB2D111C5486}" srcOrd="1" destOrd="0" presId="urn:microsoft.com/office/officeart/2005/8/layout/orgChart1"/>
    <dgm:cxn modelId="{D379BE96-43D9-CF4E-976A-A527FE052009}" type="presParOf" srcId="{66F45C5B-BCC3-3B4E-BD8B-C6329BB3B8AC}" destId="{5EA576B4-B477-B14C-B4F2-BF5BF77D9709}" srcOrd="1" destOrd="0" presId="urn:microsoft.com/office/officeart/2005/8/layout/orgChart1"/>
    <dgm:cxn modelId="{B4FF62E3-63D3-3346-8D99-35B55C45D4AF}" type="presParOf" srcId="{66F45C5B-BCC3-3B4E-BD8B-C6329BB3B8AC}" destId="{37DDEB12-11BA-FF47-8A41-92BF018265BD}" srcOrd="2" destOrd="0" presId="urn:microsoft.com/office/officeart/2005/8/layout/orgChart1"/>
    <dgm:cxn modelId="{360788EA-F8CF-674E-A6C1-6FA0A838F3BE}" type="presParOf" srcId="{297F883C-021A-4747-B465-83D6810B0A45}" destId="{6A4A51FC-BF57-DB40-8024-A0A23B19E87F}" srcOrd="4" destOrd="0" presId="urn:microsoft.com/office/officeart/2005/8/layout/orgChart1"/>
    <dgm:cxn modelId="{654783FA-CB39-3E42-BBB3-9A0208E2C16F}" type="presParOf" srcId="{297F883C-021A-4747-B465-83D6810B0A45}" destId="{2FA783F9-0E38-274F-9245-71DE14E9AC18}" srcOrd="5" destOrd="0" presId="urn:microsoft.com/office/officeart/2005/8/layout/orgChart1"/>
    <dgm:cxn modelId="{9F15C3D3-A705-8E4D-865B-54B1CD2ED077}" type="presParOf" srcId="{2FA783F9-0E38-274F-9245-71DE14E9AC18}" destId="{503EAEEB-E84C-F748-A605-5B67076CA647}" srcOrd="0" destOrd="0" presId="urn:microsoft.com/office/officeart/2005/8/layout/orgChart1"/>
    <dgm:cxn modelId="{86C9DA1D-892A-1B46-BD04-EF605FDEB48E}" type="presParOf" srcId="{503EAEEB-E84C-F748-A605-5B67076CA647}" destId="{7A7B339B-606E-8E48-B671-D489F852EC6E}" srcOrd="0" destOrd="0" presId="urn:microsoft.com/office/officeart/2005/8/layout/orgChart1"/>
    <dgm:cxn modelId="{E96A797D-59A0-7E4F-82C1-378D56F06E0B}" type="presParOf" srcId="{503EAEEB-E84C-F748-A605-5B67076CA647}" destId="{77E22071-3C97-284F-8C8D-28371A4E13D6}" srcOrd="1" destOrd="0" presId="urn:microsoft.com/office/officeart/2005/8/layout/orgChart1"/>
    <dgm:cxn modelId="{9D0A2806-CD32-7849-883A-27928C6C7DE0}" type="presParOf" srcId="{2FA783F9-0E38-274F-9245-71DE14E9AC18}" destId="{81DA4B8A-134F-9346-A3D8-C4BD507FD9F8}" srcOrd="1" destOrd="0" presId="urn:microsoft.com/office/officeart/2005/8/layout/orgChart1"/>
    <dgm:cxn modelId="{9D7682A5-7BD3-1E41-BE74-A8736A8BBCD4}" type="presParOf" srcId="{2FA783F9-0E38-274F-9245-71DE14E9AC18}" destId="{EE0D3A6D-46DF-514A-81BF-6AEA51CA698C}" srcOrd="2" destOrd="0" presId="urn:microsoft.com/office/officeart/2005/8/layout/orgChart1"/>
    <dgm:cxn modelId="{8960527E-CA32-5B43-AF64-5BC0D49A088E}" type="presParOf" srcId="{297F883C-021A-4747-B465-83D6810B0A45}" destId="{50B0C72A-006F-F94B-8EFC-4F1C84B1A30E}" srcOrd="6" destOrd="0" presId="urn:microsoft.com/office/officeart/2005/8/layout/orgChart1"/>
    <dgm:cxn modelId="{4D0516B5-40E9-7040-BE02-E1790E7A103A}" type="presParOf" srcId="{297F883C-021A-4747-B465-83D6810B0A45}" destId="{23C4B494-F534-2347-8144-36DCB7FCEC58}" srcOrd="7" destOrd="0" presId="urn:microsoft.com/office/officeart/2005/8/layout/orgChart1"/>
    <dgm:cxn modelId="{9FABE827-A064-7845-8E95-4B324C13B257}" type="presParOf" srcId="{23C4B494-F534-2347-8144-36DCB7FCEC58}" destId="{C6E2CA52-F4E6-6445-95C8-9BA68F83D238}" srcOrd="0" destOrd="0" presId="urn:microsoft.com/office/officeart/2005/8/layout/orgChart1"/>
    <dgm:cxn modelId="{0472C145-965E-DB4E-80E6-93BEC8411729}" type="presParOf" srcId="{C6E2CA52-F4E6-6445-95C8-9BA68F83D238}" destId="{9528E30E-07BC-9442-AE97-A7C098C8286D}" srcOrd="0" destOrd="0" presId="urn:microsoft.com/office/officeart/2005/8/layout/orgChart1"/>
    <dgm:cxn modelId="{04387BB0-BFC7-3543-865E-35716AD6E2FB}" type="presParOf" srcId="{C6E2CA52-F4E6-6445-95C8-9BA68F83D238}" destId="{4D2177D7-2FE5-1C48-A748-C0BE003092B9}" srcOrd="1" destOrd="0" presId="urn:microsoft.com/office/officeart/2005/8/layout/orgChart1"/>
    <dgm:cxn modelId="{BD9961F1-457A-A147-BD7D-415A5016AC51}" type="presParOf" srcId="{23C4B494-F534-2347-8144-36DCB7FCEC58}" destId="{1674BC05-C16B-1342-8475-0D3EA8CA785C}" srcOrd="1" destOrd="0" presId="urn:microsoft.com/office/officeart/2005/8/layout/orgChart1"/>
    <dgm:cxn modelId="{1895EA90-BB19-404B-873E-0B6381E0204E}" type="presParOf" srcId="{23C4B494-F534-2347-8144-36DCB7FCEC58}" destId="{F245862C-6350-2548-B4B4-FACA31DAA0E7}" srcOrd="2" destOrd="0" presId="urn:microsoft.com/office/officeart/2005/8/layout/orgChart1"/>
    <dgm:cxn modelId="{04D9E147-C3F9-C247-95F5-476D184B5152}" type="presParOf" srcId="{EC876102-CB33-B847-9FFC-1F4A43FC6777}" destId="{8E2AD8A7-110E-FE42-A2B0-51874C37D51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B0C72A-006F-F94B-8EFC-4F1C84B1A30E}">
      <dsp:nvSpPr>
        <dsp:cNvPr id="0" name=""/>
        <dsp:cNvSpPr/>
      </dsp:nvSpPr>
      <dsp:spPr>
        <a:xfrm>
          <a:off x="2743200" y="1055678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A51FC-BF57-DB40-8024-A0A23B19E87F}">
      <dsp:nvSpPr>
        <dsp:cNvPr id="0" name=""/>
        <dsp:cNvSpPr/>
      </dsp:nvSpPr>
      <dsp:spPr>
        <a:xfrm>
          <a:off x="2743200" y="1055678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3C95F-0E77-8D41-A75B-1E157E39F3FD}">
      <dsp:nvSpPr>
        <dsp:cNvPr id="0" name=""/>
        <dsp:cNvSpPr/>
      </dsp:nvSpPr>
      <dsp:spPr>
        <a:xfrm>
          <a:off x="2027036" y="1055678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911BB-A595-C146-9DDC-37A8901A60D3}">
      <dsp:nvSpPr>
        <dsp:cNvPr id="0" name=""/>
        <dsp:cNvSpPr/>
      </dsp:nvSpPr>
      <dsp:spPr>
        <a:xfrm>
          <a:off x="121212" y="1896135"/>
          <a:ext cx="177561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77561" y="5445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04C9F-C24E-D347-B22D-81970D665D49}">
      <dsp:nvSpPr>
        <dsp:cNvPr id="0" name=""/>
        <dsp:cNvSpPr/>
      </dsp:nvSpPr>
      <dsp:spPr>
        <a:xfrm>
          <a:off x="594708" y="1055678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0E5A3-83DD-674E-B77D-2F6F27ACF78C}">
      <dsp:nvSpPr>
        <dsp:cNvPr id="0" name=""/>
        <dsp:cNvSpPr/>
      </dsp:nvSpPr>
      <dsp:spPr>
        <a:xfrm>
          <a:off x="2151329" y="463807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Homepage</a:t>
          </a:r>
        </a:p>
      </dsp:txBody>
      <dsp:txXfrm>
        <a:off x="2151329" y="463807"/>
        <a:ext cx="1183741" cy="591870"/>
      </dsp:txXfrm>
    </dsp:sp>
    <dsp:sp modelId="{07F7E258-9922-F142-8AE3-2652BB3280B3}">
      <dsp:nvSpPr>
        <dsp:cNvPr id="0" name=""/>
        <dsp:cNvSpPr/>
      </dsp:nvSpPr>
      <dsp:spPr>
        <a:xfrm>
          <a:off x="2837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Woorden oefenen</a:t>
          </a:r>
        </a:p>
      </dsp:txBody>
      <dsp:txXfrm>
        <a:off x="2837" y="1304264"/>
        <a:ext cx="1183741" cy="591870"/>
      </dsp:txXfrm>
    </dsp:sp>
    <dsp:sp modelId="{09873750-15C4-2F44-8A66-4432D0744B7C}">
      <dsp:nvSpPr>
        <dsp:cNvPr id="0" name=""/>
        <dsp:cNvSpPr/>
      </dsp:nvSpPr>
      <dsp:spPr>
        <a:xfrm>
          <a:off x="298773" y="2144721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Verschillende onderwerpen</a:t>
          </a:r>
        </a:p>
      </dsp:txBody>
      <dsp:txXfrm>
        <a:off x="298773" y="2144721"/>
        <a:ext cx="1183741" cy="591870"/>
      </dsp:txXfrm>
    </dsp:sp>
    <dsp:sp modelId="{CB8FC0AA-9C3D-A446-86DC-D2DCDDE0FA1B}">
      <dsp:nvSpPr>
        <dsp:cNvPr id="0" name=""/>
        <dsp:cNvSpPr/>
      </dsp:nvSpPr>
      <dsp:spPr>
        <a:xfrm>
          <a:off x="1435165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Speelmodus</a:t>
          </a:r>
        </a:p>
      </dsp:txBody>
      <dsp:txXfrm>
        <a:off x="1435165" y="1304264"/>
        <a:ext cx="1183741" cy="591870"/>
      </dsp:txXfrm>
    </dsp:sp>
    <dsp:sp modelId="{7A7B339B-606E-8E48-B671-D489F852EC6E}">
      <dsp:nvSpPr>
        <dsp:cNvPr id="0" name=""/>
        <dsp:cNvSpPr/>
      </dsp:nvSpPr>
      <dsp:spPr>
        <a:xfrm>
          <a:off x="2867492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Contact</a:t>
          </a:r>
        </a:p>
      </dsp:txBody>
      <dsp:txXfrm>
        <a:off x="2867492" y="1304264"/>
        <a:ext cx="1183741" cy="591870"/>
      </dsp:txXfrm>
    </dsp:sp>
    <dsp:sp modelId="{9528E30E-07BC-9442-AE97-A7C098C8286D}">
      <dsp:nvSpPr>
        <dsp:cNvPr id="0" name=""/>
        <dsp:cNvSpPr/>
      </dsp:nvSpPr>
      <dsp:spPr>
        <a:xfrm>
          <a:off x="4299820" y="1304264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600" kern="1200"/>
            <a:t>Scoreboard</a:t>
          </a:r>
        </a:p>
      </dsp:txBody>
      <dsp:txXfrm>
        <a:off x="4299820" y="1304264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Wordsjabloon_ECan_v2.0.dotx</Template>
  <TotalTime>13</TotalTime>
  <Pages>5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Enes Can</cp:lastModifiedBy>
  <cp:revision>3</cp:revision>
  <dcterms:created xsi:type="dcterms:W3CDTF">2020-09-22T06:56:00Z</dcterms:created>
  <dcterms:modified xsi:type="dcterms:W3CDTF">2020-09-22T07:44:00Z</dcterms:modified>
</cp:coreProperties>
</file>