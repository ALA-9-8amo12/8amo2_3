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7B27E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>[</w:t>
      </w: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Android] </w:t>
      </w:r>
    </w:p>
    <w:p w14:paraId="77D74D7C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 xml:space="preserve">[Fase] </w:t>
      </w:r>
    </w:p>
    <w:p w14:paraId="19C4735A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208A0D5A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6B2EFE60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431016D3" wp14:editId="5B488686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04E18A10" w14:textId="77777777" w:rsidR="00F87770" w:rsidRDefault="00F87770" w:rsidP="00F87770">
      <w:pPr>
        <w:pStyle w:val="Normaalweb"/>
      </w:pPr>
    </w:p>
    <w:p w14:paraId="5B7A2B8D" w14:textId="77777777" w:rsidR="00F87770" w:rsidRDefault="00F87770" w:rsidP="00F87770">
      <w:pPr>
        <w:pStyle w:val="Normaalweb"/>
      </w:pPr>
    </w:p>
    <w:p w14:paraId="78E5B2B6" w14:textId="77777777" w:rsidR="003A4ECC" w:rsidRDefault="003A4ECC"/>
    <w:p w14:paraId="1F05DEF0" w14:textId="77777777" w:rsidR="00F87770" w:rsidRDefault="00F87770">
      <w:r>
        <w:t>Namen:</w:t>
      </w:r>
      <w:r>
        <w:tab/>
      </w:r>
      <w:r>
        <w:tab/>
        <w:t xml:space="preserve">[E. </w:t>
      </w:r>
      <w:proofErr w:type="spellStart"/>
      <w:r>
        <w:t>Can</w:t>
      </w:r>
      <w:proofErr w:type="spellEnd"/>
      <w:r>
        <w:t>, M. Verboon, N. Elstgeest]</w:t>
      </w:r>
    </w:p>
    <w:p w14:paraId="3F46698A" w14:textId="77777777" w:rsidR="00F87770" w:rsidRDefault="00F87770">
      <w:r>
        <w:t>Studiejaar:</w:t>
      </w:r>
      <w:r>
        <w:tab/>
      </w:r>
      <w:r>
        <w:tab/>
        <w:t>[2020-2021]</w:t>
      </w:r>
    </w:p>
    <w:p w14:paraId="0B4BB07F" w14:textId="77777777" w:rsidR="00F87770" w:rsidRDefault="00F87770">
      <w:r>
        <w:t>Werkgroep:</w:t>
      </w:r>
      <w:r>
        <w:tab/>
      </w:r>
      <w:r>
        <w:tab/>
        <w:t>[LO8E-AMO2]</w:t>
      </w:r>
    </w:p>
    <w:p w14:paraId="71BEB80C" w14:textId="77777777" w:rsidR="00F87770" w:rsidRDefault="00F87770">
      <w:r>
        <w:t>Projectleider:</w:t>
      </w:r>
      <w:r>
        <w:tab/>
      </w:r>
      <w:r>
        <w:tab/>
        <w:t xml:space="preserve">[M. </w:t>
      </w:r>
      <w:proofErr w:type="spellStart"/>
      <w:r>
        <w:t>Boukiour</w:t>
      </w:r>
      <w:proofErr w:type="spellEnd"/>
      <w:r>
        <w:t>]</w:t>
      </w:r>
    </w:p>
    <w:p w14:paraId="3CA7A23D" w14:textId="5F9630A5" w:rsidR="00F87770" w:rsidRDefault="00F87770">
      <w:r>
        <w:t xml:space="preserve">Inleverdatum: </w:t>
      </w:r>
      <w:r>
        <w:tab/>
        <w:t>[</w:t>
      </w:r>
      <w:r w:rsidR="00200F83">
        <w:t>7</w:t>
      </w:r>
      <w:r>
        <w:t xml:space="preserve"> </w:t>
      </w:r>
      <w:r w:rsidR="00200F83">
        <w:t>september</w:t>
      </w:r>
      <w:r>
        <w:t xml:space="preserve"> 2020]</w:t>
      </w:r>
    </w:p>
    <w:p w14:paraId="0607DDFF" w14:textId="77777777" w:rsidR="00F87770" w:rsidRDefault="00F87770">
      <w:r>
        <w:t>Versie:</w:t>
      </w:r>
      <w:r>
        <w:tab/>
      </w:r>
      <w:r>
        <w:tab/>
      </w:r>
      <w:r>
        <w:tab/>
        <w:t>1.0</w:t>
      </w:r>
    </w:p>
    <w:p w14:paraId="76DC3F53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763C20" w14:textId="77777777" w:rsidR="00ED58B7" w:rsidRDefault="00ED58B7">
          <w:pPr>
            <w:pStyle w:val="Kopvaninhoudsopgave"/>
          </w:pPr>
          <w:r>
            <w:t>Inhoudsopgave</w:t>
          </w:r>
        </w:p>
        <w:p w14:paraId="74A57FBE" w14:textId="5524CA92" w:rsidR="00B2196F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369755" w:history="1">
            <w:r w:rsidR="00B2196F" w:rsidRPr="005D5E79">
              <w:rPr>
                <w:rStyle w:val="Hyperlink"/>
                <w:noProof/>
              </w:rPr>
              <w:t>Behoefteanalyse</w:t>
            </w:r>
            <w:r w:rsidR="00B2196F">
              <w:rPr>
                <w:noProof/>
                <w:webHidden/>
              </w:rPr>
              <w:tab/>
            </w:r>
            <w:r w:rsidR="00B2196F">
              <w:rPr>
                <w:noProof/>
                <w:webHidden/>
              </w:rPr>
              <w:fldChar w:fldCharType="begin"/>
            </w:r>
            <w:r w:rsidR="00B2196F">
              <w:rPr>
                <w:noProof/>
                <w:webHidden/>
              </w:rPr>
              <w:instrText xml:space="preserve"> PAGEREF _Toc50369755 \h </w:instrText>
            </w:r>
            <w:r w:rsidR="00B2196F">
              <w:rPr>
                <w:noProof/>
                <w:webHidden/>
              </w:rPr>
            </w:r>
            <w:r w:rsidR="00B2196F">
              <w:rPr>
                <w:noProof/>
                <w:webHidden/>
              </w:rPr>
              <w:fldChar w:fldCharType="separate"/>
            </w:r>
            <w:r w:rsidR="00B2196F">
              <w:rPr>
                <w:noProof/>
                <w:webHidden/>
              </w:rPr>
              <w:t>3</w:t>
            </w:r>
            <w:r w:rsidR="00B2196F">
              <w:rPr>
                <w:noProof/>
                <w:webHidden/>
              </w:rPr>
              <w:fldChar w:fldCharType="end"/>
            </w:r>
          </w:hyperlink>
        </w:p>
        <w:p w14:paraId="0C228454" w14:textId="167969D7" w:rsidR="00B2196F" w:rsidRDefault="007A1C58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0369756" w:history="1">
            <w:r w:rsidR="00B2196F" w:rsidRPr="005D5E79">
              <w:rPr>
                <w:rStyle w:val="Hyperlink"/>
                <w:noProof/>
              </w:rPr>
              <w:t>De kern van het project</w:t>
            </w:r>
            <w:r w:rsidR="00B2196F">
              <w:rPr>
                <w:noProof/>
                <w:webHidden/>
              </w:rPr>
              <w:tab/>
            </w:r>
            <w:r w:rsidR="00B2196F">
              <w:rPr>
                <w:noProof/>
                <w:webHidden/>
              </w:rPr>
              <w:fldChar w:fldCharType="begin"/>
            </w:r>
            <w:r w:rsidR="00B2196F">
              <w:rPr>
                <w:noProof/>
                <w:webHidden/>
              </w:rPr>
              <w:instrText xml:space="preserve"> PAGEREF _Toc50369756 \h </w:instrText>
            </w:r>
            <w:r w:rsidR="00B2196F">
              <w:rPr>
                <w:noProof/>
                <w:webHidden/>
              </w:rPr>
            </w:r>
            <w:r w:rsidR="00B2196F">
              <w:rPr>
                <w:noProof/>
                <w:webHidden/>
              </w:rPr>
              <w:fldChar w:fldCharType="separate"/>
            </w:r>
            <w:r w:rsidR="00B2196F">
              <w:rPr>
                <w:noProof/>
                <w:webHidden/>
              </w:rPr>
              <w:t>3</w:t>
            </w:r>
            <w:r w:rsidR="00B2196F">
              <w:rPr>
                <w:noProof/>
                <w:webHidden/>
              </w:rPr>
              <w:fldChar w:fldCharType="end"/>
            </w:r>
          </w:hyperlink>
        </w:p>
        <w:p w14:paraId="233B3800" w14:textId="55DA08A8" w:rsidR="00B2196F" w:rsidRDefault="007A1C58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0369757" w:history="1">
            <w:r w:rsidR="00B2196F" w:rsidRPr="005D5E79">
              <w:rPr>
                <w:rStyle w:val="Hyperlink"/>
                <w:noProof/>
              </w:rPr>
              <w:t>Aanleiding</w:t>
            </w:r>
            <w:r w:rsidR="00B2196F">
              <w:rPr>
                <w:noProof/>
                <w:webHidden/>
              </w:rPr>
              <w:tab/>
            </w:r>
            <w:r w:rsidR="00B2196F">
              <w:rPr>
                <w:noProof/>
                <w:webHidden/>
              </w:rPr>
              <w:fldChar w:fldCharType="begin"/>
            </w:r>
            <w:r w:rsidR="00B2196F">
              <w:rPr>
                <w:noProof/>
                <w:webHidden/>
              </w:rPr>
              <w:instrText xml:space="preserve"> PAGEREF _Toc50369757 \h </w:instrText>
            </w:r>
            <w:r w:rsidR="00B2196F">
              <w:rPr>
                <w:noProof/>
                <w:webHidden/>
              </w:rPr>
            </w:r>
            <w:r w:rsidR="00B2196F">
              <w:rPr>
                <w:noProof/>
                <w:webHidden/>
              </w:rPr>
              <w:fldChar w:fldCharType="separate"/>
            </w:r>
            <w:r w:rsidR="00B2196F">
              <w:rPr>
                <w:noProof/>
                <w:webHidden/>
              </w:rPr>
              <w:t>3</w:t>
            </w:r>
            <w:r w:rsidR="00B2196F">
              <w:rPr>
                <w:noProof/>
                <w:webHidden/>
              </w:rPr>
              <w:fldChar w:fldCharType="end"/>
            </w:r>
          </w:hyperlink>
        </w:p>
        <w:p w14:paraId="31E0154B" w14:textId="70680D96" w:rsidR="00B2196F" w:rsidRDefault="007A1C58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0369758" w:history="1">
            <w:r w:rsidR="00B2196F" w:rsidRPr="005D5E79">
              <w:rPr>
                <w:rStyle w:val="Hyperlink"/>
                <w:noProof/>
              </w:rPr>
              <w:t>Algemene beschrijving van de applicatie</w:t>
            </w:r>
            <w:r w:rsidR="00B2196F">
              <w:rPr>
                <w:noProof/>
                <w:webHidden/>
              </w:rPr>
              <w:tab/>
            </w:r>
            <w:r w:rsidR="00B2196F">
              <w:rPr>
                <w:noProof/>
                <w:webHidden/>
              </w:rPr>
              <w:fldChar w:fldCharType="begin"/>
            </w:r>
            <w:r w:rsidR="00B2196F">
              <w:rPr>
                <w:noProof/>
                <w:webHidden/>
              </w:rPr>
              <w:instrText xml:space="preserve"> PAGEREF _Toc50369758 \h </w:instrText>
            </w:r>
            <w:r w:rsidR="00B2196F">
              <w:rPr>
                <w:noProof/>
                <w:webHidden/>
              </w:rPr>
            </w:r>
            <w:r w:rsidR="00B2196F">
              <w:rPr>
                <w:noProof/>
                <w:webHidden/>
              </w:rPr>
              <w:fldChar w:fldCharType="separate"/>
            </w:r>
            <w:r w:rsidR="00B2196F">
              <w:rPr>
                <w:noProof/>
                <w:webHidden/>
              </w:rPr>
              <w:t>3</w:t>
            </w:r>
            <w:r w:rsidR="00B2196F">
              <w:rPr>
                <w:noProof/>
                <w:webHidden/>
              </w:rPr>
              <w:fldChar w:fldCharType="end"/>
            </w:r>
          </w:hyperlink>
        </w:p>
        <w:p w14:paraId="7C9DA80C" w14:textId="1B5849C9" w:rsidR="00B2196F" w:rsidRDefault="007A1C58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0369759" w:history="1">
            <w:r w:rsidR="00B2196F" w:rsidRPr="005D5E79">
              <w:rPr>
                <w:rStyle w:val="Hyperlink"/>
                <w:noProof/>
              </w:rPr>
              <w:t>Doelen van de applicatie</w:t>
            </w:r>
            <w:r w:rsidR="00B2196F">
              <w:rPr>
                <w:noProof/>
                <w:webHidden/>
              </w:rPr>
              <w:tab/>
            </w:r>
            <w:r w:rsidR="00B2196F">
              <w:rPr>
                <w:noProof/>
                <w:webHidden/>
              </w:rPr>
              <w:fldChar w:fldCharType="begin"/>
            </w:r>
            <w:r w:rsidR="00B2196F">
              <w:rPr>
                <w:noProof/>
                <w:webHidden/>
              </w:rPr>
              <w:instrText xml:space="preserve"> PAGEREF _Toc50369759 \h </w:instrText>
            </w:r>
            <w:r w:rsidR="00B2196F">
              <w:rPr>
                <w:noProof/>
                <w:webHidden/>
              </w:rPr>
            </w:r>
            <w:r w:rsidR="00B2196F">
              <w:rPr>
                <w:noProof/>
                <w:webHidden/>
              </w:rPr>
              <w:fldChar w:fldCharType="separate"/>
            </w:r>
            <w:r w:rsidR="00B2196F">
              <w:rPr>
                <w:noProof/>
                <w:webHidden/>
              </w:rPr>
              <w:t>3</w:t>
            </w:r>
            <w:r w:rsidR="00B2196F">
              <w:rPr>
                <w:noProof/>
                <w:webHidden/>
              </w:rPr>
              <w:fldChar w:fldCharType="end"/>
            </w:r>
          </w:hyperlink>
        </w:p>
        <w:p w14:paraId="4744D157" w14:textId="23DC1AE7" w:rsidR="00B2196F" w:rsidRDefault="007A1C58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0369760" w:history="1">
            <w:r w:rsidR="00B2196F" w:rsidRPr="005D5E79">
              <w:rPr>
                <w:rStyle w:val="Hyperlink"/>
                <w:noProof/>
              </w:rPr>
              <w:t>Doelgroepen van de applicatie</w:t>
            </w:r>
            <w:r w:rsidR="00B2196F">
              <w:rPr>
                <w:noProof/>
                <w:webHidden/>
              </w:rPr>
              <w:tab/>
            </w:r>
            <w:r w:rsidR="00B2196F">
              <w:rPr>
                <w:noProof/>
                <w:webHidden/>
              </w:rPr>
              <w:fldChar w:fldCharType="begin"/>
            </w:r>
            <w:r w:rsidR="00B2196F">
              <w:rPr>
                <w:noProof/>
                <w:webHidden/>
              </w:rPr>
              <w:instrText xml:space="preserve"> PAGEREF _Toc50369760 \h </w:instrText>
            </w:r>
            <w:r w:rsidR="00B2196F">
              <w:rPr>
                <w:noProof/>
                <w:webHidden/>
              </w:rPr>
            </w:r>
            <w:r w:rsidR="00B2196F">
              <w:rPr>
                <w:noProof/>
                <w:webHidden/>
              </w:rPr>
              <w:fldChar w:fldCharType="separate"/>
            </w:r>
            <w:r w:rsidR="00B2196F">
              <w:rPr>
                <w:noProof/>
                <w:webHidden/>
              </w:rPr>
              <w:t>3</w:t>
            </w:r>
            <w:r w:rsidR="00B2196F">
              <w:rPr>
                <w:noProof/>
                <w:webHidden/>
              </w:rPr>
              <w:fldChar w:fldCharType="end"/>
            </w:r>
          </w:hyperlink>
        </w:p>
        <w:p w14:paraId="361FCF8C" w14:textId="1492CE23" w:rsidR="00B2196F" w:rsidRDefault="007A1C58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0369761" w:history="1">
            <w:r w:rsidR="00B2196F" w:rsidRPr="005D5E79">
              <w:rPr>
                <w:rStyle w:val="Hyperlink"/>
                <w:noProof/>
              </w:rPr>
              <w:t>Vormgeving</w:t>
            </w:r>
            <w:r w:rsidR="00B2196F">
              <w:rPr>
                <w:noProof/>
                <w:webHidden/>
              </w:rPr>
              <w:tab/>
            </w:r>
            <w:r w:rsidR="00B2196F">
              <w:rPr>
                <w:noProof/>
                <w:webHidden/>
              </w:rPr>
              <w:fldChar w:fldCharType="begin"/>
            </w:r>
            <w:r w:rsidR="00B2196F">
              <w:rPr>
                <w:noProof/>
                <w:webHidden/>
              </w:rPr>
              <w:instrText xml:space="preserve"> PAGEREF _Toc50369761 \h </w:instrText>
            </w:r>
            <w:r w:rsidR="00B2196F">
              <w:rPr>
                <w:noProof/>
                <w:webHidden/>
              </w:rPr>
            </w:r>
            <w:r w:rsidR="00B2196F">
              <w:rPr>
                <w:noProof/>
                <w:webHidden/>
              </w:rPr>
              <w:fldChar w:fldCharType="separate"/>
            </w:r>
            <w:r w:rsidR="00B2196F">
              <w:rPr>
                <w:noProof/>
                <w:webHidden/>
              </w:rPr>
              <w:t>3</w:t>
            </w:r>
            <w:r w:rsidR="00B2196F">
              <w:rPr>
                <w:noProof/>
                <w:webHidden/>
              </w:rPr>
              <w:fldChar w:fldCharType="end"/>
            </w:r>
          </w:hyperlink>
        </w:p>
        <w:p w14:paraId="7D69F8A2" w14:textId="7B342CAA" w:rsidR="00B2196F" w:rsidRDefault="007A1C58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0369762" w:history="1">
            <w:r w:rsidR="00B2196F" w:rsidRPr="005D5E79">
              <w:rPr>
                <w:rStyle w:val="Hyperlink"/>
                <w:noProof/>
              </w:rPr>
              <w:t>Informatie in de applicatie</w:t>
            </w:r>
            <w:r w:rsidR="00B2196F">
              <w:rPr>
                <w:noProof/>
                <w:webHidden/>
              </w:rPr>
              <w:tab/>
            </w:r>
            <w:r w:rsidR="00B2196F">
              <w:rPr>
                <w:noProof/>
                <w:webHidden/>
              </w:rPr>
              <w:fldChar w:fldCharType="begin"/>
            </w:r>
            <w:r w:rsidR="00B2196F">
              <w:rPr>
                <w:noProof/>
                <w:webHidden/>
              </w:rPr>
              <w:instrText xml:space="preserve"> PAGEREF _Toc50369762 \h </w:instrText>
            </w:r>
            <w:r w:rsidR="00B2196F">
              <w:rPr>
                <w:noProof/>
                <w:webHidden/>
              </w:rPr>
            </w:r>
            <w:r w:rsidR="00B2196F">
              <w:rPr>
                <w:noProof/>
                <w:webHidden/>
              </w:rPr>
              <w:fldChar w:fldCharType="separate"/>
            </w:r>
            <w:r w:rsidR="00B2196F">
              <w:rPr>
                <w:noProof/>
                <w:webHidden/>
              </w:rPr>
              <w:t>3</w:t>
            </w:r>
            <w:r w:rsidR="00B2196F">
              <w:rPr>
                <w:noProof/>
                <w:webHidden/>
              </w:rPr>
              <w:fldChar w:fldCharType="end"/>
            </w:r>
          </w:hyperlink>
        </w:p>
        <w:p w14:paraId="657469B1" w14:textId="6232154C" w:rsidR="00B2196F" w:rsidRDefault="007A1C58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0369763" w:history="1">
            <w:r w:rsidR="00B2196F" w:rsidRPr="005D5E79">
              <w:rPr>
                <w:rStyle w:val="Hyperlink"/>
                <w:noProof/>
              </w:rPr>
              <w:t>Interactie van de applicatie</w:t>
            </w:r>
            <w:r w:rsidR="00B2196F">
              <w:rPr>
                <w:noProof/>
                <w:webHidden/>
              </w:rPr>
              <w:tab/>
            </w:r>
            <w:r w:rsidR="00B2196F">
              <w:rPr>
                <w:noProof/>
                <w:webHidden/>
              </w:rPr>
              <w:fldChar w:fldCharType="begin"/>
            </w:r>
            <w:r w:rsidR="00B2196F">
              <w:rPr>
                <w:noProof/>
                <w:webHidden/>
              </w:rPr>
              <w:instrText xml:space="preserve"> PAGEREF _Toc50369763 \h </w:instrText>
            </w:r>
            <w:r w:rsidR="00B2196F">
              <w:rPr>
                <w:noProof/>
                <w:webHidden/>
              </w:rPr>
            </w:r>
            <w:r w:rsidR="00B2196F">
              <w:rPr>
                <w:noProof/>
                <w:webHidden/>
              </w:rPr>
              <w:fldChar w:fldCharType="separate"/>
            </w:r>
            <w:r w:rsidR="00B2196F">
              <w:rPr>
                <w:noProof/>
                <w:webHidden/>
              </w:rPr>
              <w:t>3</w:t>
            </w:r>
            <w:r w:rsidR="00B2196F">
              <w:rPr>
                <w:noProof/>
                <w:webHidden/>
              </w:rPr>
              <w:fldChar w:fldCharType="end"/>
            </w:r>
          </w:hyperlink>
        </w:p>
        <w:p w14:paraId="3E079B78" w14:textId="2825F3FF" w:rsidR="00B2196F" w:rsidRDefault="007A1C58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0369764" w:history="1">
            <w:r w:rsidR="00B2196F" w:rsidRPr="005D5E79">
              <w:rPr>
                <w:rStyle w:val="Hyperlink"/>
                <w:noProof/>
              </w:rPr>
              <w:t>Tot slot</w:t>
            </w:r>
            <w:r w:rsidR="00B2196F">
              <w:rPr>
                <w:noProof/>
                <w:webHidden/>
              </w:rPr>
              <w:tab/>
            </w:r>
            <w:r w:rsidR="00B2196F">
              <w:rPr>
                <w:noProof/>
                <w:webHidden/>
              </w:rPr>
              <w:fldChar w:fldCharType="begin"/>
            </w:r>
            <w:r w:rsidR="00B2196F">
              <w:rPr>
                <w:noProof/>
                <w:webHidden/>
              </w:rPr>
              <w:instrText xml:space="preserve"> PAGEREF _Toc50369764 \h </w:instrText>
            </w:r>
            <w:r w:rsidR="00B2196F">
              <w:rPr>
                <w:noProof/>
                <w:webHidden/>
              </w:rPr>
            </w:r>
            <w:r w:rsidR="00B2196F">
              <w:rPr>
                <w:noProof/>
                <w:webHidden/>
              </w:rPr>
              <w:fldChar w:fldCharType="separate"/>
            </w:r>
            <w:r w:rsidR="00B2196F">
              <w:rPr>
                <w:noProof/>
                <w:webHidden/>
              </w:rPr>
              <w:t>3</w:t>
            </w:r>
            <w:r w:rsidR="00B2196F">
              <w:rPr>
                <w:noProof/>
                <w:webHidden/>
              </w:rPr>
              <w:fldChar w:fldCharType="end"/>
            </w:r>
          </w:hyperlink>
        </w:p>
        <w:p w14:paraId="46E9D42A" w14:textId="44E42136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137D1F49" w14:textId="77777777" w:rsidR="00ED58B7" w:rsidRDefault="00ED58B7">
      <w:r>
        <w:br w:type="page"/>
      </w:r>
    </w:p>
    <w:p w14:paraId="3A72BAF0" w14:textId="17725E03" w:rsidR="00441A5D" w:rsidRDefault="00441A5D" w:rsidP="00441A5D">
      <w:pPr>
        <w:pStyle w:val="Kop1"/>
      </w:pPr>
      <w:bookmarkStart w:id="0" w:name="_Toc50369755"/>
      <w:r>
        <w:lastRenderedPageBreak/>
        <w:t>Behoefteanalyse</w:t>
      </w:r>
      <w:bookmarkEnd w:id="0"/>
    </w:p>
    <w:p w14:paraId="198D57CF" w14:textId="1E350B62" w:rsidR="00441A5D" w:rsidRDefault="00B2196F" w:rsidP="00B2196F">
      <w:pPr>
        <w:pStyle w:val="Kop2"/>
      </w:pPr>
      <w:bookmarkStart w:id="1" w:name="_Toc50369756"/>
      <w:r>
        <w:t>De kern van het project</w:t>
      </w:r>
      <w:bookmarkEnd w:id="1"/>
    </w:p>
    <w:p w14:paraId="712E1581" w14:textId="14D2F9FE" w:rsidR="00B2196F" w:rsidRDefault="00E92A51" w:rsidP="00B2196F">
      <w:r>
        <w:t xml:space="preserve">De opdrachtgever wil een app ontwikkelen gericht op basisschoolleerlingen. Hiermee kunnen zij de Noord-Afrikaanse taal, </w:t>
      </w:r>
      <w:proofErr w:type="spellStart"/>
      <w:r>
        <w:t>Amazigh</w:t>
      </w:r>
      <w:proofErr w:type="spellEnd"/>
      <w:r>
        <w:t xml:space="preserve">, leren met behulp van plaatjes, woorden en audio fragmenten. </w:t>
      </w:r>
    </w:p>
    <w:p w14:paraId="6E1E9ED2" w14:textId="27BFC29F" w:rsidR="00B2196F" w:rsidRDefault="00B2196F" w:rsidP="00B2196F"/>
    <w:p w14:paraId="029A09A2" w14:textId="7B918C8E" w:rsidR="00B2196F" w:rsidRDefault="00B2196F" w:rsidP="00B2196F">
      <w:pPr>
        <w:pStyle w:val="Kop2"/>
      </w:pPr>
      <w:bookmarkStart w:id="2" w:name="_Toc50369757"/>
      <w:r>
        <w:t>Aanleiding</w:t>
      </w:r>
      <w:bookmarkEnd w:id="2"/>
    </w:p>
    <w:p w14:paraId="1EB8B1C4" w14:textId="67B0CA4D" w:rsidR="00B2196F" w:rsidRDefault="00E92A51" w:rsidP="00B2196F">
      <w:r>
        <w:t>Het blijkt uit onderzoek dat de taal op het moment weinig leermiddelen heeft, wij (</w:t>
      </w:r>
      <w:proofErr w:type="spellStart"/>
      <w:r>
        <w:t>MonkeyBusiness</w:t>
      </w:r>
      <w:proofErr w:type="spellEnd"/>
      <w:r>
        <w:t>) gaan daar verandering in brengen.</w:t>
      </w:r>
    </w:p>
    <w:p w14:paraId="044DEB48" w14:textId="77777777" w:rsidR="00E92A51" w:rsidRDefault="00E92A51" w:rsidP="00B2196F"/>
    <w:p w14:paraId="564F1977" w14:textId="1F85E586" w:rsidR="00B2196F" w:rsidRDefault="00B2196F" w:rsidP="00B2196F">
      <w:pPr>
        <w:pStyle w:val="Kop2"/>
      </w:pPr>
      <w:bookmarkStart w:id="3" w:name="_Toc50369758"/>
      <w:r>
        <w:t>Algemene beschrijving van de applicatie</w:t>
      </w:r>
      <w:bookmarkEnd w:id="3"/>
    </w:p>
    <w:p w14:paraId="7AE9C059" w14:textId="34A9E659" w:rsidR="00B2196F" w:rsidRDefault="00B8028E" w:rsidP="00B2196F">
      <w:r>
        <w:t xml:space="preserve">De applicatie bevat een </w:t>
      </w:r>
      <w:proofErr w:type="spellStart"/>
      <w:r>
        <w:t>splash</w:t>
      </w:r>
      <w:proofErr w:type="spellEnd"/>
      <w:r>
        <w:t xml:space="preserve"> screen en een hoofdmenu. Het hoofdmenu heeft 4 verschillende sub categorieën. Namelijk: oefen, speel, over en scoren. Het scherm oefen bevat ook sub categorieën. Hierin staan verschillende onderwerpen over de taal. Op het scherm speel kan je een spel spelen. De gebruiker ziet 6 plaatjes met een woord. De gebruiker moet het correcte plaatje selecteren. Het antwoord wordt weergegeven indien de gebruiker 3 keer fout raadt. </w:t>
      </w:r>
    </w:p>
    <w:p w14:paraId="74F6AE49" w14:textId="77777777" w:rsidR="00B8028E" w:rsidRDefault="00B8028E" w:rsidP="00B2196F"/>
    <w:p w14:paraId="30865BC8" w14:textId="792488EF" w:rsidR="00B2196F" w:rsidRDefault="00B2196F" w:rsidP="00B2196F">
      <w:pPr>
        <w:pStyle w:val="Kop2"/>
      </w:pPr>
      <w:bookmarkStart w:id="4" w:name="_Toc50369759"/>
      <w:r>
        <w:t>Doelen van de applicatie</w:t>
      </w:r>
      <w:bookmarkEnd w:id="4"/>
    </w:p>
    <w:p w14:paraId="09A638BB" w14:textId="1E0FA0AC" w:rsidR="00B2196F" w:rsidRDefault="006B574F" w:rsidP="00B2196F">
      <w:r>
        <w:t xml:space="preserve">Het doel van de applicatie is om de taal </w:t>
      </w:r>
      <w:proofErr w:type="spellStart"/>
      <w:r>
        <w:t>Amazigh</w:t>
      </w:r>
      <w:proofErr w:type="spellEnd"/>
      <w:r>
        <w:t xml:space="preserve"> te leren met behulp van foto’s, tekst en audio fragmenten.</w:t>
      </w:r>
    </w:p>
    <w:p w14:paraId="4CE9B03A" w14:textId="55BD9F8F" w:rsidR="00B2196F" w:rsidRDefault="00B2196F" w:rsidP="00B2196F"/>
    <w:p w14:paraId="669F08FD" w14:textId="4D863D3C" w:rsidR="00B2196F" w:rsidRDefault="00B2196F" w:rsidP="00B2196F">
      <w:pPr>
        <w:pStyle w:val="Kop2"/>
      </w:pPr>
      <w:bookmarkStart w:id="5" w:name="_Toc50369760"/>
      <w:r>
        <w:t>Doelgroepen van de applicatie</w:t>
      </w:r>
      <w:bookmarkEnd w:id="5"/>
    </w:p>
    <w:p w14:paraId="31E811F2" w14:textId="0EE2B669" w:rsidR="00B2196F" w:rsidRDefault="006B574F" w:rsidP="00B2196F">
      <w:r>
        <w:t>De doelgroep is basisschoolleerlingen.</w:t>
      </w:r>
    </w:p>
    <w:p w14:paraId="17AF7F2B" w14:textId="099BE59B" w:rsidR="00B2196F" w:rsidRDefault="00B2196F" w:rsidP="00B2196F"/>
    <w:p w14:paraId="3CC430FE" w14:textId="7E5EB1C8" w:rsidR="00B2196F" w:rsidRDefault="00B2196F" w:rsidP="00B2196F">
      <w:pPr>
        <w:pStyle w:val="Kop2"/>
      </w:pPr>
      <w:bookmarkStart w:id="6" w:name="_Toc50369761"/>
      <w:r>
        <w:t>Vormgeving</w:t>
      </w:r>
      <w:bookmarkEnd w:id="6"/>
    </w:p>
    <w:p w14:paraId="583B62D9" w14:textId="77105C4B" w:rsidR="006B574F" w:rsidRDefault="006B574F" w:rsidP="00B2196F">
      <w:r>
        <w:t xml:space="preserve">Kleuren van de </w:t>
      </w:r>
      <w:proofErr w:type="spellStart"/>
      <w:r>
        <w:t>Amazigh</w:t>
      </w:r>
      <w:proofErr w:type="spellEnd"/>
      <w:r>
        <w:t xml:space="preserve"> vlag: blauw, groen en geel.</w:t>
      </w:r>
    </w:p>
    <w:p w14:paraId="49B1A627" w14:textId="4FD40945" w:rsidR="006B574F" w:rsidRDefault="006B574F" w:rsidP="00B2196F">
      <w:r>
        <w:t>De applicatie moet lichte kleuren bevatten, en er mag geen gebruik worden gemaakt van donkere kleuren.</w:t>
      </w:r>
    </w:p>
    <w:p w14:paraId="70AEC30E" w14:textId="192A3396" w:rsidR="00B2196F" w:rsidRDefault="00B2196F" w:rsidP="00B2196F"/>
    <w:p w14:paraId="0309C8FA" w14:textId="47F0F47C" w:rsidR="00B2196F" w:rsidRDefault="00B2196F" w:rsidP="00B2196F">
      <w:pPr>
        <w:pStyle w:val="Kop2"/>
      </w:pPr>
      <w:bookmarkStart w:id="7" w:name="_Toc50369762"/>
      <w:r>
        <w:t>Informatie in de applicatie</w:t>
      </w:r>
      <w:bookmarkEnd w:id="7"/>
    </w:p>
    <w:p w14:paraId="01E01969" w14:textId="6C9EEA31" w:rsidR="00B2196F" w:rsidRDefault="006B574F" w:rsidP="00B2196F">
      <w:r>
        <w:t xml:space="preserve">De app bevat </w:t>
      </w:r>
      <w:r w:rsidR="007A1C58">
        <w:t>Nederlandse</w:t>
      </w:r>
      <w:r>
        <w:t xml:space="preserve"> en </w:t>
      </w:r>
      <w:proofErr w:type="spellStart"/>
      <w:r>
        <w:t>A</w:t>
      </w:r>
      <w:r w:rsidR="007A1C58">
        <w:t>maizghse</w:t>
      </w:r>
      <w:proofErr w:type="spellEnd"/>
      <w:r w:rsidR="007A1C58">
        <w:t xml:space="preserve"> woorden, foto’s ervan en audiofragmenten. Er zijn verschillende categorieën om de taal te oefenen.</w:t>
      </w:r>
    </w:p>
    <w:p w14:paraId="6C5DFD43" w14:textId="087F48B2" w:rsidR="00B2196F" w:rsidRDefault="00B2196F" w:rsidP="00B2196F"/>
    <w:p w14:paraId="16149AF3" w14:textId="1CD00A84" w:rsidR="00B2196F" w:rsidRDefault="00B2196F" w:rsidP="00B2196F">
      <w:pPr>
        <w:pStyle w:val="Kop2"/>
      </w:pPr>
      <w:bookmarkStart w:id="8" w:name="_Toc50369763"/>
      <w:r>
        <w:t>Interactie van de applicatie</w:t>
      </w:r>
      <w:bookmarkEnd w:id="8"/>
    </w:p>
    <w:p w14:paraId="74303CF9" w14:textId="65C0A3B5" w:rsidR="00B2196F" w:rsidRDefault="007A1C58" w:rsidP="00B2196F">
      <w:r>
        <w:t xml:space="preserve">De gebruiker kan niet inloggen, alle informatie wordt lokaal op het apparaat opgeslagen. </w:t>
      </w:r>
    </w:p>
    <w:p w14:paraId="283485A0" w14:textId="01F7141C" w:rsidR="00B2196F" w:rsidRDefault="00B2196F" w:rsidP="00B2196F"/>
    <w:p w14:paraId="7ECB267F" w14:textId="0FC124F9" w:rsidR="00B2196F" w:rsidRDefault="00B2196F" w:rsidP="00B2196F">
      <w:pPr>
        <w:pStyle w:val="Kop2"/>
      </w:pPr>
      <w:bookmarkStart w:id="9" w:name="_Toc50369764"/>
      <w:r>
        <w:t>Tot slot</w:t>
      </w:r>
      <w:bookmarkEnd w:id="9"/>
    </w:p>
    <w:p w14:paraId="7FB42198" w14:textId="2C4D9659" w:rsidR="00B2196F" w:rsidRDefault="007A1C58" w:rsidP="00B2196F">
      <w:r>
        <w:t>Verder is er niks belangrijks te melden.</w:t>
      </w:r>
    </w:p>
    <w:p w14:paraId="4AEFA866" w14:textId="77777777" w:rsidR="00B2196F" w:rsidRPr="00B2196F" w:rsidRDefault="00B2196F" w:rsidP="00B2196F"/>
    <w:p w14:paraId="20402D47" w14:textId="77777777" w:rsidR="00C10346" w:rsidRPr="0074487A" w:rsidRDefault="00C10346" w:rsidP="00C10346"/>
    <w:sectPr w:rsidR="00C10346" w:rsidRPr="00744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72C59"/>
    <w:multiLevelType w:val="hybridMultilevel"/>
    <w:tmpl w:val="8AE26E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D1FBB"/>
    <w:multiLevelType w:val="hybridMultilevel"/>
    <w:tmpl w:val="CB946A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A1A0A"/>
    <w:multiLevelType w:val="hybridMultilevel"/>
    <w:tmpl w:val="48206B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7A"/>
    <w:rsid w:val="000358F8"/>
    <w:rsid w:val="00200F83"/>
    <w:rsid w:val="00207C21"/>
    <w:rsid w:val="00323964"/>
    <w:rsid w:val="003A4ECC"/>
    <w:rsid w:val="00441A5D"/>
    <w:rsid w:val="006B574F"/>
    <w:rsid w:val="00700921"/>
    <w:rsid w:val="0074487A"/>
    <w:rsid w:val="007A1C58"/>
    <w:rsid w:val="00B2196F"/>
    <w:rsid w:val="00B8028E"/>
    <w:rsid w:val="00C10346"/>
    <w:rsid w:val="00D06E4C"/>
    <w:rsid w:val="00DD1F78"/>
    <w:rsid w:val="00E92A51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2069"/>
  <w15:chartTrackingRefBased/>
  <w15:docId w15:val="{980FFE7E-5DA8-9743-B7AB-D4582316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19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74487A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219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nescan/Git/AmazighAndroid/Word%20Sjabloon/Word%20Sjabloon%20-%20Enes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Sjabloon - Enes.dotx</Template>
  <TotalTime>26</TotalTime>
  <Pages>3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Enes Can</cp:lastModifiedBy>
  <cp:revision>10</cp:revision>
  <dcterms:created xsi:type="dcterms:W3CDTF">2020-08-31T07:58:00Z</dcterms:created>
  <dcterms:modified xsi:type="dcterms:W3CDTF">2020-09-08T07:00:00Z</dcterms:modified>
</cp:coreProperties>
</file>