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944DE7" w14:textId="48F66534" w:rsidR="00672933" w:rsidRDefault="00C57F22" w:rsidP="002F425F">
      <w:pPr>
        <w:jc w:val="center"/>
        <w:rPr>
          <w:sz w:val="40"/>
          <w:szCs w:val="40"/>
          <w:lang w:val="en-GB"/>
        </w:rPr>
      </w:pPr>
      <w:r>
        <w:rPr>
          <w:sz w:val="40"/>
          <w:szCs w:val="40"/>
          <w:lang w:val="en-GB"/>
        </w:rPr>
        <w:t>Project amazigh</w:t>
      </w:r>
      <w:r w:rsidR="00CD20CD">
        <w:rPr>
          <w:sz w:val="40"/>
          <w:szCs w:val="40"/>
          <w:lang w:val="en-GB"/>
        </w:rPr>
        <w:t xml:space="preserve"> </w:t>
      </w:r>
    </w:p>
    <w:p w14:paraId="297D6C7D" w14:textId="13FB7D0E" w:rsidR="003848C1" w:rsidRDefault="00C57F22" w:rsidP="002F425F">
      <w:pPr>
        <w:rPr>
          <w:sz w:val="16"/>
          <w:szCs w:val="16"/>
          <w:lang w:val="en-GB"/>
        </w:rPr>
      </w:pPr>
      <w:r>
        <w:rPr>
          <w:sz w:val="16"/>
          <w:szCs w:val="16"/>
          <w:lang w:val="en-GB"/>
        </w:rPr>
        <w:t>behoefte analyse</w:t>
      </w:r>
    </w:p>
    <w:p w14:paraId="4BB7BB85" w14:textId="77777777" w:rsidR="002F425F" w:rsidRDefault="002F425F" w:rsidP="002F425F">
      <w:pPr>
        <w:rPr>
          <w:sz w:val="16"/>
          <w:szCs w:val="16"/>
          <w:lang w:val="en-GB"/>
        </w:rPr>
      </w:pPr>
    </w:p>
    <w:p w14:paraId="62A1BB6D" w14:textId="77777777" w:rsidR="002F425F" w:rsidRDefault="002F425F" w:rsidP="002F425F">
      <w:pPr>
        <w:rPr>
          <w:sz w:val="16"/>
          <w:szCs w:val="16"/>
          <w:lang w:val="en-GB"/>
        </w:rPr>
      </w:pPr>
    </w:p>
    <w:p w14:paraId="71A023D4" w14:textId="77777777" w:rsidR="002F425F" w:rsidRDefault="00A66736" w:rsidP="002F425F">
      <w:pPr>
        <w:jc w:val="center"/>
        <w:rPr>
          <w:sz w:val="24"/>
          <w:szCs w:val="24"/>
          <w:lang w:val="en-GB"/>
        </w:rPr>
      </w:pPr>
      <w:r>
        <w:rPr>
          <w:noProof/>
        </w:rPr>
        <w:drawing>
          <wp:inline distT="0" distB="0" distL="0" distR="0" wp14:anchorId="5C5C68CC" wp14:editId="602D30BA">
            <wp:extent cx="5731510" cy="3820795"/>
            <wp:effectExtent l="0" t="0" r="2540" b="8255"/>
            <wp:docPr id="1" name="Afbeelding 1" descr="Berbers - Wikipedia"/>
            <wp:cNvGraphicFramePr/>
            <a:graphic xmlns:a="http://schemas.openxmlformats.org/drawingml/2006/main">
              <a:graphicData uri="http://schemas.openxmlformats.org/drawingml/2006/picture">
                <pic:pic xmlns:pic="http://schemas.openxmlformats.org/drawingml/2006/picture">
                  <pic:nvPicPr>
                    <pic:cNvPr id="1" name="Afbeelding 1" descr="Berbers - Wikipedia"/>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p w14:paraId="278B770D" w14:textId="77777777" w:rsidR="002F425F" w:rsidRDefault="002F425F" w:rsidP="002F425F">
      <w:pPr>
        <w:jc w:val="center"/>
        <w:rPr>
          <w:sz w:val="24"/>
          <w:szCs w:val="24"/>
          <w:lang w:val="en-GB"/>
        </w:rPr>
      </w:pPr>
    </w:p>
    <w:p w14:paraId="2C62EB17" w14:textId="77777777" w:rsidR="002F425F" w:rsidRDefault="002F425F" w:rsidP="002F425F">
      <w:pPr>
        <w:jc w:val="center"/>
        <w:rPr>
          <w:sz w:val="24"/>
          <w:szCs w:val="24"/>
          <w:lang w:val="en-GB"/>
        </w:rPr>
      </w:pPr>
    </w:p>
    <w:p w14:paraId="69E1A220" w14:textId="77777777" w:rsidR="002F425F" w:rsidRDefault="002F425F" w:rsidP="002F425F">
      <w:pPr>
        <w:jc w:val="center"/>
        <w:rPr>
          <w:sz w:val="24"/>
          <w:szCs w:val="24"/>
          <w:lang w:val="en-GB"/>
        </w:rPr>
      </w:pPr>
    </w:p>
    <w:p w14:paraId="10159E7D" w14:textId="77777777" w:rsidR="002F425F" w:rsidRDefault="002F425F" w:rsidP="002F425F">
      <w:pPr>
        <w:jc w:val="center"/>
        <w:rPr>
          <w:sz w:val="24"/>
          <w:szCs w:val="24"/>
          <w:lang w:val="en-GB"/>
        </w:rPr>
      </w:pPr>
    </w:p>
    <w:tbl>
      <w:tblPr>
        <w:tblStyle w:val="TableGrid"/>
        <w:tblW w:w="6203" w:type="dxa"/>
        <w:tblInd w:w="0" w:type="dxa"/>
        <w:tblLook w:val="04A0" w:firstRow="1" w:lastRow="0" w:firstColumn="1" w:lastColumn="0" w:noHBand="0" w:noVBand="1"/>
      </w:tblPr>
      <w:tblGrid>
        <w:gridCol w:w="2033"/>
        <w:gridCol w:w="4170"/>
      </w:tblGrid>
      <w:tr w:rsidR="00A66736" w14:paraId="4DDEEAD0" w14:textId="77777777" w:rsidTr="00A66736">
        <w:trPr>
          <w:trHeight w:val="550"/>
        </w:trPr>
        <w:tc>
          <w:tcPr>
            <w:tcW w:w="2033" w:type="dxa"/>
            <w:hideMark/>
          </w:tcPr>
          <w:p w14:paraId="286DD45D" w14:textId="77777777" w:rsidR="00A66736" w:rsidRDefault="00A66736">
            <w:pPr>
              <w:tabs>
                <w:tab w:val="center" w:pos="1416"/>
              </w:tabs>
            </w:pPr>
            <w:r>
              <w:t xml:space="preserve">Namen: </w:t>
            </w:r>
            <w:r>
              <w:tab/>
              <w:t xml:space="preserve"> </w:t>
            </w:r>
          </w:p>
          <w:p w14:paraId="1878BB0B" w14:textId="77777777" w:rsidR="00A66736" w:rsidRDefault="00A66736">
            <w:r>
              <w:t xml:space="preserve"> </w:t>
            </w:r>
          </w:p>
        </w:tc>
        <w:tc>
          <w:tcPr>
            <w:tcW w:w="4170" w:type="dxa"/>
          </w:tcPr>
          <w:p w14:paraId="6AAC64DE" w14:textId="77777777" w:rsidR="00A66736" w:rsidRDefault="00A66736">
            <w:pPr>
              <w:ind w:left="139"/>
            </w:pPr>
            <w:r>
              <w:t>Noah Elstgeest, Enes Can, Matthijs</w:t>
            </w:r>
          </w:p>
          <w:p w14:paraId="72A68A9D" w14:textId="47ECC2B1" w:rsidR="00A66736" w:rsidRDefault="00A66736">
            <w:pPr>
              <w:ind w:left="139"/>
            </w:pPr>
            <w:r>
              <w:t>Verboon</w:t>
            </w:r>
            <w:r w:rsidR="00C57F22">
              <w:t>, Gijs Bakker</w:t>
            </w:r>
          </w:p>
          <w:p w14:paraId="7A208D70" w14:textId="77777777" w:rsidR="00A66736" w:rsidRDefault="00A66736">
            <w:pPr>
              <w:ind w:left="139"/>
            </w:pPr>
          </w:p>
        </w:tc>
      </w:tr>
      <w:tr w:rsidR="00A66736" w14:paraId="05768823" w14:textId="77777777" w:rsidTr="00A66736">
        <w:trPr>
          <w:trHeight w:val="525"/>
        </w:trPr>
        <w:tc>
          <w:tcPr>
            <w:tcW w:w="2033" w:type="dxa"/>
            <w:hideMark/>
          </w:tcPr>
          <w:p w14:paraId="7BE30167" w14:textId="77777777" w:rsidR="00A66736" w:rsidRDefault="00A66736">
            <w:pPr>
              <w:tabs>
                <w:tab w:val="center" w:pos="1416"/>
              </w:tabs>
            </w:pPr>
            <w:r>
              <w:t xml:space="preserve">Studiejaar: </w:t>
            </w:r>
            <w:r>
              <w:tab/>
              <w:t xml:space="preserve"> </w:t>
            </w:r>
          </w:p>
          <w:p w14:paraId="4EB9D66F" w14:textId="77777777" w:rsidR="00A66736" w:rsidRDefault="00A66736">
            <w:r>
              <w:t xml:space="preserve"> </w:t>
            </w:r>
          </w:p>
        </w:tc>
        <w:tc>
          <w:tcPr>
            <w:tcW w:w="4170" w:type="dxa"/>
            <w:hideMark/>
          </w:tcPr>
          <w:p w14:paraId="4A6450A4" w14:textId="77777777" w:rsidR="00A66736" w:rsidRDefault="00A66736">
            <w:pPr>
              <w:ind w:left="139"/>
            </w:pPr>
            <w:r>
              <w:t xml:space="preserve">2020-2021 </w:t>
            </w:r>
          </w:p>
        </w:tc>
      </w:tr>
      <w:tr w:rsidR="00A66736" w14:paraId="613F0DD1" w14:textId="77777777" w:rsidTr="00A66736">
        <w:trPr>
          <w:trHeight w:val="531"/>
        </w:trPr>
        <w:tc>
          <w:tcPr>
            <w:tcW w:w="2033" w:type="dxa"/>
            <w:hideMark/>
          </w:tcPr>
          <w:p w14:paraId="2F51510D" w14:textId="77777777" w:rsidR="00A66736" w:rsidRDefault="00A66736">
            <w:pPr>
              <w:tabs>
                <w:tab w:val="center" w:pos="1416"/>
              </w:tabs>
            </w:pPr>
            <w:r>
              <w:t xml:space="preserve">Werkgroep: </w:t>
            </w:r>
            <w:r>
              <w:tab/>
              <w:t xml:space="preserve"> </w:t>
            </w:r>
          </w:p>
          <w:p w14:paraId="5D9F2B40" w14:textId="77777777" w:rsidR="00A66736" w:rsidRDefault="00A66736">
            <w:r>
              <w:t xml:space="preserve"> </w:t>
            </w:r>
          </w:p>
        </w:tc>
        <w:tc>
          <w:tcPr>
            <w:tcW w:w="4170" w:type="dxa"/>
            <w:hideMark/>
          </w:tcPr>
          <w:p w14:paraId="3E4B13B0" w14:textId="77777777" w:rsidR="00A66736" w:rsidRDefault="00A66736">
            <w:r>
              <w:t xml:space="preserve">  LO8E-AMO2 </w:t>
            </w:r>
          </w:p>
        </w:tc>
      </w:tr>
      <w:tr w:rsidR="00A66736" w14:paraId="027949D0" w14:textId="77777777" w:rsidTr="00A66736">
        <w:trPr>
          <w:trHeight w:val="525"/>
        </w:trPr>
        <w:tc>
          <w:tcPr>
            <w:tcW w:w="2033" w:type="dxa"/>
            <w:hideMark/>
          </w:tcPr>
          <w:p w14:paraId="4B0204AF" w14:textId="77777777" w:rsidR="00A66736" w:rsidRDefault="00A66736">
            <w:r>
              <w:t xml:space="preserve">Projectleider:  </w:t>
            </w:r>
          </w:p>
          <w:p w14:paraId="277A8DC9" w14:textId="77777777" w:rsidR="00A66736" w:rsidRDefault="00A66736">
            <w:r>
              <w:t xml:space="preserve"> </w:t>
            </w:r>
          </w:p>
        </w:tc>
        <w:tc>
          <w:tcPr>
            <w:tcW w:w="4170" w:type="dxa"/>
            <w:hideMark/>
          </w:tcPr>
          <w:p w14:paraId="239E1430" w14:textId="77777777" w:rsidR="00A66736" w:rsidRDefault="00A66736">
            <w:pPr>
              <w:ind w:left="139"/>
            </w:pPr>
            <w:r>
              <w:t xml:space="preserve">M. Boukiour </w:t>
            </w:r>
          </w:p>
        </w:tc>
      </w:tr>
      <w:tr w:rsidR="00A66736" w14:paraId="4838792B" w14:textId="77777777" w:rsidTr="00A66736">
        <w:trPr>
          <w:trHeight w:val="527"/>
        </w:trPr>
        <w:tc>
          <w:tcPr>
            <w:tcW w:w="2033" w:type="dxa"/>
            <w:hideMark/>
          </w:tcPr>
          <w:p w14:paraId="021151E9" w14:textId="77777777" w:rsidR="00A66736" w:rsidRDefault="00A66736">
            <w:r>
              <w:t xml:space="preserve">Inleverdatum:  </w:t>
            </w:r>
          </w:p>
          <w:p w14:paraId="6D80049A" w14:textId="77777777" w:rsidR="00A66736" w:rsidRDefault="00A66736">
            <w:pPr>
              <w:ind w:left="1"/>
            </w:pPr>
            <w:r>
              <w:t xml:space="preserve"> </w:t>
            </w:r>
          </w:p>
        </w:tc>
        <w:tc>
          <w:tcPr>
            <w:tcW w:w="4170" w:type="dxa"/>
            <w:hideMark/>
          </w:tcPr>
          <w:p w14:paraId="633D782E" w14:textId="230DA813" w:rsidR="00A66736" w:rsidRDefault="00C57F22">
            <w:pPr>
              <w:ind w:left="140"/>
            </w:pPr>
            <w:r>
              <w:t>08-09-2020</w:t>
            </w:r>
          </w:p>
        </w:tc>
      </w:tr>
      <w:tr w:rsidR="00A66736" w14:paraId="28D4D209" w14:textId="77777777" w:rsidTr="00A66736">
        <w:trPr>
          <w:trHeight w:val="283"/>
        </w:trPr>
        <w:tc>
          <w:tcPr>
            <w:tcW w:w="2033" w:type="dxa"/>
            <w:hideMark/>
          </w:tcPr>
          <w:p w14:paraId="398D3526" w14:textId="77777777" w:rsidR="00A66736" w:rsidRDefault="00A66736">
            <w:pPr>
              <w:tabs>
                <w:tab w:val="center" w:pos="1417"/>
              </w:tabs>
            </w:pPr>
            <w:r>
              <w:t xml:space="preserve">Versie: </w:t>
            </w:r>
            <w:r>
              <w:tab/>
              <w:t xml:space="preserve"> </w:t>
            </w:r>
          </w:p>
        </w:tc>
        <w:tc>
          <w:tcPr>
            <w:tcW w:w="4170" w:type="dxa"/>
            <w:hideMark/>
          </w:tcPr>
          <w:p w14:paraId="793CB410" w14:textId="77777777" w:rsidR="00A66736" w:rsidRDefault="00A66736">
            <w:pPr>
              <w:ind w:left="140"/>
            </w:pPr>
            <w:r>
              <w:t>1.0</w:t>
            </w:r>
          </w:p>
        </w:tc>
      </w:tr>
    </w:tbl>
    <w:p w14:paraId="078A5F71" w14:textId="77777777" w:rsidR="00D3125C" w:rsidRDefault="00D3125C">
      <w:pPr>
        <w:rPr>
          <w:sz w:val="24"/>
          <w:szCs w:val="24"/>
        </w:rPr>
      </w:pPr>
      <w:r>
        <w:rPr>
          <w:sz w:val="24"/>
          <w:szCs w:val="24"/>
        </w:rPr>
        <w:br w:type="page"/>
      </w:r>
    </w:p>
    <w:p w14:paraId="627C200E" w14:textId="77777777" w:rsidR="00E46C68" w:rsidRDefault="00E46C68" w:rsidP="002F425F">
      <w:pPr>
        <w:tabs>
          <w:tab w:val="left" w:pos="1843"/>
        </w:tabs>
        <w:rPr>
          <w:sz w:val="24"/>
          <w:szCs w:val="24"/>
        </w:rPr>
      </w:pPr>
    </w:p>
    <w:p w14:paraId="4EE6A728" w14:textId="77777777" w:rsidR="00E46C68" w:rsidRPr="00D3125C" w:rsidRDefault="00E46C68" w:rsidP="00D3125C">
      <w:pPr>
        <w:pStyle w:val="Titel"/>
        <w:rPr>
          <w:sz w:val="32"/>
          <w:szCs w:val="32"/>
        </w:rPr>
      </w:pPr>
      <w:r>
        <w:t>Inhoud</w:t>
      </w:r>
    </w:p>
    <w:sdt>
      <w:sdtPr>
        <w:rPr>
          <w:rFonts w:asciiTheme="majorHAnsi" w:eastAsiaTheme="majorEastAsia" w:hAnsiTheme="majorHAnsi" w:cstheme="majorBidi"/>
          <w:color w:val="2F5496" w:themeColor="accent1" w:themeShade="BF"/>
          <w:sz w:val="32"/>
          <w:szCs w:val="32"/>
          <w:lang w:val="en-US"/>
        </w:rPr>
        <w:id w:val="1970774443"/>
        <w:docPartObj>
          <w:docPartGallery w:val="Table of Contents"/>
          <w:docPartUnique/>
        </w:docPartObj>
      </w:sdtPr>
      <w:sdtEndPr>
        <w:rPr>
          <w:b/>
          <w:bCs/>
          <w:color w:val="auto"/>
          <w:sz w:val="40"/>
        </w:rPr>
      </w:sdtEndPr>
      <w:sdtContent>
        <w:p w14:paraId="5D912A91" w14:textId="584DF98B" w:rsidR="00C57F22" w:rsidRDefault="00E46C68">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50370263" w:history="1">
            <w:r w:rsidR="00C57F22" w:rsidRPr="00713846">
              <w:rPr>
                <w:rStyle w:val="Hyperlink"/>
                <w:noProof/>
              </w:rPr>
              <w:t>Behoefte analyse</w:t>
            </w:r>
            <w:r w:rsidR="00C57F22">
              <w:rPr>
                <w:noProof/>
                <w:webHidden/>
              </w:rPr>
              <w:tab/>
            </w:r>
            <w:r w:rsidR="00C57F22">
              <w:rPr>
                <w:noProof/>
                <w:webHidden/>
              </w:rPr>
              <w:fldChar w:fldCharType="begin"/>
            </w:r>
            <w:r w:rsidR="00C57F22">
              <w:rPr>
                <w:noProof/>
                <w:webHidden/>
              </w:rPr>
              <w:instrText xml:space="preserve"> PAGEREF _Toc50370263 \h </w:instrText>
            </w:r>
            <w:r w:rsidR="00C57F22">
              <w:rPr>
                <w:noProof/>
                <w:webHidden/>
              </w:rPr>
            </w:r>
            <w:r w:rsidR="00C57F22">
              <w:rPr>
                <w:noProof/>
                <w:webHidden/>
              </w:rPr>
              <w:fldChar w:fldCharType="separate"/>
            </w:r>
            <w:r w:rsidR="00C57F22">
              <w:rPr>
                <w:noProof/>
                <w:webHidden/>
              </w:rPr>
              <w:t>3</w:t>
            </w:r>
            <w:r w:rsidR="00C57F22">
              <w:rPr>
                <w:noProof/>
                <w:webHidden/>
              </w:rPr>
              <w:fldChar w:fldCharType="end"/>
            </w:r>
          </w:hyperlink>
        </w:p>
        <w:p w14:paraId="334AD8FA" w14:textId="251AEBDF" w:rsidR="001E04A9" w:rsidRDefault="00E46C68" w:rsidP="001E04A9">
          <w:pPr>
            <w:pStyle w:val="Kopvaninhoudsopgave"/>
            <w:jc w:val="left"/>
            <w:rPr>
              <w:b/>
              <w:bCs/>
              <w:lang w:val="nl-NL"/>
            </w:rPr>
          </w:pPr>
          <w:r>
            <w:rPr>
              <w:b/>
              <w:bCs/>
              <w:lang w:val="nl-NL"/>
            </w:rPr>
            <w:fldChar w:fldCharType="end"/>
          </w:r>
        </w:p>
      </w:sdtContent>
    </w:sdt>
    <w:p w14:paraId="5972CE51" w14:textId="77777777" w:rsidR="00510C99" w:rsidRPr="001E04A9" w:rsidRDefault="00D3125C" w:rsidP="001E04A9">
      <w:pPr>
        <w:pStyle w:val="Kopvaninhoudsopgave"/>
        <w:jc w:val="left"/>
        <w:rPr>
          <w:b/>
          <w:bCs/>
        </w:rPr>
      </w:pPr>
      <w:r w:rsidRPr="00D3125C">
        <w:br w:type="page"/>
      </w:r>
    </w:p>
    <w:p w14:paraId="2461D34E" w14:textId="2944EFB6" w:rsidR="00510C99" w:rsidRDefault="00C57F22" w:rsidP="000F1E85">
      <w:pPr>
        <w:pStyle w:val="Kop1"/>
      </w:pPr>
      <w:bookmarkStart w:id="0" w:name="_Toc50370263"/>
      <w:r>
        <w:lastRenderedPageBreak/>
        <w:t>Behoefte analyse</w:t>
      </w:r>
      <w:bookmarkEnd w:id="0"/>
    </w:p>
    <w:p w14:paraId="57F41946" w14:textId="0DF69DC7" w:rsidR="000F1E85" w:rsidRDefault="00C57F22">
      <w:pPr>
        <w:rPr>
          <w:lang w:val="en-US"/>
        </w:rPr>
      </w:pPr>
      <w:r>
        <w:rPr>
          <w:lang w:val="en-US"/>
        </w:rPr>
        <w:t>De kern van het project:</w:t>
      </w:r>
    </w:p>
    <w:p w14:paraId="490F8747" w14:textId="4FB86A02" w:rsidR="00C57F22" w:rsidRDefault="00C57F22">
      <w:pPr>
        <w:rPr>
          <w:lang w:val="en-US"/>
        </w:rPr>
      </w:pPr>
      <w:r>
        <w:rPr>
          <w:lang w:val="en-US"/>
        </w:rPr>
        <w:t>Bij dit project moeten we een app maken om basisschool leerlingen Amazigh te leren.</w:t>
      </w:r>
      <w:r w:rsidR="00B831DF">
        <w:rPr>
          <w:lang w:val="en-US"/>
        </w:rPr>
        <w:t xml:space="preserve"> De app moet bestaan uit een aantal onderdelen zoals oefenen en speel. Hiermee kan je of woordjes oefenen of een score neer te zetten.</w:t>
      </w:r>
    </w:p>
    <w:p w14:paraId="70C7AFAE" w14:textId="4EE7DDEA" w:rsidR="00B831DF" w:rsidRDefault="00B831DF">
      <w:pPr>
        <w:rPr>
          <w:lang w:val="en-US"/>
        </w:rPr>
      </w:pPr>
      <w:r>
        <w:rPr>
          <w:lang w:val="en-US"/>
        </w:rPr>
        <w:t>Aanleiding:</w:t>
      </w:r>
    </w:p>
    <w:p w14:paraId="693AEBA0" w14:textId="1D4E02E2" w:rsidR="00B831DF" w:rsidRDefault="00B831DF">
      <w:pPr>
        <w:rPr>
          <w:lang w:val="en-US"/>
        </w:rPr>
      </w:pPr>
      <w:r>
        <w:rPr>
          <w:lang w:val="en-US"/>
        </w:rPr>
        <w:t>Een wetenschapper van de Universiteit leiden bestudeerd en doet onderzoek naar kleinere talen in de wereld. En de Noord-Afrikaanse taal Amazigh heeft te weinig middelen om de taal te leren aan basisschool leerlingen.</w:t>
      </w:r>
    </w:p>
    <w:p w14:paraId="72DF3E1A" w14:textId="7E422681" w:rsidR="00B831DF" w:rsidRDefault="00B831DF">
      <w:pPr>
        <w:rPr>
          <w:lang w:val="en-US"/>
        </w:rPr>
      </w:pPr>
      <w:r>
        <w:rPr>
          <w:lang w:val="en-US"/>
        </w:rPr>
        <w:t>Algemene beschrijving van de app:</w:t>
      </w:r>
    </w:p>
    <w:p w14:paraId="4ACC1D4C" w14:textId="64CE9D06" w:rsidR="00B831DF" w:rsidRDefault="00B831DF">
      <w:pPr>
        <w:rPr>
          <w:rStyle w:val="eop"/>
          <w:rFonts w:ascii="Calibri" w:hAnsi="Calibri" w:cs="Calibri"/>
          <w:color w:val="000000"/>
        </w:rPr>
      </w:pPr>
      <w:r>
        <w:rPr>
          <w:lang w:val="en-US"/>
        </w:rPr>
        <w:t xml:space="preserve">Op de app moeten 4 schermen komen: oefen, speel, score en over. Bij het scherm oefen moet je een </w:t>
      </w:r>
      <w:r>
        <w:rPr>
          <w:rStyle w:val="eop"/>
          <w:rFonts w:ascii="Calibri" w:hAnsi="Calibri" w:cs="Calibri"/>
          <w:color w:val="000000"/>
        </w:rPr>
        <w:t>categorie</w:t>
      </w:r>
      <w:r>
        <w:rPr>
          <w:rStyle w:val="eop"/>
          <w:rFonts w:ascii="Calibri" w:hAnsi="Calibri" w:cs="Calibri"/>
          <w:color w:val="000000"/>
        </w:rPr>
        <w:t xml:space="preserve"> kunnen kiezen en daarmee kan je alle woorden in die categorie kiezen. Bij het scherm speel speelt een gebruiken voor een score. </w:t>
      </w:r>
      <w:r w:rsidR="00085C9C">
        <w:rPr>
          <w:rStyle w:val="eop"/>
          <w:rFonts w:ascii="Calibri" w:hAnsi="Calibri" w:cs="Calibri"/>
          <w:color w:val="000000"/>
        </w:rPr>
        <w:t>D</w:t>
      </w:r>
      <w:r>
        <w:rPr>
          <w:rStyle w:val="eop"/>
          <w:rFonts w:ascii="Calibri" w:hAnsi="Calibri" w:cs="Calibri"/>
          <w:color w:val="000000"/>
        </w:rPr>
        <w:t xml:space="preserve">e gebruiker krijgt een plaatje te zien </w:t>
      </w:r>
      <w:r w:rsidR="00085C9C">
        <w:rPr>
          <w:rStyle w:val="eop"/>
          <w:rFonts w:ascii="Calibri" w:hAnsi="Calibri" w:cs="Calibri"/>
          <w:color w:val="000000"/>
        </w:rPr>
        <w:t>en moet hij de juiste vertaling kiezen uit een aantal mogelijkheden. Als de gebruiker het 3 keer fout heeft is de vraag fout beantwoord. Bij het scherm score krijg je je topscores te zien om te zien hoe goed je het gedaan hebt. Bij het scherm over krijg je informatie te zien over de developers en de onderzoekers van de universiteit leiden.</w:t>
      </w:r>
    </w:p>
    <w:p w14:paraId="656AE1E5" w14:textId="225498A1" w:rsidR="00085C9C" w:rsidRDefault="00085C9C">
      <w:pPr>
        <w:rPr>
          <w:rStyle w:val="eop"/>
          <w:rFonts w:ascii="Calibri" w:hAnsi="Calibri" w:cs="Calibri"/>
          <w:color w:val="000000"/>
        </w:rPr>
      </w:pPr>
      <w:r>
        <w:rPr>
          <w:rStyle w:val="eop"/>
          <w:rFonts w:ascii="Calibri" w:hAnsi="Calibri" w:cs="Calibri"/>
          <w:color w:val="000000"/>
        </w:rPr>
        <w:t>Doelen van de app:</w:t>
      </w:r>
    </w:p>
    <w:p w14:paraId="22702D29" w14:textId="7EF82867" w:rsidR="00085C9C" w:rsidRDefault="00085C9C">
      <w:pPr>
        <w:rPr>
          <w:lang w:val="en-US"/>
        </w:rPr>
      </w:pPr>
      <w:r>
        <w:rPr>
          <w:lang w:val="en-US"/>
        </w:rPr>
        <w:t xml:space="preserve">Het doel van de app is het leren van Amazigh aan </w:t>
      </w:r>
      <w:r w:rsidR="0044083F">
        <w:rPr>
          <w:lang w:val="en-US"/>
        </w:rPr>
        <w:t>basis school</w:t>
      </w:r>
      <w:r>
        <w:rPr>
          <w:lang w:val="en-US"/>
        </w:rPr>
        <w:t xml:space="preserve"> leerlingen.</w:t>
      </w:r>
    </w:p>
    <w:p w14:paraId="1132E0FF" w14:textId="2F6D964E" w:rsidR="0044083F" w:rsidRDefault="0044083F">
      <w:pPr>
        <w:rPr>
          <w:lang w:val="en-US"/>
        </w:rPr>
      </w:pPr>
      <w:r>
        <w:rPr>
          <w:lang w:val="en-US"/>
        </w:rPr>
        <w:t>Doelgroepen van de app:</w:t>
      </w:r>
    </w:p>
    <w:p w14:paraId="1A2BE9D5" w14:textId="652555A3" w:rsidR="0044083F" w:rsidRDefault="0044083F">
      <w:pPr>
        <w:rPr>
          <w:lang w:val="en-US"/>
        </w:rPr>
      </w:pPr>
      <w:r>
        <w:rPr>
          <w:lang w:val="en-US"/>
        </w:rPr>
        <w:t>De doelgroep van de app is basisschool leerlingen dus mensen tussen de 4 en 12 jaar.</w:t>
      </w:r>
    </w:p>
    <w:p w14:paraId="64534892" w14:textId="73BB367E" w:rsidR="0044083F" w:rsidRDefault="0044083F">
      <w:pPr>
        <w:rPr>
          <w:lang w:val="en-US"/>
        </w:rPr>
      </w:pPr>
      <w:r>
        <w:rPr>
          <w:lang w:val="en-US"/>
        </w:rPr>
        <w:t>Vormgeving:</w:t>
      </w:r>
    </w:p>
    <w:p w14:paraId="702680F2" w14:textId="0C2E9E09" w:rsidR="0044083F" w:rsidRDefault="0044083F">
      <w:pPr>
        <w:rPr>
          <w:lang w:val="en-US"/>
        </w:rPr>
      </w:pPr>
      <w:r>
        <w:rPr>
          <w:lang w:val="en-US"/>
        </w:rPr>
        <w:t xml:space="preserve">De kleuren die gebruikt moeten worden zijn de kleuren van de Amazigh vlag. Dat zij de kleuren: blauw, groen en geel. Het logo krijgen we aangeleverd van de opdrachtgever. </w:t>
      </w:r>
    </w:p>
    <w:p w14:paraId="7371773D" w14:textId="104C3961" w:rsidR="0044083F" w:rsidRDefault="0044083F">
      <w:pPr>
        <w:rPr>
          <w:lang w:val="en-US"/>
        </w:rPr>
      </w:pPr>
      <w:r>
        <w:rPr>
          <w:lang w:val="en-US"/>
        </w:rPr>
        <w:t>Informatie in de app:</w:t>
      </w:r>
    </w:p>
    <w:p w14:paraId="57420306" w14:textId="5FA6001D" w:rsidR="0044083F" w:rsidRDefault="0044083F">
      <w:pPr>
        <w:rPr>
          <w:lang w:val="en-US"/>
        </w:rPr>
      </w:pPr>
      <w:r>
        <w:rPr>
          <w:lang w:val="en-US"/>
        </w:rPr>
        <w:t>In de app moeten plaatjes, woordjes en geluiden komen. Die worden nog aangeleverd door de opdrachtgever.</w:t>
      </w:r>
    </w:p>
    <w:p w14:paraId="7E5F361E" w14:textId="698FE061" w:rsidR="0044083F" w:rsidRDefault="0044083F">
      <w:pPr>
        <w:rPr>
          <w:lang w:val="en-US"/>
        </w:rPr>
      </w:pPr>
      <w:r>
        <w:rPr>
          <w:lang w:val="en-US"/>
        </w:rPr>
        <w:t>Interactie van de app:</w:t>
      </w:r>
    </w:p>
    <w:p w14:paraId="4F9FC852" w14:textId="3E3D82A9" w:rsidR="0044083F" w:rsidRDefault="0044083F">
      <w:pPr>
        <w:rPr>
          <w:lang w:val="en-US"/>
        </w:rPr>
      </w:pPr>
      <w:r>
        <w:rPr>
          <w:lang w:val="en-US"/>
        </w:rPr>
        <w:t>Een gebruiker kan alleen de speelmodes spelen. Verder hoeft de gebruiker niks te kunnen.</w:t>
      </w:r>
    </w:p>
    <w:p w14:paraId="58CA7565" w14:textId="22619F0C" w:rsidR="0044083F" w:rsidRDefault="0044083F">
      <w:pPr>
        <w:rPr>
          <w:lang w:val="en-US"/>
        </w:rPr>
      </w:pPr>
      <w:r>
        <w:rPr>
          <w:lang w:val="en-US"/>
        </w:rPr>
        <w:t>Tot slot:</w:t>
      </w:r>
    </w:p>
    <w:p w14:paraId="161F4370" w14:textId="7C008D75" w:rsidR="0044083F" w:rsidRDefault="0044083F">
      <w:pPr>
        <w:rPr>
          <w:lang w:val="en-US"/>
        </w:rPr>
      </w:pPr>
      <w:r>
        <w:rPr>
          <w:lang w:val="en-US"/>
        </w:rPr>
        <w:t>Er is verder geen extra informatie die vermeld hoeft te worden.</w:t>
      </w:r>
    </w:p>
    <w:p w14:paraId="4D7E58B8" w14:textId="77777777" w:rsidR="00085C9C" w:rsidRDefault="00085C9C">
      <w:pPr>
        <w:rPr>
          <w:lang w:val="en-US"/>
        </w:rPr>
      </w:pPr>
    </w:p>
    <w:p w14:paraId="54B26F15" w14:textId="77777777" w:rsidR="000F1E85" w:rsidRPr="000F1E85" w:rsidRDefault="000F1E85" w:rsidP="000F1E85">
      <w:pPr>
        <w:rPr>
          <w:lang w:val="en-US"/>
        </w:rPr>
      </w:pPr>
    </w:p>
    <w:sectPr w:rsidR="000F1E85" w:rsidRPr="000F1E85">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09D229" w14:textId="77777777" w:rsidR="003B37EC" w:rsidRDefault="003B37EC" w:rsidP="00E46C68">
      <w:pPr>
        <w:spacing w:after="0" w:line="240" w:lineRule="auto"/>
      </w:pPr>
      <w:r>
        <w:separator/>
      </w:r>
    </w:p>
  </w:endnote>
  <w:endnote w:type="continuationSeparator" w:id="0">
    <w:p w14:paraId="2C867A69" w14:textId="77777777" w:rsidR="003B37EC" w:rsidRDefault="003B37EC" w:rsidP="00E46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036631"/>
      <w:docPartObj>
        <w:docPartGallery w:val="Page Numbers (Bottom of Page)"/>
        <w:docPartUnique/>
      </w:docPartObj>
    </w:sdtPr>
    <w:sdtEndPr/>
    <w:sdtContent>
      <w:p w14:paraId="70F1B3E2" w14:textId="4792735E" w:rsidR="00E46C68" w:rsidRDefault="00E46C68">
        <w:pPr>
          <w:pStyle w:val="Voettekst"/>
        </w:pPr>
        <w:r>
          <w:fldChar w:fldCharType="begin"/>
        </w:r>
        <w:r>
          <w:instrText>PAGE   \* MERGEFORMAT</w:instrText>
        </w:r>
        <w:r>
          <w:fldChar w:fldCharType="separate"/>
        </w:r>
        <w:r>
          <w:t>2</w:t>
        </w:r>
        <w:r>
          <w:fldChar w:fldCharType="end"/>
        </w:r>
      </w:p>
    </w:sdtContent>
  </w:sdt>
  <w:p w14:paraId="556D9AF3" w14:textId="3BFEE56F" w:rsidR="00C57F22" w:rsidRDefault="00E46C68" w:rsidP="00C57F22">
    <w:pPr>
      <w:ind w:left="5179" w:firstLine="581"/>
    </w:pPr>
    <w:r>
      <w:rPr>
        <w:lang w:val="en-GB"/>
      </w:rPr>
      <w:t>[</w:t>
    </w:r>
    <w:r w:rsidR="00C57F22">
      <w:t>Noah Elstgeest, Enes Can, Matthijs</w:t>
    </w:r>
  </w:p>
  <w:p w14:paraId="038EDE31" w14:textId="1B9D132C" w:rsidR="00E46C68" w:rsidRPr="00C57F22" w:rsidRDefault="00C57F22" w:rsidP="00C57F22">
    <w:pPr>
      <w:ind w:left="5899"/>
    </w:pPr>
    <w:r>
      <w:t>Verboon, Gijs Bakker</w:t>
    </w:r>
    <w:r w:rsidR="00E46C68">
      <w:rPr>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7FCD86" w14:textId="77777777" w:rsidR="003B37EC" w:rsidRDefault="003B37EC" w:rsidP="00E46C68">
      <w:pPr>
        <w:spacing w:after="0" w:line="240" w:lineRule="auto"/>
      </w:pPr>
      <w:r>
        <w:separator/>
      </w:r>
    </w:p>
  </w:footnote>
  <w:footnote w:type="continuationSeparator" w:id="0">
    <w:p w14:paraId="024DE258" w14:textId="77777777" w:rsidR="003B37EC" w:rsidRDefault="003B37EC" w:rsidP="00E46C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615C21" w14:textId="77777777" w:rsidR="00E46C68" w:rsidRPr="00E46C68" w:rsidRDefault="00E46C68">
    <w:pPr>
      <w:pStyle w:val="Koptekst"/>
      <w:rPr>
        <w:lang w:val="en-GB"/>
      </w:rPr>
    </w:pPr>
    <w:r>
      <w:rPr>
        <w:lang w:val="en-GB"/>
      </w:rPr>
      <w:t>Project 7 backend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F22"/>
    <w:rsid w:val="00085C9C"/>
    <w:rsid w:val="000F1E85"/>
    <w:rsid w:val="0011481A"/>
    <w:rsid w:val="00146745"/>
    <w:rsid w:val="001E04A9"/>
    <w:rsid w:val="0028597E"/>
    <w:rsid w:val="00287D1E"/>
    <w:rsid w:val="002F425F"/>
    <w:rsid w:val="003848C1"/>
    <w:rsid w:val="00396E82"/>
    <w:rsid w:val="003B37EC"/>
    <w:rsid w:val="0044083F"/>
    <w:rsid w:val="00510C99"/>
    <w:rsid w:val="00717357"/>
    <w:rsid w:val="007957DC"/>
    <w:rsid w:val="00851E59"/>
    <w:rsid w:val="00933F44"/>
    <w:rsid w:val="00A23CF0"/>
    <w:rsid w:val="00A66736"/>
    <w:rsid w:val="00B47406"/>
    <w:rsid w:val="00B831DF"/>
    <w:rsid w:val="00C57F22"/>
    <w:rsid w:val="00CD20CD"/>
    <w:rsid w:val="00D3125C"/>
    <w:rsid w:val="00D53A53"/>
    <w:rsid w:val="00DE1CD2"/>
    <w:rsid w:val="00E46C6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4FF953"/>
  <w15:chartTrackingRefBased/>
  <w15:docId w15:val="{42B2C6A1-1F58-4901-9C06-E0CD1BC94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autoRedefine/>
    <w:uiPriority w:val="9"/>
    <w:qFormat/>
    <w:rsid w:val="00D3125C"/>
    <w:pPr>
      <w:keepNext/>
      <w:keepLines/>
      <w:spacing w:before="240" w:after="0"/>
      <w:jc w:val="center"/>
      <w:outlineLvl w:val="0"/>
    </w:pPr>
    <w:rPr>
      <w:rFonts w:asciiTheme="majorHAnsi" w:eastAsiaTheme="majorEastAsia" w:hAnsiTheme="majorHAnsi" w:cstheme="majorBidi"/>
      <w:sz w:val="40"/>
      <w:szCs w:val="32"/>
      <w:lang w:val="en-US"/>
    </w:rPr>
  </w:style>
  <w:style w:type="paragraph" w:styleId="Kop2">
    <w:name w:val="heading 2"/>
    <w:basedOn w:val="Standaard"/>
    <w:next w:val="Standaard"/>
    <w:link w:val="Kop2Char"/>
    <w:uiPriority w:val="9"/>
    <w:unhideWhenUsed/>
    <w:qFormat/>
    <w:rsid w:val="003848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46C68"/>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E46C68"/>
  </w:style>
  <w:style w:type="paragraph" w:styleId="Voettekst">
    <w:name w:val="footer"/>
    <w:basedOn w:val="Standaard"/>
    <w:link w:val="VoettekstChar"/>
    <w:uiPriority w:val="99"/>
    <w:unhideWhenUsed/>
    <w:rsid w:val="00E46C68"/>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E46C68"/>
  </w:style>
  <w:style w:type="character" w:customStyle="1" w:styleId="Kop1Char">
    <w:name w:val="Kop 1 Char"/>
    <w:basedOn w:val="Standaardalinea-lettertype"/>
    <w:link w:val="Kop1"/>
    <w:uiPriority w:val="9"/>
    <w:rsid w:val="00D3125C"/>
    <w:rPr>
      <w:rFonts w:asciiTheme="majorHAnsi" w:eastAsiaTheme="majorEastAsia" w:hAnsiTheme="majorHAnsi" w:cstheme="majorBidi"/>
      <w:sz w:val="40"/>
      <w:szCs w:val="32"/>
      <w:lang w:val="en-US"/>
    </w:rPr>
  </w:style>
  <w:style w:type="paragraph" w:styleId="Kopvaninhoudsopgave">
    <w:name w:val="TOC Heading"/>
    <w:basedOn w:val="Kop1"/>
    <w:next w:val="Standaard"/>
    <w:uiPriority w:val="39"/>
    <w:unhideWhenUsed/>
    <w:qFormat/>
    <w:rsid w:val="00E46C68"/>
    <w:pPr>
      <w:outlineLvl w:val="9"/>
    </w:pPr>
  </w:style>
  <w:style w:type="paragraph" w:styleId="Inhopg1">
    <w:name w:val="toc 1"/>
    <w:basedOn w:val="Standaard"/>
    <w:next w:val="Standaard"/>
    <w:autoRedefine/>
    <w:uiPriority w:val="39"/>
    <w:unhideWhenUsed/>
    <w:rsid w:val="00E46C68"/>
    <w:pPr>
      <w:spacing w:after="100"/>
    </w:pPr>
  </w:style>
  <w:style w:type="character" w:styleId="Hyperlink">
    <w:name w:val="Hyperlink"/>
    <w:basedOn w:val="Standaardalinea-lettertype"/>
    <w:uiPriority w:val="99"/>
    <w:unhideWhenUsed/>
    <w:rsid w:val="00E46C68"/>
    <w:rPr>
      <w:color w:val="0563C1" w:themeColor="hyperlink"/>
      <w:u w:val="single"/>
    </w:rPr>
  </w:style>
  <w:style w:type="paragraph" w:styleId="Titel">
    <w:name w:val="Title"/>
    <w:basedOn w:val="Standaard"/>
    <w:next w:val="Standaard"/>
    <w:link w:val="TitelChar"/>
    <w:uiPriority w:val="10"/>
    <w:qFormat/>
    <w:rsid w:val="00D3125C"/>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3125C"/>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3848C1"/>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3848C1"/>
    <w:pPr>
      <w:spacing w:after="100"/>
      <w:ind w:left="220"/>
    </w:pPr>
  </w:style>
  <w:style w:type="paragraph" w:customStyle="1" w:styleId="paragraph">
    <w:name w:val="paragraph"/>
    <w:basedOn w:val="Standaard"/>
    <w:rsid w:val="00510C9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Standaardalinea-lettertype"/>
    <w:rsid w:val="00510C99"/>
  </w:style>
  <w:style w:type="character" w:customStyle="1" w:styleId="eop">
    <w:name w:val="eop"/>
    <w:basedOn w:val="Standaardalinea-lettertype"/>
    <w:rsid w:val="00510C99"/>
  </w:style>
  <w:style w:type="table" w:customStyle="1" w:styleId="TableGrid">
    <w:name w:val="TableGrid"/>
    <w:rsid w:val="00A66736"/>
    <w:pPr>
      <w:spacing w:after="0" w:line="240" w:lineRule="auto"/>
    </w:pPr>
    <w:rPr>
      <w:rFonts w:eastAsiaTheme="minorEastAsia"/>
      <w:lang w:eastAsia="nl-N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7968856">
      <w:bodyDiv w:val="1"/>
      <w:marLeft w:val="0"/>
      <w:marRight w:val="0"/>
      <w:marTop w:val="0"/>
      <w:marBottom w:val="0"/>
      <w:divBdr>
        <w:top w:val="none" w:sz="0" w:space="0" w:color="auto"/>
        <w:left w:val="none" w:sz="0" w:space="0" w:color="auto"/>
        <w:bottom w:val="none" w:sz="0" w:space="0" w:color="auto"/>
        <w:right w:val="none" w:sz="0" w:space="0" w:color="auto"/>
      </w:divBdr>
      <w:divsChild>
        <w:div w:id="721952307">
          <w:marLeft w:val="0"/>
          <w:marRight w:val="0"/>
          <w:marTop w:val="0"/>
          <w:marBottom w:val="0"/>
          <w:divBdr>
            <w:top w:val="none" w:sz="0" w:space="0" w:color="auto"/>
            <w:left w:val="none" w:sz="0" w:space="0" w:color="auto"/>
            <w:bottom w:val="none" w:sz="0" w:space="0" w:color="auto"/>
            <w:right w:val="none" w:sz="0" w:space="0" w:color="auto"/>
          </w:divBdr>
        </w:div>
        <w:div w:id="480584264">
          <w:marLeft w:val="0"/>
          <w:marRight w:val="0"/>
          <w:marTop w:val="0"/>
          <w:marBottom w:val="0"/>
          <w:divBdr>
            <w:top w:val="none" w:sz="0" w:space="0" w:color="auto"/>
            <w:left w:val="none" w:sz="0" w:space="0" w:color="auto"/>
            <w:bottom w:val="none" w:sz="0" w:space="0" w:color="auto"/>
            <w:right w:val="none" w:sz="0" w:space="0" w:color="auto"/>
          </w:divBdr>
        </w:div>
        <w:div w:id="958410011">
          <w:marLeft w:val="0"/>
          <w:marRight w:val="0"/>
          <w:marTop w:val="0"/>
          <w:marBottom w:val="0"/>
          <w:divBdr>
            <w:top w:val="none" w:sz="0" w:space="0" w:color="auto"/>
            <w:left w:val="none" w:sz="0" w:space="0" w:color="auto"/>
            <w:bottom w:val="none" w:sz="0" w:space="0" w:color="auto"/>
            <w:right w:val="none" w:sz="0" w:space="0" w:color="auto"/>
          </w:divBdr>
        </w:div>
        <w:div w:id="208960489">
          <w:marLeft w:val="0"/>
          <w:marRight w:val="0"/>
          <w:marTop w:val="0"/>
          <w:marBottom w:val="0"/>
          <w:divBdr>
            <w:top w:val="none" w:sz="0" w:space="0" w:color="auto"/>
            <w:left w:val="none" w:sz="0" w:space="0" w:color="auto"/>
            <w:bottom w:val="none" w:sz="0" w:space="0" w:color="auto"/>
            <w:right w:val="none" w:sz="0" w:space="0" w:color="auto"/>
          </w:divBdr>
        </w:div>
      </w:divsChild>
    </w:div>
    <w:div w:id="1286430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Word%20sjabloon%20-%20groep.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44DF5770926344D899786F7EA592EDC" ma:contentTypeVersion="6" ma:contentTypeDescription="Een nieuw document maken." ma:contentTypeScope="" ma:versionID="c97cd3ae04041928347913bfcd399e47">
  <xsd:schema xmlns:xsd="http://www.w3.org/2001/XMLSchema" xmlns:xs="http://www.w3.org/2001/XMLSchema" xmlns:p="http://schemas.microsoft.com/office/2006/metadata/properties" xmlns:ns2="8c2d79ea-1d74-474d-bde6-d0cd0d5e4b56" targetNamespace="http://schemas.microsoft.com/office/2006/metadata/properties" ma:root="true" ma:fieldsID="b1f849c0439367f3031aeeb8e7b09143" ns2:_="">
    <xsd:import namespace="8c2d79ea-1d74-474d-bde6-d0cd0d5e4b5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2d79ea-1d74-474d-bde6-d0cd0d5e4b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3B5584-9DDA-46CD-AD25-27930CDA959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05392AA-E10C-45A4-B860-E7E2C6DEB628}">
  <ds:schemaRefs>
    <ds:schemaRef ds:uri="http://schemas.openxmlformats.org/officeDocument/2006/bibliography"/>
  </ds:schemaRefs>
</ds:datastoreItem>
</file>

<file path=customXml/itemProps3.xml><?xml version="1.0" encoding="utf-8"?>
<ds:datastoreItem xmlns:ds="http://schemas.openxmlformats.org/officeDocument/2006/customXml" ds:itemID="{874EE59D-DFAF-49A9-80B4-DD3D9C367698}">
  <ds:schemaRefs>
    <ds:schemaRef ds:uri="http://schemas.microsoft.com/sharepoint/v3/contenttype/forms"/>
  </ds:schemaRefs>
</ds:datastoreItem>
</file>

<file path=customXml/itemProps4.xml><?xml version="1.0" encoding="utf-8"?>
<ds:datastoreItem xmlns:ds="http://schemas.openxmlformats.org/officeDocument/2006/customXml" ds:itemID="{92A7BE05-8212-4E74-8023-1004953E14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2d79ea-1d74-474d-bde6-d0cd0d5e4b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Word sjabloon - groep.dotx</Template>
  <TotalTime>20</TotalTime>
  <Pages>3</Pages>
  <Words>340</Words>
  <Characters>1872</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dc:creator>
  <cp:keywords/>
  <dc:description/>
  <cp:lastModifiedBy>matthijsverboon12@hotmail.com</cp:lastModifiedBy>
  <cp:revision>4</cp:revision>
  <dcterms:created xsi:type="dcterms:W3CDTF">2020-09-07T09:21:00Z</dcterms:created>
  <dcterms:modified xsi:type="dcterms:W3CDTF">2020-09-08T07:13:00Z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0x010100244DF5770926344D899786F7EA592EDC</vt:lpwstr>
  </property>
</Properties>
</file>