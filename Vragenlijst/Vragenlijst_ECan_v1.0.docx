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7B27E" w14:textId="77777777" w:rsidR="00F87770" w:rsidRDefault="00F87770" w:rsidP="00F87770">
      <w:pPr>
        <w:pStyle w:val="Normaalweb"/>
      </w:pPr>
      <w:r>
        <w:rPr>
          <w:rFonts w:ascii="Cambria" w:hAnsi="Cambria"/>
          <w:color w:val="16355B"/>
          <w:sz w:val="52"/>
          <w:szCs w:val="52"/>
        </w:rPr>
        <w:t>[</w:t>
      </w:r>
      <w:proofErr w:type="spellStart"/>
      <w:r>
        <w:rPr>
          <w:rFonts w:ascii="Cambria" w:hAnsi="Cambria"/>
          <w:color w:val="16355B"/>
          <w:sz w:val="52"/>
          <w:szCs w:val="52"/>
        </w:rPr>
        <w:t>Amazigh</w:t>
      </w:r>
      <w:proofErr w:type="spellEnd"/>
      <w:r>
        <w:rPr>
          <w:rFonts w:ascii="Cambria" w:hAnsi="Cambria"/>
          <w:color w:val="16355B"/>
          <w:sz w:val="52"/>
          <w:szCs w:val="52"/>
        </w:rPr>
        <w:t xml:space="preserve"> Android] </w:t>
      </w:r>
    </w:p>
    <w:p w14:paraId="77D74D7C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  <w:r>
        <w:rPr>
          <w:rFonts w:ascii="Cambria" w:hAnsi="Cambria"/>
          <w:i/>
          <w:iCs/>
          <w:color w:val="4F7FBC"/>
        </w:rPr>
        <w:t xml:space="preserve">[Fase] </w:t>
      </w:r>
    </w:p>
    <w:p w14:paraId="19C4735A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208A0D5A" w14:textId="77777777" w:rsidR="00F87770" w:rsidRDefault="00F87770" w:rsidP="00F87770">
      <w:pPr>
        <w:pStyle w:val="Normaalweb"/>
        <w:rPr>
          <w:rFonts w:ascii="Cambria" w:hAnsi="Cambria"/>
          <w:i/>
          <w:iCs/>
          <w:color w:val="4F7FBC"/>
        </w:rPr>
      </w:pPr>
    </w:p>
    <w:p w14:paraId="6B2EFE60" w14:textId="77777777" w:rsidR="00F87770" w:rsidRPr="00F87770" w:rsidRDefault="00F87770" w:rsidP="00F87770">
      <w:pPr>
        <w:rPr>
          <w:rFonts w:ascii="Times New Roman" w:eastAsia="Times New Roman" w:hAnsi="Times New Roman" w:cs="Times New Roman"/>
          <w:lang w:eastAsia="nl-NL"/>
        </w:rPr>
      </w:pPr>
      <w:r w:rsidRPr="00F87770">
        <w:rPr>
          <w:rFonts w:ascii="Times New Roman" w:eastAsia="Times New Roman" w:hAnsi="Times New Roman" w:cs="Times New Roman"/>
          <w:lang w:eastAsia="nl-NL"/>
        </w:rPr>
        <w:fldChar w:fldCharType="begin"/>
      </w:r>
      <w:r w:rsidRPr="00F87770">
        <w:rPr>
          <w:rFonts w:ascii="Times New Roman" w:eastAsia="Times New Roman" w:hAnsi="Times New Roman" w:cs="Times New Roman"/>
          <w:lang w:eastAsia="nl-NL"/>
        </w:rPr>
        <w:instrText xml:space="preserve"> INCLUDEPICTURE "/var/folders/t3/854llv5j03gfc13jpm5xnz800000gn/T/com.microsoft.Word/WebArchiveCopyPasteTempFiles/1200px-Berber_flag.svg.png" \* MERGEFORMATINET </w:instrText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separate"/>
      </w:r>
      <w:r w:rsidRPr="00F87770">
        <w:rPr>
          <w:rFonts w:ascii="Times New Roman" w:eastAsia="Times New Roman" w:hAnsi="Times New Roman" w:cs="Times New Roman"/>
          <w:noProof/>
          <w:lang w:eastAsia="nl-NL"/>
        </w:rPr>
        <w:drawing>
          <wp:inline distT="0" distB="0" distL="0" distR="0" wp14:anchorId="431016D3" wp14:editId="5B488686">
            <wp:extent cx="5760720" cy="3840480"/>
            <wp:effectExtent l="0" t="0" r="5080" b="0"/>
            <wp:docPr id="1" name="Afbeelding 1" descr="Berb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bers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7770">
        <w:rPr>
          <w:rFonts w:ascii="Times New Roman" w:eastAsia="Times New Roman" w:hAnsi="Times New Roman" w:cs="Times New Roman"/>
          <w:lang w:eastAsia="nl-NL"/>
        </w:rPr>
        <w:fldChar w:fldCharType="end"/>
      </w:r>
    </w:p>
    <w:p w14:paraId="04E18A10" w14:textId="77777777" w:rsidR="00F87770" w:rsidRDefault="00F87770" w:rsidP="00F87770">
      <w:pPr>
        <w:pStyle w:val="Normaalweb"/>
      </w:pPr>
    </w:p>
    <w:p w14:paraId="5B7A2B8D" w14:textId="77777777" w:rsidR="00F87770" w:rsidRDefault="00F87770" w:rsidP="00F87770">
      <w:pPr>
        <w:pStyle w:val="Normaalweb"/>
      </w:pPr>
    </w:p>
    <w:p w14:paraId="78E5B2B6" w14:textId="77777777" w:rsidR="003A4ECC" w:rsidRDefault="003A4ECC"/>
    <w:p w14:paraId="1F05DEF0" w14:textId="77777777" w:rsidR="00F87770" w:rsidRDefault="00F87770">
      <w:r>
        <w:t>Namen:</w:t>
      </w:r>
      <w:r>
        <w:tab/>
      </w:r>
      <w:r>
        <w:tab/>
        <w:t xml:space="preserve">[E. </w:t>
      </w:r>
      <w:proofErr w:type="spellStart"/>
      <w:r>
        <w:t>Can</w:t>
      </w:r>
      <w:proofErr w:type="spellEnd"/>
      <w:r>
        <w:t>, M. Verboon, N. Elstgeest]</w:t>
      </w:r>
    </w:p>
    <w:p w14:paraId="3F46698A" w14:textId="77777777" w:rsidR="00F87770" w:rsidRDefault="00F87770">
      <w:r>
        <w:t>Studiejaar:</w:t>
      </w:r>
      <w:r>
        <w:tab/>
      </w:r>
      <w:r>
        <w:tab/>
        <w:t>[2020-2021]</w:t>
      </w:r>
    </w:p>
    <w:p w14:paraId="0B4BB07F" w14:textId="77777777" w:rsidR="00F87770" w:rsidRDefault="00F87770">
      <w:r>
        <w:t>Werkgroep:</w:t>
      </w:r>
      <w:r>
        <w:tab/>
      </w:r>
      <w:r>
        <w:tab/>
        <w:t>[LO8E-AMO2]</w:t>
      </w:r>
    </w:p>
    <w:p w14:paraId="71BEB80C" w14:textId="77777777" w:rsidR="00F87770" w:rsidRDefault="00F87770">
      <w:r>
        <w:t>Projectleider:</w:t>
      </w:r>
      <w:r>
        <w:tab/>
      </w:r>
      <w:r>
        <w:tab/>
        <w:t xml:space="preserve">[M. </w:t>
      </w:r>
      <w:proofErr w:type="spellStart"/>
      <w:r>
        <w:t>Boukiour</w:t>
      </w:r>
      <w:proofErr w:type="spellEnd"/>
      <w:r>
        <w:t>]</w:t>
      </w:r>
    </w:p>
    <w:p w14:paraId="3CA7A23D" w14:textId="77777777" w:rsidR="00F87770" w:rsidRDefault="00F87770">
      <w:r>
        <w:t xml:space="preserve">Inleverdatum: </w:t>
      </w:r>
      <w:r>
        <w:tab/>
        <w:t>[31 augustus 2020]</w:t>
      </w:r>
    </w:p>
    <w:p w14:paraId="0607DDFF" w14:textId="77777777" w:rsidR="00F87770" w:rsidRDefault="00F87770">
      <w:r>
        <w:t>Versie:</w:t>
      </w:r>
      <w:r>
        <w:tab/>
      </w:r>
      <w:r>
        <w:tab/>
      </w:r>
      <w:r>
        <w:tab/>
        <w:t>1.0</w:t>
      </w:r>
    </w:p>
    <w:p w14:paraId="76DC3F53" w14:textId="77777777" w:rsidR="00F87770" w:rsidRDefault="00F87770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3718122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763C20" w14:textId="77777777" w:rsidR="00ED58B7" w:rsidRDefault="00ED58B7">
          <w:pPr>
            <w:pStyle w:val="Kopvaninhoudsopgave"/>
          </w:pPr>
          <w:r>
            <w:t>Inhoudsopgave</w:t>
          </w:r>
        </w:p>
        <w:p w14:paraId="24ED83E6" w14:textId="77777777" w:rsidR="00ED58B7" w:rsidRDefault="00ED58B7">
          <w:pPr>
            <w:pStyle w:val="Inhopg1"/>
            <w:tabs>
              <w:tab w:val="right" w:leader="dot" w:pos="9062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760238" w:history="1">
            <w:r w:rsidRPr="0036683D">
              <w:rPr>
                <w:rStyle w:val="Hyperlink"/>
                <w:noProof/>
              </w:rPr>
              <w:t>Hoofdstuk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_Toc49760238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E9D42A" w14:textId="77777777" w:rsidR="00ED58B7" w:rsidRDefault="00ED58B7">
          <w:r>
            <w:rPr>
              <w:b/>
              <w:bCs/>
              <w:noProof/>
            </w:rPr>
            <w:fldChar w:fldCharType="end"/>
          </w:r>
        </w:p>
      </w:sdtContent>
    </w:sdt>
    <w:p w14:paraId="137D1F49" w14:textId="77777777" w:rsidR="00ED58B7" w:rsidRDefault="00ED58B7">
      <w:r>
        <w:br w:type="page"/>
      </w:r>
    </w:p>
    <w:p w14:paraId="4225E6B2" w14:textId="7732B549" w:rsidR="00F87770" w:rsidRDefault="0074487A" w:rsidP="00ED58B7">
      <w:pPr>
        <w:pStyle w:val="Kop1"/>
      </w:pPr>
      <w:r>
        <w:lastRenderedPageBreak/>
        <w:t>Vragenlijst</w:t>
      </w:r>
    </w:p>
    <w:p w14:paraId="6F619625" w14:textId="75AA1014" w:rsidR="0074487A" w:rsidRDefault="0074487A" w:rsidP="0074487A">
      <w:pPr>
        <w:pStyle w:val="Lijstalinea"/>
        <w:numPr>
          <w:ilvl w:val="0"/>
          <w:numId w:val="2"/>
        </w:numPr>
      </w:pPr>
      <w:r>
        <w:t>Aan welke huisstijl moet de app aan</w:t>
      </w:r>
      <w:r w:rsidR="00323964">
        <w:t xml:space="preserve"> </w:t>
      </w:r>
      <w:r>
        <w:t>voelden?</w:t>
      </w:r>
    </w:p>
    <w:p w14:paraId="561C8FDF" w14:textId="7549E906" w:rsidR="0074487A" w:rsidRDefault="00700921" w:rsidP="0074487A">
      <w:pPr>
        <w:pStyle w:val="Lijstalinea"/>
        <w:numPr>
          <w:ilvl w:val="0"/>
          <w:numId w:val="2"/>
        </w:numPr>
      </w:pPr>
      <w:r>
        <w:t>Aan welke huisstijl moet het logo aan voldoen?</w:t>
      </w:r>
    </w:p>
    <w:p w14:paraId="2F7D9187" w14:textId="11EDFBD8" w:rsidR="00700921" w:rsidRDefault="000358F8" w:rsidP="0074487A">
      <w:pPr>
        <w:pStyle w:val="Lijstalinea"/>
        <w:numPr>
          <w:ilvl w:val="0"/>
          <w:numId w:val="2"/>
        </w:numPr>
      </w:pPr>
      <w:r>
        <w:t>Wat is de doelgroep van de applicatie?</w:t>
      </w:r>
    </w:p>
    <w:p w14:paraId="2306C9DD" w14:textId="577BB5E8" w:rsidR="000358F8" w:rsidRDefault="000358F8" w:rsidP="0074487A">
      <w:pPr>
        <w:pStyle w:val="Lijstalinea"/>
        <w:numPr>
          <w:ilvl w:val="0"/>
          <w:numId w:val="2"/>
        </w:numPr>
      </w:pPr>
      <w:r>
        <w:t>Wanneer is de deadline?</w:t>
      </w:r>
    </w:p>
    <w:p w14:paraId="3FFE5EAC" w14:textId="644AD316" w:rsidR="000358F8" w:rsidRDefault="000358F8" w:rsidP="0074487A">
      <w:pPr>
        <w:pStyle w:val="Lijstalinea"/>
        <w:numPr>
          <w:ilvl w:val="0"/>
          <w:numId w:val="2"/>
        </w:numPr>
      </w:pPr>
      <w:r>
        <w:t>Moet er een website gerealiseerd worden?</w:t>
      </w:r>
    </w:p>
    <w:p w14:paraId="2590CEC8" w14:textId="71E34882" w:rsidR="000358F8" w:rsidRDefault="000358F8" w:rsidP="0074487A">
      <w:pPr>
        <w:pStyle w:val="Lijstalinea"/>
        <w:numPr>
          <w:ilvl w:val="0"/>
          <w:numId w:val="2"/>
        </w:numPr>
      </w:pPr>
      <w:r>
        <w:t>Welke schermen moet de applicatie bevatten?</w:t>
      </w:r>
    </w:p>
    <w:p w14:paraId="3761A886" w14:textId="18FFCB21" w:rsidR="000358F8" w:rsidRDefault="000358F8" w:rsidP="0074487A">
      <w:pPr>
        <w:pStyle w:val="Lijstalinea"/>
        <w:numPr>
          <w:ilvl w:val="0"/>
          <w:numId w:val="2"/>
        </w:numPr>
      </w:pPr>
      <w:r>
        <w:t>Wat is het doel van de applicatie</w:t>
      </w:r>
    </w:p>
    <w:p w14:paraId="282081FD" w14:textId="30B704BB" w:rsidR="000358F8" w:rsidRDefault="000358F8" w:rsidP="0074487A">
      <w:pPr>
        <w:pStyle w:val="Lijstalinea"/>
        <w:numPr>
          <w:ilvl w:val="0"/>
          <w:numId w:val="2"/>
        </w:numPr>
      </w:pPr>
      <w:r>
        <w:t>Welke informatie moet de app bevatten?</w:t>
      </w:r>
    </w:p>
    <w:p w14:paraId="783D5079" w14:textId="43B77A20" w:rsidR="000358F8" w:rsidRDefault="00C10346" w:rsidP="0074487A">
      <w:pPr>
        <w:pStyle w:val="Lijstalinea"/>
        <w:numPr>
          <w:ilvl w:val="0"/>
          <w:numId w:val="2"/>
        </w:numPr>
      </w:pPr>
      <w:r>
        <w:t>Wat kan de gebruiker in de app doen?</w:t>
      </w:r>
    </w:p>
    <w:p w14:paraId="70D4E6FA" w14:textId="75D24F7C" w:rsidR="00C10346" w:rsidRDefault="00C10346" w:rsidP="0074487A">
      <w:pPr>
        <w:pStyle w:val="Lijstalinea"/>
        <w:numPr>
          <w:ilvl w:val="0"/>
          <w:numId w:val="2"/>
        </w:numPr>
      </w:pPr>
      <w:r>
        <w:t>Kan de gebruiker een account aanmaken?</w:t>
      </w:r>
    </w:p>
    <w:p w14:paraId="20402D47" w14:textId="77777777" w:rsidR="00C10346" w:rsidRPr="0074487A" w:rsidRDefault="00C10346" w:rsidP="00C10346"/>
    <w:sectPr w:rsidR="00C10346" w:rsidRPr="00744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D1FBB"/>
    <w:multiLevelType w:val="hybridMultilevel"/>
    <w:tmpl w:val="CB946A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A1A0A"/>
    <w:multiLevelType w:val="hybridMultilevel"/>
    <w:tmpl w:val="48206B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7A"/>
    <w:rsid w:val="000358F8"/>
    <w:rsid w:val="00207C21"/>
    <w:rsid w:val="00323964"/>
    <w:rsid w:val="003A4ECC"/>
    <w:rsid w:val="00700921"/>
    <w:rsid w:val="0074487A"/>
    <w:rsid w:val="00C10346"/>
    <w:rsid w:val="00D06E4C"/>
    <w:rsid w:val="00ED58B7"/>
    <w:rsid w:val="00F8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2069"/>
  <w15:chartTrackingRefBased/>
  <w15:docId w15:val="{980FFE7E-5DA8-9743-B7AB-D45823161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58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8777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ED58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D58B7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D58B7"/>
    <w:pPr>
      <w:spacing w:before="240" w:after="120"/>
    </w:pPr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ED58B7"/>
    <w:pPr>
      <w:spacing w:before="120"/>
      <w:ind w:left="240"/>
    </w:pPr>
    <w:rPr>
      <w:i/>
      <w:iC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ED58B7"/>
    <w:pPr>
      <w:ind w:left="480"/>
    </w:pPr>
    <w:rPr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ED58B7"/>
    <w:pPr>
      <w:ind w:left="720"/>
    </w:pPr>
    <w:rPr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ED58B7"/>
    <w:pPr>
      <w:ind w:left="960"/>
    </w:pPr>
    <w:rPr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ED58B7"/>
    <w:pPr>
      <w:ind w:left="1200"/>
    </w:pPr>
    <w:rPr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ED58B7"/>
    <w:pPr>
      <w:ind w:left="1440"/>
    </w:pPr>
    <w:rPr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ED58B7"/>
    <w:pPr>
      <w:ind w:left="1680"/>
    </w:pPr>
    <w:rPr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ED58B7"/>
    <w:pPr>
      <w:ind w:left="1920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ED58B7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744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2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7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nescan/Git/AmazighAndroid/Word%20Sjabloon/Word%20Sjabloon%20-%20Enes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0177FCC-1EA1-B641-BE9D-BCF44746B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Sjabloon - Enes.dotx</Template>
  <TotalTime>5</TotalTime>
  <Pages>3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Enes Can</cp:lastModifiedBy>
  <cp:revision>3</cp:revision>
  <dcterms:created xsi:type="dcterms:W3CDTF">2020-08-31T07:58:00Z</dcterms:created>
  <dcterms:modified xsi:type="dcterms:W3CDTF">2020-08-31T08:35:00Z</dcterms:modified>
</cp:coreProperties>
</file>