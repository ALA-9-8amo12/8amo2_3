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15FE" w14:textId="0400C7F6" w:rsidR="00672933" w:rsidRDefault="00CD20CD" w:rsidP="002F425F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[</w:t>
      </w:r>
      <w:r w:rsidR="0076392D" w:rsidRPr="0076392D">
        <w:rPr>
          <w:sz w:val="40"/>
          <w:szCs w:val="40"/>
          <w:lang w:val="en-GB"/>
        </w:rPr>
        <w:t>Amazigh Android</w:t>
      </w:r>
      <w:r>
        <w:rPr>
          <w:sz w:val="40"/>
          <w:szCs w:val="40"/>
          <w:lang w:val="en-GB"/>
        </w:rPr>
        <w:t>]</w:t>
      </w:r>
    </w:p>
    <w:p w14:paraId="343D7708" w14:textId="77777777" w:rsidR="003848C1" w:rsidRDefault="00CD20CD" w:rsidP="002F425F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[</w:t>
      </w:r>
      <w:proofErr w:type="spellStart"/>
      <w:r>
        <w:rPr>
          <w:sz w:val="16"/>
          <w:szCs w:val="16"/>
          <w:lang w:val="en-GB"/>
        </w:rPr>
        <w:t>fase</w:t>
      </w:r>
      <w:proofErr w:type="spellEnd"/>
      <w:r>
        <w:rPr>
          <w:sz w:val="16"/>
          <w:szCs w:val="16"/>
          <w:lang w:val="en-GB"/>
        </w:rPr>
        <w:t>]</w:t>
      </w:r>
    </w:p>
    <w:p w14:paraId="350C4BDE" w14:textId="77777777" w:rsidR="002F425F" w:rsidRDefault="002F425F" w:rsidP="002F425F">
      <w:pPr>
        <w:rPr>
          <w:sz w:val="16"/>
          <w:szCs w:val="16"/>
          <w:lang w:val="en-GB"/>
        </w:rPr>
      </w:pPr>
    </w:p>
    <w:p w14:paraId="33C754F2" w14:textId="77777777" w:rsidR="002F425F" w:rsidRDefault="002F425F" w:rsidP="002F425F">
      <w:pPr>
        <w:rPr>
          <w:sz w:val="16"/>
          <w:szCs w:val="16"/>
          <w:lang w:val="en-GB"/>
        </w:rPr>
      </w:pPr>
    </w:p>
    <w:p w14:paraId="0112A4D4" w14:textId="77777777" w:rsidR="002F425F" w:rsidRDefault="00A66736" w:rsidP="002F425F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B8EE7F4" wp14:editId="046525E7">
            <wp:extent cx="5731510" cy="3820795"/>
            <wp:effectExtent l="0" t="0" r="2540" b="8255"/>
            <wp:docPr id="1" name="Afbeelding 1" descr="Berber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Berbers - Wikip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157C" w14:textId="77777777" w:rsidR="002F425F" w:rsidRDefault="002F425F" w:rsidP="002F425F">
      <w:pPr>
        <w:jc w:val="center"/>
        <w:rPr>
          <w:sz w:val="24"/>
          <w:szCs w:val="24"/>
          <w:lang w:val="en-GB"/>
        </w:rPr>
      </w:pPr>
    </w:p>
    <w:p w14:paraId="0C26FFEE" w14:textId="77777777" w:rsidR="002F425F" w:rsidRDefault="002F425F" w:rsidP="002F425F">
      <w:pPr>
        <w:jc w:val="center"/>
        <w:rPr>
          <w:sz w:val="24"/>
          <w:szCs w:val="24"/>
          <w:lang w:val="en-GB"/>
        </w:rPr>
      </w:pPr>
    </w:p>
    <w:p w14:paraId="4F351026" w14:textId="77777777" w:rsidR="002F425F" w:rsidRDefault="002F425F" w:rsidP="002F425F">
      <w:pPr>
        <w:jc w:val="center"/>
        <w:rPr>
          <w:sz w:val="24"/>
          <w:szCs w:val="24"/>
          <w:lang w:val="en-GB"/>
        </w:rPr>
      </w:pPr>
    </w:p>
    <w:p w14:paraId="41B94E9B" w14:textId="77777777" w:rsidR="002F425F" w:rsidRDefault="002F425F" w:rsidP="002F425F">
      <w:pPr>
        <w:jc w:val="center"/>
        <w:rPr>
          <w:sz w:val="24"/>
          <w:szCs w:val="24"/>
          <w:lang w:val="en-GB"/>
        </w:rPr>
      </w:pPr>
    </w:p>
    <w:tbl>
      <w:tblPr>
        <w:tblStyle w:val="TableGrid"/>
        <w:tblW w:w="6203" w:type="dxa"/>
        <w:tblInd w:w="0" w:type="dxa"/>
        <w:tblLook w:val="04A0" w:firstRow="1" w:lastRow="0" w:firstColumn="1" w:lastColumn="0" w:noHBand="0" w:noVBand="1"/>
      </w:tblPr>
      <w:tblGrid>
        <w:gridCol w:w="2033"/>
        <w:gridCol w:w="4170"/>
      </w:tblGrid>
      <w:tr w:rsidR="00A66736" w14:paraId="13970A73" w14:textId="77777777" w:rsidTr="00A66736">
        <w:trPr>
          <w:trHeight w:val="550"/>
        </w:trPr>
        <w:tc>
          <w:tcPr>
            <w:tcW w:w="2033" w:type="dxa"/>
            <w:hideMark/>
          </w:tcPr>
          <w:p w14:paraId="7D09711D" w14:textId="77777777" w:rsidR="00A66736" w:rsidRDefault="00A66736">
            <w:pPr>
              <w:tabs>
                <w:tab w:val="center" w:pos="1416"/>
              </w:tabs>
            </w:pPr>
            <w:r>
              <w:t xml:space="preserve">Namen: </w:t>
            </w:r>
            <w:r>
              <w:tab/>
              <w:t xml:space="preserve"> </w:t>
            </w:r>
          </w:p>
          <w:p w14:paraId="6E455972" w14:textId="77777777" w:rsidR="00A66736" w:rsidRDefault="00A66736">
            <w:r>
              <w:t xml:space="preserve"> </w:t>
            </w:r>
          </w:p>
        </w:tc>
        <w:tc>
          <w:tcPr>
            <w:tcW w:w="4170" w:type="dxa"/>
          </w:tcPr>
          <w:p w14:paraId="75856A9D" w14:textId="77777777" w:rsidR="00A66736" w:rsidRDefault="00A66736">
            <w:pPr>
              <w:ind w:left="139"/>
            </w:pPr>
            <w:r>
              <w:t xml:space="preserve">Noah Elstgeest, Enes </w:t>
            </w:r>
            <w:proofErr w:type="spellStart"/>
            <w:r>
              <w:t>Can</w:t>
            </w:r>
            <w:proofErr w:type="spellEnd"/>
            <w:r>
              <w:t>, Matthijs</w:t>
            </w:r>
          </w:p>
          <w:p w14:paraId="1A580126" w14:textId="77777777" w:rsidR="00A66736" w:rsidRDefault="00A66736">
            <w:pPr>
              <w:ind w:left="139"/>
            </w:pPr>
            <w:r>
              <w:t xml:space="preserve">Verboon </w:t>
            </w:r>
          </w:p>
          <w:p w14:paraId="3D30C8E0" w14:textId="77777777" w:rsidR="00A66736" w:rsidRDefault="00A66736">
            <w:pPr>
              <w:ind w:left="139"/>
            </w:pPr>
          </w:p>
        </w:tc>
      </w:tr>
      <w:tr w:rsidR="00A66736" w14:paraId="0A43B16E" w14:textId="77777777" w:rsidTr="00A66736">
        <w:trPr>
          <w:trHeight w:val="525"/>
        </w:trPr>
        <w:tc>
          <w:tcPr>
            <w:tcW w:w="2033" w:type="dxa"/>
            <w:hideMark/>
          </w:tcPr>
          <w:p w14:paraId="2478A5C9" w14:textId="77777777" w:rsidR="00A66736" w:rsidRDefault="00A66736">
            <w:pPr>
              <w:tabs>
                <w:tab w:val="center" w:pos="1416"/>
              </w:tabs>
            </w:pPr>
            <w:r>
              <w:t xml:space="preserve">Studiejaar: </w:t>
            </w:r>
            <w:r>
              <w:tab/>
              <w:t xml:space="preserve"> </w:t>
            </w:r>
          </w:p>
          <w:p w14:paraId="437CD8DA" w14:textId="77777777" w:rsidR="00A66736" w:rsidRDefault="00A66736">
            <w:r>
              <w:t xml:space="preserve"> </w:t>
            </w:r>
          </w:p>
        </w:tc>
        <w:tc>
          <w:tcPr>
            <w:tcW w:w="4170" w:type="dxa"/>
            <w:hideMark/>
          </w:tcPr>
          <w:p w14:paraId="2797EBF4" w14:textId="77777777" w:rsidR="00A66736" w:rsidRDefault="00A66736">
            <w:pPr>
              <w:ind w:left="139"/>
            </w:pPr>
            <w:r>
              <w:t xml:space="preserve">2020-2021 </w:t>
            </w:r>
          </w:p>
        </w:tc>
      </w:tr>
      <w:tr w:rsidR="00A66736" w14:paraId="6CEE3BAA" w14:textId="77777777" w:rsidTr="00A66736">
        <w:trPr>
          <w:trHeight w:val="531"/>
        </w:trPr>
        <w:tc>
          <w:tcPr>
            <w:tcW w:w="2033" w:type="dxa"/>
            <w:hideMark/>
          </w:tcPr>
          <w:p w14:paraId="61FA8EDE" w14:textId="77777777" w:rsidR="00A66736" w:rsidRDefault="00A66736">
            <w:pPr>
              <w:tabs>
                <w:tab w:val="center" w:pos="1416"/>
              </w:tabs>
            </w:pPr>
            <w:r>
              <w:t xml:space="preserve">Werkgroep: </w:t>
            </w:r>
            <w:r>
              <w:tab/>
              <w:t xml:space="preserve"> </w:t>
            </w:r>
          </w:p>
          <w:p w14:paraId="6447C68B" w14:textId="77777777" w:rsidR="00A66736" w:rsidRDefault="00A66736">
            <w:r>
              <w:t xml:space="preserve"> </w:t>
            </w:r>
          </w:p>
        </w:tc>
        <w:tc>
          <w:tcPr>
            <w:tcW w:w="4170" w:type="dxa"/>
            <w:hideMark/>
          </w:tcPr>
          <w:p w14:paraId="3098B1EA" w14:textId="77777777" w:rsidR="00A66736" w:rsidRDefault="00A66736">
            <w:r>
              <w:t xml:space="preserve">  LO8E-AMO2 </w:t>
            </w:r>
          </w:p>
        </w:tc>
      </w:tr>
      <w:tr w:rsidR="00A66736" w14:paraId="67398791" w14:textId="77777777" w:rsidTr="00A66736">
        <w:trPr>
          <w:trHeight w:val="525"/>
        </w:trPr>
        <w:tc>
          <w:tcPr>
            <w:tcW w:w="2033" w:type="dxa"/>
            <w:hideMark/>
          </w:tcPr>
          <w:p w14:paraId="0A73EAE9" w14:textId="77777777" w:rsidR="00A66736" w:rsidRDefault="00A66736">
            <w:r>
              <w:t xml:space="preserve">Projectleider:  </w:t>
            </w:r>
          </w:p>
          <w:p w14:paraId="1C07B3C1" w14:textId="77777777" w:rsidR="00A66736" w:rsidRDefault="00A66736">
            <w:r>
              <w:t xml:space="preserve"> </w:t>
            </w:r>
          </w:p>
        </w:tc>
        <w:tc>
          <w:tcPr>
            <w:tcW w:w="4170" w:type="dxa"/>
            <w:hideMark/>
          </w:tcPr>
          <w:p w14:paraId="6E87B50C" w14:textId="77777777" w:rsidR="00A66736" w:rsidRDefault="00A66736">
            <w:pPr>
              <w:ind w:left="139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A66736" w14:paraId="794ED3F1" w14:textId="77777777" w:rsidTr="00A66736">
        <w:trPr>
          <w:trHeight w:val="527"/>
        </w:trPr>
        <w:tc>
          <w:tcPr>
            <w:tcW w:w="2033" w:type="dxa"/>
            <w:hideMark/>
          </w:tcPr>
          <w:p w14:paraId="2512A968" w14:textId="77777777" w:rsidR="00A66736" w:rsidRDefault="00A66736">
            <w:r>
              <w:t xml:space="preserve">Inleverdatum:  </w:t>
            </w:r>
          </w:p>
          <w:p w14:paraId="57F9CB8E" w14:textId="77777777" w:rsidR="00A66736" w:rsidRDefault="00A66736">
            <w:pPr>
              <w:ind w:left="1"/>
            </w:pPr>
            <w:r>
              <w:t xml:space="preserve"> </w:t>
            </w:r>
          </w:p>
        </w:tc>
        <w:tc>
          <w:tcPr>
            <w:tcW w:w="4170" w:type="dxa"/>
            <w:hideMark/>
          </w:tcPr>
          <w:p w14:paraId="2502D915" w14:textId="77777777" w:rsidR="00A66736" w:rsidRDefault="00A66736">
            <w:pPr>
              <w:ind w:left="140"/>
            </w:pPr>
            <w:r>
              <w:t>-</w:t>
            </w:r>
          </w:p>
        </w:tc>
      </w:tr>
      <w:tr w:rsidR="00A66736" w14:paraId="7289D064" w14:textId="77777777" w:rsidTr="00A66736">
        <w:trPr>
          <w:trHeight w:val="283"/>
        </w:trPr>
        <w:tc>
          <w:tcPr>
            <w:tcW w:w="2033" w:type="dxa"/>
            <w:hideMark/>
          </w:tcPr>
          <w:p w14:paraId="6025B22B" w14:textId="77777777" w:rsidR="00A66736" w:rsidRDefault="00A66736">
            <w:pPr>
              <w:tabs>
                <w:tab w:val="center" w:pos="1417"/>
              </w:tabs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170" w:type="dxa"/>
            <w:hideMark/>
          </w:tcPr>
          <w:p w14:paraId="213111EF" w14:textId="77777777" w:rsidR="00A66736" w:rsidRDefault="00A66736">
            <w:pPr>
              <w:ind w:left="140"/>
            </w:pPr>
            <w:r>
              <w:t>1.0</w:t>
            </w:r>
          </w:p>
        </w:tc>
      </w:tr>
    </w:tbl>
    <w:p w14:paraId="2C0C92FA" w14:textId="77777777" w:rsidR="00D3125C" w:rsidRDefault="00D312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F4407" w14:textId="77777777" w:rsidR="00E46C68" w:rsidRDefault="00E46C68" w:rsidP="002F425F">
      <w:pPr>
        <w:tabs>
          <w:tab w:val="left" w:pos="1843"/>
        </w:tabs>
        <w:rPr>
          <w:sz w:val="24"/>
          <w:szCs w:val="24"/>
        </w:rPr>
      </w:pPr>
    </w:p>
    <w:p w14:paraId="3C91BE20" w14:textId="77777777" w:rsidR="00E46C68" w:rsidRPr="00D3125C" w:rsidRDefault="00E46C68" w:rsidP="00D3125C">
      <w:pPr>
        <w:pStyle w:val="Titel"/>
        <w:rPr>
          <w:sz w:val="32"/>
          <w:szCs w:val="32"/>
        </w:rPr>
      </w:pPr>
      <w:r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3E379596" w14:textId="36716BD5" w:rsidR="001E04A9" w:rsidRDefault="00E46C6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4887" w:history="1">
            <w:r w:rsidR="001E04A9" w:rsidRPr="00C74534">
              <w:rPr>
                <w:rStyle w:val="Hyperlink"/>
                <w:noProof/>
              </w:rPr>
              <w:t>[</w:t>
            </w:r>
            <w:r w:rsidR="0076392D">
              <w:rPr>
                <w:rStyle w:val="Hyperlink"/>
                <w:noProof/>
              </w:rPr>
              <w:t>Benodigde hardware</w:t>
            </w:r>
            <w:r w:rsidR="001E04A9" w:rsidRPr="00C74534">
              <w:rPr>
                <w:rStyle w:val="Hyperlink"/>
                <w:noProof/>
              </w:rPr>
              <w:t>]</w:t>
            </w:r>
            <w:r w:rsidR="001E04A9">
              <w:rPr>
                <w:noProof/>
                <w:webHidden/>
              </w:rPr>
              <w:tab/>
            </w:r>
            <w:r w:rsidR="001E04A9">
              <w:rPr>
                <w:noProof/>
                <w:webHidden/>
              </w:rPr>
              <w:fldChar w:fldCharType="begin"/>
            </w:r>
            <w:r w:rsidR="001E04A9">
              <w:rPr>
                <w:noProof/>
                <w:webHidden/>
              </w:rPr>
              <w:instrText xml:space="preserve"> PAGEREF _Toc37924887 \h </w:instrText>
            </w:r>
            <w:r w:rsidR="001E04A9">
              <w:rPr>
                <w:noProof/>
                <w:webHidden/>
              </w:rPr>
            </w:r>
            <w:r w:rsidR="001E04A9">
              <w:rPr>
                <w:noProof/>
                <w:webHidden/>
              </w:rPr>
              <w:fldChar w:fldCharType="separate"/>
            </w:r>
            <w:r w:rsidR="00DE1CD2">
              <w:rPr>
                <w:noProof/>
                <w:webHidden/>
              </w:rPr>
              <w:t>3</w:t>
            </w:r>
            <w:r w:rsidR="001E04A9">
              <w:rPr>
                <w:noProof/>
                <w:webHidden/>
              </w:rPr>
              <w:fldChar w:fldCharType="end"/>
            </w:r>
          </w:hyperlink>
        </w:p>
        <w:p w14:paraId="75726BAA" w14:textId="306AF795" w:rsidR="001E04A9" w:rsidRDefault="00DA7E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924888" w:history="1">
            <w:r w:rsidR="001E04A9" w:rsidRPr="00C74534">
              <w:rPr>
                <w:rStyle w:val="Hyperlink"/>
                <w:noProof/>
              </w:rPr>
              <w:t>[</w:t>
            </w:r>
            <w:r w:rsidR="0076392D">
              <w:rPr>
                <w:rStyle w:val="Hyperlink"/>
                <w:noProof/>
              </w:rPr>
              <w:t>Benodigde software</w:t>
            </w:r>
            <w:r w:rsidR="001E04A9" w:rsidRPr="00C74534">
              <w:rPr>
                <w:rStyle w:val="Hyperlink"/>
                <w:noProof/>
              </w:rPr>
              <w:t>]</w:t>
            </w:r>
            <w:r w:rsidR="001E04A9">
              <w:rPr>
                <w:noProof/>
                <w:webHidden/>
              </w:rPr>
              <w:tab/>
            </w:r>
            <w:r w:rsidR="0076392D">
              <w:rPr>
                <w:noProof/>
                <w:webHidden/>
              </w:rPr>
              <w:t>3</w:t>
            </w:r>
          </w:hyperlink>
        </w:p>
        <w:p w14:paraId="4199403C" w14:textId="77777777" w:rsidR="001E04A9" w:rsidRDefault="00E46C68" w:rsidP="001E04A9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2F4211CB" w14:textId="77777777" w:rsidR="00510C99" w:rsidRPr="001E04A9" w:rsidRDefault="00D3125C" w:rsidP="001E04A9">
      <w:pPr>
        <w:pStyle w:val="Kopvaninhoudsopgave"/>
        <w:jc w:val="left"/>
        <w:rPr>
          <w:b/>
          <w:bCs/>
        </w:rPr>
      </w:pPr>
      <w:r w:rsidRPr="00D3125C">
        <w:br w:type="page"/>
      </w:r>
    </w:p>
    <w:p w14:paraId="227C62DF" w14:textId="5D1AAB49" w:rsidR="0076392D" w:rsidRDefault="000F1E85" w:rsidP="0076392D">
      <w:pPr>
        <w:pStyle w:val="Kop1"/>
      </w:pPr>
      <w:bookmarkStart w:id="0" w:name="_Toc37924887"/>
      <w:r>
        <w:lastRenderedPageBreak/>
        <w:t>[</w:t>
      </w:r>
      <w:proofErr w:type="spellStart"/>
      <w:r w:rsidR="0076392D">
        <w:t>Benodigde</w:t>
      </w:r>
      <w:proofErr w:type="spellEnd"/>
      <w:r w:rsidR="0076392D">
        <w:t xml:space="preserve"> hardware</w:t>
      </w:r>
      <w:r>
        <w:t>]</w:t>
      </w:r>
      <w:bookmarkEnd w:id="0"/>
    </w:p>
    <w:p w14:paraId="6329FA4A" w14:textId="77777777" w:rsidR="0076392D" w:rsidRPr="0076392D" w:rsidRDefault="0076392D" w:rsidP="0076392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76392D" w14:paraId="0FECCBD9" w14:textId="77777777" w:rsidTr="007C5DAE">
        <w:tc>
          <w:tcPr>
            <w:tcW w:w="4531" w:type="dxa"/>
          </w:tcPr>
          <w:p w14:paraId="18E9D6C3" w14:textId="61FB499D" w:rsidR="0076392D" w:rsidRPr="0076392D" w:rsidRDefault="0076392D" w:rsidP="007C5DAE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76392D">
              <w:rPr>
                <w:b/>
                <w:bCs/>
              </w:rPr>
              <w:t>pparaat</w:t>
            </w:r>
          </w:p>
        </w:tc>
        <w:tc>
          <w:tcPr>
            <w:tcW w:w="4531" w:type="dxa"/>
          </w:tcPr>
          <w:p w14:paraId="5DE0B0D5" w14:textId="36EF7F86" w:rsidR="0076392D" w:rsidRPr="0076392D" w:rsidRDefault="0076392D" w:rsidP="0076392D">
            <w:pPr>
              <w:rPr>
                <w:b/>
                <w:bCs/>
              </w:rPr>
            </w:pPr>
            <w:r>
              <w:rPr>
                <w:b/>
                <w:bCs/>
              </w:rPr>
              <w:t>Vereisten</w:t>
            </w:r>
          </w:p>
        </w:tc>
      </w:tr>
      <w:tr w:rsidR="0076392D" w14:paraId="748F22ED" w14:textId="77777777" w:rsidTr="007C5DAE">
        <w:tc>
          <w:tcPr>
            <w:tcW w:w="4531" w:type="dxa"/>
          </w:tcPr>
          <w:p w14:paraId="0A550FF6" w14:textId="77777777" w:rsidR="0076392D" w:rsidRDefault="0076392D" w:rsidP="007C5DAE">
            <w:r>
              <w:t>Netwerkkabel</w:t>
            </w:r>
          </w:p>
        </w:tc>
        <w:tc>
          <w:tcPr>
            <w:tcW w:w="4531" w:type="dxa"/>
          </w:tcPr>
          <w:p w14:paraId="7C5218D2" w14:textId="0D093F4A" w:rsidR="0076392D" w:rsidRDefault="0076392D" w:rsidP="007C5DAE">
            <w:r>
              <w:t>Cat 5, lengte 10 meter.</w:t>
            </w:r>
          </w:p>
        </w:tc>
      </w:tr>
      <w:tr w:rsidR="0076392D" w14:paraId="62509D03" w14:textId="77777777" w:rsidTr="007C5DAE">
        <w:tc>
          <w:tcPr>
            <w:tcW w:w="4531" w:type="dxa"/>
          </w:tcPr>
          <w:p w14:paraId="323BDB01" w14:textId="7DD2CD22" w:rsidR="0076392D" w:rsidRDefault="0076392D" w:rsidP="007C5DAE">
            <w:r>
              <w:t>Telefoon</w:t>
            </w:r>
          </w:p>
        </w:tc>
        <w:tc>
          <w:tcPr>
            <w:tcW w:w="4531" w:type="dxa"/>
          </w:tcPr>
          <w:p w14:paraId="3D4D8769" w14:textId="4312C44B" w:rsidR="0076392D" w:rsidRDefault="0076392D" w:rsidP="007C5DAE">
            <w:r>
              <w:t>Een werkende telefoon</w:t>
            </w:r>
            <w:r>
              <w:t xml:space="preserve"> van Android</w:t>
            </w:r>
            <w:r>
              <w:t xml:space="preserve"> waarop je apps kan downloaden</w:t>
            </w:r>
            <w:r>
              <w:t>.</w:t>
            </w:r>
          </w:p>
        </w:tc>
      </w:tr>
      <w:tr w:rsidR="0076392D" w14:paraId="106CA5C7" w14:textId="77777777" w:rsidTr="007C5DAE">
        <w:tc>
          <w:tcPr>
            <w:tcW w:w="4531" w:type="dxa"/>
          </w:tcPr>
          <w:p w14:paraId="49A45C13" w14:textId="77777777" w:rsidR="0076392D" w:rsidRDefault="0076392D" w:rsidP="007C5DAE">
            <w:r>
              <w:t>laptop</w:t>
            </w:r>
          </w:p>
        </w:tc>
        <w:tc>
          <w:tcPr>
            <w:tcW w:w="4531" w:type="dxa"/>
          </w:tcPr>
          <w:p w14:paraId="416D1287" w14:textId="411808EC" w:rsidR="0076392D" w:rsidRPr="0076392D" w:rsidRDefault="0076392D" w:rsidP="007C5DAE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1tb</w:t>
            </w:r>
            <w:r w:rsidRPr="007639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Pr="0076392D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beschikbare</w:t>
            </w:r>
            <w:r w:rsidRPr="007639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Pr="0076392D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schijfruimte</w:t>
            </w:r>
            <w:r w:rsidRPr="007639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639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windows</w:t>
            </w:r>
            <w:proofErr w:type="spellEnd"/>
            <w:r w:rsidRPr="007639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10, 8gb ram, 1.6ghz processor, </w:t>
            </w:r>
            <w:r w:rsidRPr="0076392D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oplader</w:t>
            </w:r>
            <w:r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76392D" w14:paraId="59725788" w14:textId="77777777" w:rsidTr="007C5DAE">
        <w:tc>
          <w:tcPr>
            <w:tcW w:w="4531" w:type="dxa"/>
          </w:tcPr>
          <w:p w14:paraId="182FE367" w14:textId="64923F03" w:rsidR="0076392D" w:rsidRDefault="0076392D" w:rsidP="007C5DAE">
            <w:r>
              <w:t>Ander apparatuur</w:t>
            </w:r>
          </w:p>
        </w:tc>
        <w:tc>
          <w:tcPr>
            <w:tcW w:w="4531" w:type="dxa"/>
          </w:tcPr>
          <w:p w14:paraId="0033ACA1" w14:textId="56074437" w:rsidR="0076392D" w:rsidRDefault="0076392D" w:rsidP="007C5DAE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Muis</w:t>
            </w:r>
          </w:p>
        </w:tc>
      </w:tr>
    </w:tbl>
    <w:p w14:paraId="332089E0" w14:textId="77777777" w:rsidR="0076392D" w:rsidRDefault="0076392D" w:rsidP="0076392D"/>
    <w:p w14:paraId="74552F61" w14:textId="6F120CA7" w:rsidR="000F1E85" w:rsidRPr="0076392D" w:rsidRDefault="000F1E85"/>
    <w:p w14:paraId="030799F9" w14:textId="3BFD336B" w:rsidR="000F1E85" w:rsidRDefault="000F1E85" w:rsidP="000F1E85">
      <w:pPr>
        <w:pStyle w:val="Kop1"/>
      </w:pPr>
      <w:bookmarkStart w:id="1" w:name="_Toc37924888"/>
      <w:r>
        <w:t>[</w:t>
      </w:r>
      <w:proofErr w:type="spellStart"/>
      <w:r w:rsidR="0076392D">
        <w:t>Benodigde</w:t>
      </w:r>
      <w:proofErr w:type="spellEnd"/>
      <w:r w:rsidR="0076392D">
        <w:t xml:space="preserve"> software</w:t>
      </w:r>
      <w:r>
        <w:t>]</w:t>
      </w:r>
      <w:bookmarkEnd w:id="1"/>
    </w:p>
    <w:p w14:paraId="7BAA74A5" w14:textId="77777777" w:rsidR="0076392D" w:rsidRPr="0076392D" w:rsidRDefault="0076392D" w:rsidP="0076392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392D" w14:paraId="0FABEABA" w14:textId="77777777" w:rsidTr="0076392D">
        <w:tc>
          <w:tcPr>
            <w:tcW w:w="2254" w:type="dxa"/>
          </w:tcPr>
          <w:p w14:paraId="72F8DDBE" w14:textId="5BD75B37" w:rsidR="0076392D" w:rsidRPr="0076392D" w:rsidRDefault="0076392D" w:rsidP="000F1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Software</w:t>
            </w:r>
          </w:p>
        </w:tc>
        <w:tc>
          <w:tcPr>
            <w:tcW w:w="2254" w:type="dxa"/>
          </w:tcPr>
          <w:p w14:paraId="505FBA22" w14:textId="104045FF" w:rsidR="0076392D" w:rsidRPr="0076392D" w:rsidRDefault="0076392D" w:rsidP="000F1E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Versie</w:t>
            </w:r>
          </w:p>
        </w:tc>
        <w:tc>
          <w:tcPr>
            <w:tcW w:w="2254" w:type="dxa"/>
          </w:tcPr>
          <w:p w14:paraId="03748ACA" w14:textId="5FAE84A3" w:rsidR="0076392D" w:rsidRPr="0076392D" w:rsidRDefault="0076392D" w:rsidP="000F1E8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Installatie</w:t>
            </w:r>
            <w:proofErr w:type="spellEnd"/>
          </w:p>
        </w:tc>
        <w:tc>
          <w:tcPr>
            <w:tcW w:w="2254" w:type="dxa"/>
          </w:tcPr>
          <w:p w14:paraId="28FD1218" w14:textId="237A387D" w:rsidR="0076392D" w:rsidRPr="0076392D" w:rsidRDefault="0076392D" w:rsidP="000F1E8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Opmerkingen</w:t>
            </w:r>
            <w:proofErr w:type="spellEnd"/>
          </w:p>
        </w:tc>
      </w:tr>
      <w:tr w:rsidR="0076392D" w14:paraId="562D95A8" w14:textId="77777777" w:rsidTr="0076392D">
        <w:tc>
          <w:tcPr>
            <w:tcW w:w="2254" w:type="dxa"/>
          </w:tcPr>
          <w:p w14:paraId="5158AA66" w14:textId="3D73A64A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Android studio</w:t>
            </w:r>
          </w:p>
        </w:tc>
        <w:tc>
          <w:tcPr>
            <w:tcW w:w="2254" w:type="dxa"/>
          </w:tcPr>
          <w:p w14:paraId="518DFA2C" w14:textId="756C49AC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4.0.1</w:t>
            </w:r>
          </w:p>
        </w:tc>
        <w:tc>
          <w:tcPr>
            <w:tcW w:w="2254" w:type="dxa"/>
          </w:tcPr>
          <w:p w14:paraId="4EC35222" w14:textId="1BEE6E9A" w:rsidR="0076392D" w:rsidRDefault="0076392D" w:rsidP="000F1E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Standaard</w:t>
            </w:r>
            <w:proofErr w:type="spellEnd"/>
          </w:p>
        </w:tc>
        <w:tc>
          <w:tcPr>
            <w:tcW w:w="2254" w:type="dxa"/>
          </w:tcPr>
          <w:p w14:paraId="3632CEA0" w14:textId="2FFAFA70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392D" w14:paraId="4714DF07" w14:textId="77777777" w:rsidTr="0076392D">
        <w:tc>
          <w:tcPr>
            <w:tcW w:w="2254" w:type="dxa"/>
          </w:tcPr>
          <w:p w14:paraId="2DD33D73" w14:textId="5A6C37F0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Visual Paradigm</w:t>
            </w:r>
          </w:p>
        </w:tc>
        <w:tc>
          <w:tcPr>
            <w:tcW w:w="2254" w:type="dxa"/>
          </w:tcPr>
          <w:p w14:paraId="1BE94271" w14:textId="65740CD5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16.1</w:t>
            </w:r>
          </w:p>
        </w:tc>
        <w:tc>
          <w:tcPr>
            <w:tcW w:w="2254" w:type="dxa"/>
          </w:tcPr>
          <w:p w14:paraId="5EA69E79" w14:textId="21537BEE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Community edition</w:t>
            </w:r>
          </w:p>
        </w:tc>
        <w:tc>
          <w:tcPr>
            <w:tcW w:w="2254" w:type="dxa"/>
          </w:tcPr>
          <w:p w14:paraId="391A755A" w14:textId="71010616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392D" w14:paraId="0A003D7C" w14:textId="77777777" w:rsidTr="0076392D">
        <w:tc>
          <w:tcPr>
            <w:tcW w:w="2254" w:type="dxa"/>
          </w:tcPr>
          <w:p w14:paraId="06BCE783" w14:textId="15DEE313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  <w:tc>
          <w:tcPr>
            <w:tcW w:w="2254" w:type="dxa"/>
          </w:tcPr>
          <w:p w14:paraId="180A4982" w14:textId="564355DF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Office 2019</w:t>
            </w:r>
          </w:p>
        </w:tc>
        <w:tc>
          <w:tcPr>
            <w:tcW w:w="2254" w:type="dxa"/>
          </w:tcPr>
          <w:p w14:paraId="5DB2CD8D" w14:textId="2780C21D" w:rsidR="0076392D" w:rsidRDefault="0076392D" w:rsidP="000F1E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Standaard</w:t>
            </w:r>
            <w:proofErr w:type="spellEnd"/>
          </w:p>
        </w:tc>
        <w:tc>
          <w:tcPr>
            <w:tcW w:w="2254" w:type="dxa"/>
          </w:tcPr>
          <w:p w14:paraId="2F848572" w14:textId="20597BA2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392D" w14:paraId="4D1D2B88" w14:textId="77777777" w:rsidTr="0076392D">
        <w:tc>
          <w:tcPr>
            <w:tcW w:w="2254" w:type="dxa"/>
          </w:tcPr>
          <w:p w14:paraId="5DF31A8D" w14:textId="2C48EEFB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254" w:type="dxa"/>
          </w:tcPr>
          <w:p w14:paraId="524E7860" w14:textId="303F243E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11.0.6</w:t>
            </w:r>
          </w:p>
        </w:tc>
        <w:tc>
          <w:tcPr>
            <w:tcW w:w="2254" w:type="dxa"/>
          </w:tcPr>
          <w:p w14:paraId="276CDCF5" w14:textId="4792102F" w:rsidR="0076392D" w:rsidRDefault="0076392D" w:rsidP="000F1E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Standaard</w:t>
            </w:r>
            <w:proofErr w:type="spellEnd"/>
          </w:p>
        </w:tc>
        <w:tc>
          <w:tcPr>
            <w:tcW w:w="2254" w:type="dxa"/>
          </w:tcPr>
          <w:p w14:paraId="166573EE" w14:textId="4983BD3B" w:rsidR="0076392D" w:rsidRDefault="0076392D" w:rsidP="000F1E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5AA9124" w14:textId="77777777" w:rsidR="000F1E85" w:rsidRPr="000F1E85" w:rsidRDefault="000F1E85" w:rsidP="000F1E85">
      <w:pPr>
        <w:rPr>
          <w:lang w:val="en-US"/>
        </w:rPr>
      </w:pPr>
    </w:p>
    <w:sectPr w:rsidR="000F1E85" w:rsidRPr="000F1E8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0E7E8" w14:textId="77777777" w:rsidR="00DA7ECD" w:rsidRDefault="00DA7ECD" w:rsidP="00E46C68">
      <w:pPr>
        <w:spacing w:after="0" w:line="240" w:lineRule="auto"/>
      </w:pPr>
      <w:r>
        <w:separator/>
      </w:r>
    </w:p>
  </w:endnote>
  <w:endnote w:type="continuationSeparator" w:id="0">
    <w:p w14:paraId="23EAFAD5" w14:textId="77777777" w:rsidR="00DA7ECD" w:rsidRDefault="00DA7ECD" w:rsidP="00E4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036631"/>
      <w:docPartObj>
        <w:docPartGallery w:val="Page Numbers (Bottom of Page)"/>
        <w:docPartUnique/>
      </w:docPartObj>
    </w:sdtPr>
    <w:sdtEndPr/>
    <w:sdtContent>
      <w:p w14:paraId="3C9A1624" w14:textId="77777777" w:rsidR="00E46C68" w:rsidRDefault="00E46C68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5038A5" w14:textId="77777777" w:rsidR="00E46C68" w:rsidRPr="00E46C68" w:rsidRDefault="00E46C68" w:rsidP="00E46C68">
    <w:pPr>
      <w:pStyle w:val="Voettekst"/>
      <w:jc w:val="right"/>
      <w:rPr>
        <w:lang w:val="en-GB"/>
      </w:rPr>
    </w:pPr>
    <w:r>
      <w:rPr>
        <w:lang w:val="en-GB"/>
      </w:rPr>
      <w:t>[naam1, naam2, naam3]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F0EE7" w14:textId="77777777" w:rsidR="00DA7ECD" w:rsidRDefault="00DA7ECD" w:rsidP="00E46C68">
      <w:pPr>
        <w:spacing w:after="0" w:line="240" w:lineRule="auto"/>
      </w:pPr>
      <w:r>
        <w:separator/>
      </w:r>
    </w:p>
  </w:footnote>
  <w:footnote w:type="continuationSeparator" w:id="0">
    <w:p w14:paraId="48278E25" w14:textId="77777777" w:rsidR="00DA7ECD" w:rsidRDefault="00DA7ECD" w:rsidP="00E4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B867" w14:textId="77777777" w:rsidR="00E46C68" w:rsidRPr="00E46C68" w:rsidRDefault="00E46C68">
    <w:pPr>
      <w:pStyle w:val="Koptekst"/>
      <w:rPr>
        <w:lang w:val="en-GB"/>
      </w:rPr>
    </w:pPr>
    <w:r>
      <w:rPr>
        <w:lang w:val="en-GB"/>
      </w:rPr>
      <w:t>Project 7 backend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2D"/>
    <w:rsid w:val="000F1E85"/>
    <w:rsid w:val="0011481A"/>
    <w:rsid w:val="001E04A9"/>
    <w:rsid w:val="0028597E"/>
    <w:rsid w:val="00287D1E"/>
    <w:rsid w:val="002F425F"/>
    <w:rsid w:val="003848C1"/>
    <w:rsid w:val="00510C99"/>
    <w:rsid w:val="00533FF3"/>
    <w:rsid w:val="00717357"/>
    <w:rsid w:val="0076392D"/>
    <w:rsid w:val="007957DC"/>
    <w:rsid w:val="00851E59"/>
    <w:rsid w:val="00933F44"/>
    <w:rsid w:val="00A23CF0"/>
    <w:rsid w:val="00A66736"/>
    <w:rsid w:val="00B47406"/>
    <w:rsid w:val="00CD20CD"/>
    <w:rsid w:val="00D3125C"/>
    <w:rsid w:val="00D53A53"/>
    <w:rsid w:val="00DA7ECD"/>
    <w:rsid w:val="00DE1CD2"/>
    <w:rsid w:val="00E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0D6A"/>
  <w15:chartTrackingRefBased/>
  <w15:docId w15:val="{A5C43601-F486-4EDB-8634-E3AE13CB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D3125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40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4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4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6C68"/>
  </w:style>
  <w:style w:type="paragraph" w:styleId="Voettekst">
    <w:name w:val="footer"/>
    <w:basedOn w:val="Standaard"/>
    <w:link w:val="VoettekstChar"/>
    <w:uiPriority w:val="99"/>
    <w:unhideWhenUsed/>
    <w:rsid w:val="00E4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6C68"/>
  </w:style>
  <w:style w:type="character" w:customStyle="1" w:styleId="Kop1Char">
    <w:name w:val="Kop 1 Char"/>
    <w:basedOn w:val="Standaardalinea-lettertype"/>
    <w:link w:val="Kop1"/>
    <w:uiPriority w:val="9"/>
    <w:rsid w:val="00D3125C"/>
    <w:rPr>
      <w:rFonts w:asciiTheme="majorHAnsi" w:eastAsiaTheme="majorEastAsia" w:hAnsiTheme="majorHAnsi" w:cstheme="majorBidi"/>
      <w:sz w:val="40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6C6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46C6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C68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3125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384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848C1"/>
    <w:pPr>
      <w:spacing w:after="100"/>
      <w:ind w:left="220"/>
    </w:pPr>
  </w:style>
  <w:style w:type="paragraph" w:customStyle="1" w:styleId="paragraph">
    <w:name w:val="paragraph"/>
    <w:basedOn w:val="Standaard"/>
    <w:rsid w:val="0051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510C99"/>
  </w:style>
  <w:style w:type="character" w:customStyle="1" w:styleId="eop">
    <w:name w:val="eop"/>
    <w:basedOn w:val="Standaardalinea-lettertype"/>
    <w:rsid w:val="00510C99"/>
  </w:style>
  <w:style w:type="table" w:customStyle="1" w:styleId="TableGrid">
    <w:name w:val="TableGrid"/>
    <w:rsid w:val="00A66736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uiPriority w:val="39"/>
    <w:rsid w:val="0076392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6392D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spellingerror">
    <w:name w:val="spellingerror"/>
    <w:basedOn w:val="Standaardalinea-lettertype"/>
    <w:rsid w:val="0076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\Documents\project\Periode%209\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F5770926344D899786F7EA592EDC" ma:contentTypeVersion="6" ma:contentTypeDescription="Een nieuw document maken." ma:contentTypeScope="" ma:versionID="c97cd3ae04041928347913bfcd399e47">
  <xsd:schema xmlns:xsd="http://www.w3.org/2001/XMLSchema" xmlns:xs="http://www.w3.org/2001/XMLSchema" xmlns:p="http://schemas.microsoft.com/office/2006/metadata/properties" xmlns:ns2="8c2d79ea-1d74-474d-bde6-d0cd0d5e4b56" targetNamespace="http://schemas.microsoft.com/office/2006/metadata/properties" ma:root="true" ma:fieldsID="b1f849c0439367f3031aeeb8e7b09143" ns2:_="">
    <xsd:import namespace="8c2d79ea-1d74-474d-bde6-d0cd0d5e4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d79ea-1d74-474d-bde6-d0cd0d5e4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B5584-9DDA-46CD-AD25-27930CDA9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A7BE05-8212-4E74-8023-1004953E1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d79ea-1d74-474d-bde6-d0cd0d5e4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4EE59D-DFAF-49A9-80B4-DD3D9C3676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5392AA-E10C-45A4-B860-E7E2C6DEB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Wordsjabloon_Groep_v1.0.dotx</Template>
  <TotalTime>10</TotalTime>
  <Pages>3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Ruud Elstgeest</cp:lastModifiedBy>
  <cp:revision>1</cp:revision>
  <dcterms:created xsi:type="dcterms:W3CDTF">2020-10-10T18:23:00Z</dcterms:created>
  <dcterms:modified xsi:type="dcterms:W3CDTF">2020-10-10T18:35:00Z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0x010100244DF5770926344D899786F7EA592EDC</vt:lpwstr>
  </property>
</Properties>
</file>