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A1950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5A49F98A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62F6F70D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7709859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75915403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5475C639" wp14:editId="45424DAD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6350F471" w14:textId="77777777" w:rsidR="00F87770" w:rsidRDefault="00F87770" w:rsidP="00F87770">
      <w:pPr>
        <w:pStyle w:val="Normaalweb"/>
      </w:pPr>
    </w:p>
    <w:p w14:paraId="33BE8EE9" w14:textId="77777777" w:rsidR="00F87770" w:rsidRDefault="00F87770" w:rsidP="00F87770">
      <w:pPr>
        <w:pStyle w:val="Normaalweb"/>
      </w:pPr>
    </w:p>
    <w:p w14:paraId="307D3DCA" w14:textId="77777777" w:rsidR="003A4ECC" w:rsidRDefault="003A4ECC"/>
    <w:p w14:paraId="4FB82A40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</w:t>
      </w:r>
      <w:r w:rsidR="0006621D">
        <w:t>, G. Bakker</w:t>
      </w:r>
      <w:r>
        <w:t>]</w:t>
      </w:r>
    </w:p>
    <w:p w14:paraId="6739B81B" w14:textId="77777777" w:rsidR="00F87770" w:rsidRDefault="00F87770">
      <w:r>
        <w:t>Studiejaar:</w:t>
      </w:r>
      <w:r>
        <w:tab/>
      </w:r>
      <w:r>
        <w:tab/>
        <w:t>[2020-2021]</w:t>
      </w:r>
    </w:p>
    <w:p w14:paraId="2C58E25D" w14:textId="77777777" w:rsidR="00F87770" w:rsidRDefault="00F87770">
      <w:r>
        <w:t>Werkgroep:</w:t>
      </w:r>
      <w:r>
        <w:tab/>
      </w:r>
      <w:r>
        <w:tab/>
        <w:t>[LO8E-AMO2]</w:t>
      </w:r>
    </w:p>
    <w:p w14:paraId="68F0DB9B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7B25B0A2" w14:textId="475F8FB9" w:rsidR="00F87770" w:rsidRDefault="00F87770">
      <w:r>
        <w:t xml:space="preserve">Inleverdatum: </w:t>
      </w:r>
      <w:r>
        <w:tab/>
        <w:t>[</w:t>
      </w:r>
      <w:r w:rsidR="00137F8A">
        <w:t xml:space="preserve">5 oktober </w:t>
      </w:r>
      <w:r>
        <w:t>2020]</w:t>
      </w:r>
    </w:p>
    <w:p w14:paraId="6FF62332" w14:textId="51A937EB" w:rsidR="00F87770" w:rsidRDefault="00F87770">
      <w:r>
        <w:t>Versie:</w:t>
      </w:r>
      <w:r>
        <w:tab/>
      </w:r>
      <w:r>
        <w:tab/>
      </w:r>
      <w:r>
        <w:tab/>
      </w:r>
      <w:r w:rsidR="006F7732">
        <w:t>2</w:t>
      </w:r>
      <w:r>
        <w:t>.0</w:t>
      </w:r>
    </w:p>
    <w:p w14:paraId="50B1282E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5F3FA8" w14:textId="77777777" w:rsidR="00ED58B7" w:rsidRDefault="00ED58B7">
          <w:pPr>
            <w:pStyle w:val="Kopvaninhoudsopgave"/>
          </w:pPr>
          <w:r>
            <w:t>Inhoudsopgave</w:t>
          </w:r>
        </w:p>
        <w:p w14:paraId="22F96F36" w14:textId="669D6F68" w:rsidR="00137F8A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81406" w:history="1">
            <w:r w:rsidR="00137F8A" w:rsidRPr="006C548D">
              <w:rPr>
                <w:rStyle w:val="Hyperlink"/>
                <w:noProof/>
              </w:rPr>
              <w:t>Benodigde hardware</w:t>
            </w:r>
            <w:r w:rsidR="00137F8A">
              <w:rPr>
                <w:noProof/>
                <w:webHidden/>
              </w:rPr>
              <w:tab/>
            </w:r>
            <w:r w:rsidR="00137F8A">
              <w:rPr>
                <w:noProof/>
                <w:webHidden/>
              </w:rPr>
              <w:fldChar w:fldCharType="begin"/>
            </w:r>
            <w:r w:rsidR="00137F8A">
              <w:rPr>
                <w:noProof/>
                <w:webHidden/>
              </w:rPr>
              <w:instrText xml:space="preserve"> PAGEREF _Toc52781406 \h </w:instrText>
            </w:r>
            <w:r w:rsidR="00137F8A">
              <w:rPr>
                <w:noProof/>
                <w:webHidden/>
              </w:rPr>
            </w:r>
            <w:r w:rsidR="00137F8A">
              <w:rPr>
                <w:noProof/>
                <w:webHidden/>
              </w:rPr>
              <w:fldChar w:fldCharType="separate"/>
            </w:r>
            <w:r w:rsidR="00137F8A">
              <w:rPr>
                <w:noProof/>
                <w:webHidden/>
              </w:rPr>
              <w:t>3</w:t>
            </w:r>
            <w:r w:rsidR="00137F8A">
              <w:rPr>
                <w:noProof/>
                <w:webHidden/>
              </w:rPr>
              <w:fldChar w:fldCharType="end"/>
            </w:r>
          </w:hyperlink>
        </w:p>
        <w:p w14:paraId="562C30D3" w14:textId="3DA243EF" w:rsidR="00137F8A" w:rsidRDefault="00137F8A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2781407" w:history="1">
            <w:r w:rsidRPr="006C548D">
              <w:rPr>
                <w:rStyle w:val="Hyperlink"/>
                <w:noProof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FCA3" w14:textId="7859F00E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6CF1F1B2" w14:textId="5F809EC2" w:rsidR="00ED58B7" w:rsidRDefault="00ED58B7">
      <w:r>
        <w:br w:type="page"/>
      </w:r>
    </w:p>
    <w:p w14:paraId="18D23CDE" w14:textId="76639DC4" w:rsidR="00F87770" w:rsidRDefault="00137F8A" w:rsidP="00ED58B7">
      <w:pPr>
        <w:pStyle w:val="Kop1"/>
      </w:pPr>
      <w:bookmarkStart w:id="0" w:name="_Toc52781406"/>
      <w:r>
        <w:lastRenderedPageBreak/>
        <w:t>Benodigde hardware</w:t>
      </w:r>
      <w:bookmarkEnd w:id="0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F8A" w14:paraId="07627509" w14:textId="77777777" w:rsidTr="00A0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6EBCAC" w14:textId="7FCDA85B" w:rsidR="00137F8A" w:rsidRDefault="00137F8A" w:rsidP="00137F8A">
            <w:r>
              <w:t>Apparaat</w:t>
            </w:r>
          </w:p>
        </w:tc>
        <w:tc>
          <w:tcPr>
            <w:tcW w:w="4531" w:type="dxa"/>
          </w:tcPr>
          <w:p w14:paraId="1648F16C" w14:textId="3A172E76" w:rsidR="00137F8A" w:rsidRDefault="00137F8A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Vereisten</w:t>
            </w:r>
          </w:p>
        </w:tc>
      </w:tr>
      <w:tr w:rsidR="00137F8A" w:rsidRPr="00137F8A" w14:paraId="678BD88D" w14:textId="77777777" w:rsidTr="00A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30819B" w14:textId="689288E4" w:rsidR="00137F8A" w:rsidRDefault="00137F8A" w:rsidP="00137F8A">
            <w:r>
              <w:t>Computer</w:t>
            </w:r>
          </w:p>
        </w:tc>
        <w:tc>
          <w:tcPr>
            <w:tcW w:w="4531" w:type="dxa"/>
          </w:tcPr>
          <w:p w14:paraId="1F92FE09" w14:textId="77777777" w:rsidR="00137F8A" w:rsidRDefault="00137F8A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gigahertz (GHz) of sneller, 64-bit (x64)</w:t>
            </w:r>
          </w:p>
          <w:p w14:paraId="7C3139D7" w14:textId="77777777" w:rsidR="00137F8A" w:rsidRDefault="00137F8A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GB beschikbare schijfruimte (bij voorkeur SSD)</w:t>
            </w:r>
          </w:p>
          <w:p w14:paraId="2B37EAD4" w14:textId="75E0205B" w:rsidR="00137F8A" w:rsidRDefault="00137F8A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GB-werkgeheugen</w:t>
            </w:r>
          </w:p>
          <w:p w14:paraId="4AE8FF02" w14:textId="76635DB5" w:rsidR="00137F8A" w:rsidRPr="00137F8A" w:rsidRDefault="00137F8A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7F8A">
              <w:rPr>
                <w:lang w:val="en-US"/>
              </w:rPr>
              <w:t>Intel HD of AMD Vega integrated card</w:t>
            </w:r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beter</w:t>
            </w:r>
            <w:proofErr w:type="spellEnd"/>
          </w:p>
        </w:tc>
      </w:tr>
      <w:tr w:rsidR="00137F8A" w14:paraId="13831C10" w14:textId="77777777" w:rsidTr="00A0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FF777B" w14:textId="58735BD4" w:rsidR="00137F8A" w:rsidRDefault="00137F8A" w:rsidP="00137F8A">
            <w:r>
              <w:t>Netwerkkabel</w:t>
            </w:r>
          </w:p>
        </w:tc>
        <w:tc>
          <w:tcPr>
            <w:tcW w:w="4531" w:type="dxa"/>
          </w:tcPr>
          <w:p w14:paraId="359796DB" w14:textId="1CCCFA6C" w:rsidR="00137F8A" w:rsidRDefault="00137F8A" w:rsidP="00137F8A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5, lengte 10 meter.</w:t>
            </w:r>
          </w:p>
        </w:tc>
      </w:tr>
      <w:tr w:rsidR="00137F8A" w14:paraId="4C16F680" w14:textId="77777777" w:rsidTr="00A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856C0" w14:textId="2226D94D" w:rsidR="00137F8A" w:rsidRDefault="00137F8A" w:rsidP="00137F8A">
            <w:r>
              <w:t>Monitor</w:t>
            </w:r>
          </w:p>
        </w:tc>
        <w:tc>
          <w:tcPr>
            <w:tcW w:w="4531" w:type="dxa"/>
          </w:tcPr>
          <w:p w14:paraId="1FB7D64F" w14:textId="77777777" w:rsidR="00137F8A" w:rsidRDefault="00137F8A" w:rsidP="00137F8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1920x1080 resolutie of meer.</w:t>
            </w:r>
          </w:p>
          <w:p w14:paraId="163F553F" w14:textId="4C4B9027" w:rsidR="00137F8A" w:rsidRDefault="00137F8A" w:rsidP="00137F8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IPS-paneel bij voorkeur</w:t>
            </w:r>
          </w:p>
          <w:p w14:paraId="3184BB6C" w14:textId="2445329F" w:rsidR="00137F8A" w:rsidRDefault="00137F8A" w:rsidP="00137F8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60Hz of meer.</w:t>
            </w:r>
          </w:p>
        </w:tc>
      </w:tr>
      <w:tr w:rsidR="00137F8A" w14:paraId="5AD557B6" w14:textId="77777777" w:rsidTr="00A0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FB654B" w14:textId="7349DFC6" w:rsidR="00137F8A" w:rsidRDefault="00137F8A" w:rsidP="00137F8A">
            <w:r>
              <w:t>Randapparatuur</w:t>
            </w:r>
          </w:p>
        </w:tc>
        <w:tc>
          <w:tcPr>
            <w:tcW w:w="4531" w:type="dxa"/>
          </w:tcPr>
          <w:p w14:paraId="69F82EAA" w14:textId="7EAFB635" w:rsidR="00137F8A" w:rsidRDefault="00137F8A" w:rsidP="00137F8A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 QWERTY toetsenbord.</w:t>
            </w:r>
          </w:p>
          <w:p w14:paraId="088E3F7F" w14:textId="35EDF934" w:rsidR="00137F8A" w:rsidRDefault="00137F8A" w:rsidP="00137F8A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Laser muis.</w:t>
            </w:r>
          </w:p>
          <w:p w14:paraId="7269AB16" w14:textId="057E13BD" w:rsidR="00137F8A" w:rsidRDefault="00137F8A" w:rsidP="00137F8A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Muismat.</w:t>
            </w:r>
          </w:p>
        </w:tc>
      </w:tr>
    </w:tbl>
    <w:p w14:paraId="45DF300A" w14:textId="05A75779" w:rsidR="00137F8A" w:rsidRDefault="00137F8A" w:rsidP="00137F8A"/>
    <w:p w14:paraId="62367815" w14:textId="1EC4B184" w:rsidR="00137F8A" w:rsidRDefault="00137F8A" w:rsidP="00137F8A"/>
    <w:p w14:paraId="7ADADE4E" w14:textId="61A1C92A" w:rsidR="00137F8A" w:rsidRDefault="00137F8A" w:rsidP="00137F8A">
      <w:pPr>
        <w:pStyle w:val="Kop1"/>
      </w:pPr>
      <w:bookmarkStart w:id="1" w:name="_Toc52781407"/>
      <w:r>
        <w:t>Benodigde software</w:t>
      </w:r>
      <w:bookmarkEnd w:id="1"/>
    </w:p>
    <w:tbl>
      <w:tblPr>
        <w:tblStyle w:val="Rastertabel3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6"/>
        <w:gridCol w:w="2266"/>
      </w:tblGrid>
      <w:tr w:rsidR="00A056A6" w14:paraId="1A1E600A" w14:textId="77777777" w:rsidTr="00541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DDBF707" w14:textId="468D34DB" w:rsidR="00A056A6" w:rsidRDefault="00A056A6" w:rsidP="00137F8A">
            <w:r>
              <w:t>Software</w:t>
            </w:r>
          </w:p>
        </w:tc>
        <w:tc>
          <w:tcPr>
            <w:tcW w:w="2266" w:type="dxa"/>
          </w:tcPr>
          <w:p w14:paraId="7AA0C63E" w14:textId="43F6EFE0" w:rsidR="00A056A6" w:rsidRDefault="00A056A6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2266" w:type="dxa"/>
          </w:tcPr>
          <w:p w14:paraId="04E23EB9" w14:textId="697EE959" w:rsidR="00A056A6" w:rsidRDefault="00A056A6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Installatie</w:t>
            </w:r>
          </w:p>
        </w:tc>
        <w:tc>
          <w:tcPr>
            <w:tcW w:w="2266" w:type="dxa"/>
          </w:tcPr>
          <w:p w14:paraId="768CFEF8" w14:textId="666EEDA5" w:rsidR="00A056A6" w:rsidRDefault="00A056A6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A056A6" w14:paraId="343CB368" w14:textId="77777777" w:rsidTr="00541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57217F" w14:textId="07C9CF5D" w:rsidR="00A056A6" w:rsidRDefault="00A056A6" w:rsidP="00137F8A">
            <w:r>
              <w:t>Java</w:t>
            </w:r>
          </w:p>
        </w:tc>
        <w:tc>
          <w:tcPr>
            <w:tcW w:w="2266" w:type="dxa"/>
          </w:tcPr>
          <w:p w14:paraId="1BACD204" w14:textId="2EF77BDC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11.0.6</w:t>
            </w:r>
          </w:p>
        </w:tc>
        <w:tc>
          <w:tcPr>
            <w:tcW w:w="2266" w:type="dxa"/>
          </w:tcPr>
          <w:p w14:paraId="5001A4DD" w14:textId="3AAD94ED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6A1EA213" w14:textId="67032906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A056A6" w14:paraId="79D27651" w14:textId="77777777" w:rsidTr="00541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670103" w14:textId="025FCD87" w:rsidR="00A056A6" w:rsidRDefault="00541B22" w:rsidP="00137F8A">
            <w:r>
              <w:t>Android Studio</w:t>
            </w:r>
          </w:p>
        </w:tc>
        <w:tc>
          <w:tcPr>
            <w:tcW w:w="2266" w:type="dxa"/>
          </w:tcPr>
          <w:p w14:paraId="769EC4FA" w14:textId="3944D6F8" w:rsidR="00A056A6" w:rsidRDefault="00541B22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4.0.1</w:t>
            </w:r>
          </w:p>
        </w:tc>
        <w:tc>
          <w:tcPr>
            <w:tcW w:w="2266" w:type="dxa"/>
          </w:tcPr>
          <w:p w14:paraId="43F79272" w14:textId="7213A185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0BBA0159" w14:textId="613A4383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Geen.</w:t>
            </w:r>
          </w:p>
        </w:tc>
      </w:tr>
      <w:tr w:rsidR="00A056A6" w14:paraId="7DD47314" w14:textId="77777777" w:rsidTr="00541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653907B" w14:textId="64CFA8D5" w:rsidR="00A056A6" w:rsidRDefault="00A056A6" w:rsidP="00137F8A">
            <w:r>
              <w:t>Visual Studio Code</w:t>
            </w:r>
          </w:p>
        </w:tc>
        <w:tc>
          <w:tcPr>
            <w:tcW w:w="2266" w:type="dxa"/>
          </w:tcPr>
          <w:p w14:paraId="6EDA79CD" w14:textId="47DB1F9D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1.49</w:t>
            </w:r>
          </w:p>
        </w:tc>
        <w:tc>
          <w:tcPr>
            <w:tcW w:w="2266" w:type="dxa"/>
          </w:tcPr>
          <w:p w14:paraId="4E7F9360" w14:textId="7DE26A44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0F45A4EB" w14:textId="1A6909D4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A056A6" w14:paraId="40F4B21F" w14:textId="77777777" w:rsidTr="00541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14242BC" w14:textId="5FC8B3DF" w:rsidR="00A056A6" w:rsidRDefault="00A056A6" w:rsidP="00137F8A">
            <w:r>
              <w:t>MAMP</w:t>
            </w:r>
          </w:p>
        </w:tc>
        <w:tc>
          <w:tcPr>
            <w:tcW w:w="2266" w:type="dxa"/>
          </w:tcPr>
          <w:p w14:paraId="16071F29" w14:textId="660CFFFD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4.20</w:t>
            </w:r>
          </w:p>
        </w:tc>
        <w:tc>
          <w:tcPr>
            <w:tcW w:w="2266" w:type="dxa"/>
          </w:tcPr>
          <w:p w14:paraId="2A431AEC" w14:textId="29996C74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6B6C9DF5" w14:textId="5FF7342C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Geen.</w:t>
            </w:r>
          </w:p>
        </w:tc>
      </w:tr>
      <w:tr w:rsidR="00541B22" w14:paraId="73513CC9" w14:textId="77777777" w:rsidTr="00541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5FCA38" w14:textId="5E451CA4" w:rsidR="00541B22" w:rsidRDefault="00541B22" w:rsidP="00137F8A">
            <w:r>
              <w:t>ZSH</w:t>
            </w:r>
          </w:p>
        </w:tc>
        <w:tc>
          <w:tcPr>
            <w:tcW w:w="2266" w:type="dxa"/>
          </w:tcPr>
          <w:p w14:paraId="55DDBC35" w14:textId="107EDDA4" w:rsidR="00541B22" w:rsidRDefault="00541B22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5.7.1</w:t>
            </w:r>
          </w:p>
        </w:tc>
        <w:tc>
          <w:tcPr>
            <w:tcW w:w="2266" w:type="dxa"/>
          </w:tcPr>
          <w:p w14:paraId="368A2362" w14:textId="0A950A53" w:rsidR="00541B22" w:rsidRDefault="00541B22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</w:t>
            </w:r>
          </w:p>
        </w:tc>
        <w:tc>
          <w:tcPr>
            <w:tcW w:w="2266" w:type="dxa"/>
          </w:tcPr>
          <w:p w14:paraId="6C7C302E" w14:textId="0B121C68" w:rsidR="00541B22" w:rsidRDefault="00541B22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541B22" w14:paraId="33F3A7A0" w14:textId="77777777" w:rsidTr="00541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CA5B01" w14:textId="528FA1CD" w:rsidR="00541B22" w:rsidRDefault="00541B22" w:rsidP="00137F8A">
            <w:proofErr w:type="spellStart"/>
            <w:r>
              <w:t>Brew</w:t>
            </w:r>
            <w:proofErr w:type="spellEnd"/>
          </w:p>
        </w:tc>
        <w:tc>
          <w:tcPr>
            <w:tcW w:w="2266" w:type="dxa"/>
          </w:tcPr>
          <w:p w14:paraId="47121220" w14:textId="635A0920" w:rsidR="00541B22" w:rsidRDefault="00541B22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2.5.2</w:t>
            </w:r>
          </w:p>
        </w:tc>
        <w:tc>
          <w:tcPr>
            <w:tcW w:w="2266" w:type="dxa"/>
          </w:tcPr>
          <w:p w14:paraId="1B4E3829" w14:textId="3764C4A4" w:rsidR="00541B22" w:rsidRDefault="00541B22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22CD2AE7" w14:textId="0EA0D9B3" w:rsidR="00541B22" w:rsidRDefault="00541B22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Voeg aan </w:t>
            </w:r>
            <w:proofErr w:type="spellStart"/>
            <w:r>
              <w:t>path</w:t>
            </w:r>
            <w:proofErr w:type="spellEnd"/>
            <w:r>
              <w:t xml:space="preserve"> toe.</w:t>
            </w:r>
          </w:p>
        </w:tc>
      </w:tr>
      <w:tr w:rsidR="00541B22" w14:paraId="231157F3" w14:textId="77777777" w:rsidTr="00541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16A207" w14:textId="482363E7" w:rsidR="00541B22" w:rsidRDefault="00541B22" w:rsidP="00137F8A">
            <w:r>
              <w:t>Ubuntu</w:t>
            </w:r>
          </w:p>
        </w:tc>
        <w:tc>
          <w:tcPr>
            <w:tcW w:w="2266" w:type="dxa"/>
          </w:tcPr>
          <w:p w14:paraId="7C52A0C2" w14:textId="6715F4B8" w:rsidR="00541B22" w:rsidRDefault="00541B22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20.04.1</w:t>
            </w:r>
          </w:p>
        </w:tc>
        <w:tc>
          <w:tcPr>
            <w:tcW w:w="2266" w:type="dxa"/>
          </w:tcPr>
          <w:p w14:paraId="08EE37DA" w14:textId="72E7BE95" w:rsidR="00541B22" w:rsidRDefault="00541B22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LTS Variant.</w:t>
            </w:r>
          </w:p>
        </w:tc>
        <w:tc>
          <w:tcPr>
            <w:tcW w:w="2266" w:type="dxa"/>
          </w:tcPr>
          <w:p w14:paraId="35E165F6" w14:textId="396C7B10" w:rsidR="00541B22" w:rsidRDefault="00541B22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</w:tbl>
    <w:p w14:paraId="16AF496B" w14:textId="44C3B88F" w:rsidR="00137F8A" w:rsidRPr="00137F8A" w:rsidRDefault="00137F8A" w:rsidP="00137F8A"/>
    <w:sectPr w:rsidR="00137F8A" w:rsidRPr="00137F8A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60EB6" w14:textId="77777777" w:rsidR="00850A27" w:rsidRDefault="00850A27" w:rsidP="0006621D">
      <w:r>
        <w:separator/>
      </w:r>
    </w:p>
  </w:endnote>
  <w:endnote w:type="continuationSeparator" w:id="0">
    <w:p w14:paraId="285AB605" w14:textId="77777777" w:rsidR="00850A27" w:rsidRDefault="00850A27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8262EF6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6BE486C1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8247948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4A4D7AA6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56A0C" w14:textId="77777777" w:rsidR="00850A27" w:rsidRDefault="00850A27" w:rsidP="0006621D">
      <w:r>
        <w:separator/>
      </w:r>
    </w:p>
  </w:footnote>
  <w:footnote w:type="continuationSeparator" w:id="0">
    <w:p w14:paraId="41664AF0" w14:textId="77777777" w:rsidR="00850A27" w:rsidRDefault="00850A27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FF97B" w14:textId="77777777" w:rsidR="0006621D" w:rsidRDefault="0006621D">
    <w:pPr>
      <w:pStyle w:val="Koptekst"/>
    </w:pPr>
    <w:r>
      <w:t xml:space="preserve">Project </w:t>
    </w:r>
    <w:proofErr w:type="spellStart"/>
    <w:r>
      <w:t>Amazigh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E2E1C"/>
    <w:multiLevelType w:val="hybridMultilevel"/>
    <w:tmpl w:val="2B164C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712F3"/>
    <w:multiLevelType w:val="hybridMultilevel"/>
    <w:tmpl w:val="6CCAF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D03F2"/>
    <w:multiLevelType w:val="hybridMultilevel"/>
    <w:tmpl w:val="2D825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E1FD7"/>
    <w:multiLevelType w:val="hybridMultilevel"/>
    <w:tmpl w:val="7EC0F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7E"/>
    <w:rsid w:val="0006621D"/>
    <w:rsid w:val="00137F8A"/>
    <w:rsid w:val="00207C21"/>
    <w:rsid w:val="003A4ECC"/>
    <w:rsid w:val="00541B22"/>
    <w:rsid w:val="006F7732"/>
    <w:rsid w:val="008300AF"/>
    <w:rsid w:val="00850A27"/>
    <w:rsid w:val="00A056A6"/>
    <w:rsid w:val="00A141CF"/>
    <w:rsid w:val="00C3487E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1771"/>
  <w15:chartTrackingRefBased/>
  <w15:docId w15:val="{C761D227-730D-8246-ABEC-CC4FAB3E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table" w:styleId="Tabelraster">
    <w:name w:val="Table Grid"/>
    <w:basedOn w:val="Standaardtabel"/>
    <w:uiPriority w:val="39"/>
    <w:rsid w:val="0013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37F8A"/>
    <w:pPr>
      <w:ind w:left="720"/>
      <w:contextualSpacing/>
    </w:pPr>
  </w:style>
  <w:style w:type="table" w:styleId="Rastertabel3">
    <w:name w:val="Grid Table 3"/>
    <w:basedOn w:val="Standaardtabel"/>
    <w:uiPriority w:val="48"/>
    <w:rsid w:val="00A056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4">
    <w:name w:val="Grid Table 4"/>
    <w:basedOn w:val="Standaardtabel"/>
    <w:uiPriority w:val="49"/>
    <w:rsid w:val="00A056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Project/8amo2_3/Word_Sjabloon/Wordsjabloon_ECan_v2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1</TotalTime>
  <Pages>3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3</cp:revision>
  <dcterms:created xsi:type="dcterms:W3CDTF">2020-10-05T07:46:00Z</dcterms:created>
  <dcterms:modified xsi:type="dcterms:W3CDTF">2020-10-05T07:46:00Z</dcterms:modified>
</cp:coreProperties>
</file>