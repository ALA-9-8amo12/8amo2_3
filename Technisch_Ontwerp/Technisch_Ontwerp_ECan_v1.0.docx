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7C806" w14:textId="77777777" w:rsidR="00F87770" w:rsidRDefault="00F87770" w:rsidP="00F87770">
      <w:pPr>
        <w:pStyle w:val="Normaalweb"/>
      </w:pPr>
      <w:r>
        <w:rPr>
          <w:rFonts w:ascii="Cambria" w:hAnsi="Cambria"/>
          <w:color w:val="16355B"/>
          <w:sz w:val="52"/>
          <w:szCs w:val="52"/>
        </w:rPr>
        <w:t>[</w:t>
      </w:r>
      <w:proofErr w:type="spellStart"/>
      <w:r>
        <w:rPr>
          <w:rFonts w:ascii="Cambria" w:hAnsi="Cambria"/>
          <w:color w:val="16355B"/>
          <w:sz w:val="52"/>
          <w:szCs w:val="52"/>
        </w:rPr>
        <w:t>Amazigh</w:t>
      </w:r>
      <w:proofErr w:type="spellEnd"/>
      <w:r>
        <w:rPr>
          <w:rFonts w:ascii="Cambria" w:hAnsi="Cambria"/>
          <w:color w:val="16355B"/>
          <w:sz w:val="52"/>
          <w:szCs w:val="52"/>
        </w:rPr>
        <w:t xml:space="preserve"> Android] </w:t>
      </w:r>
    </w:p>
    <w:p w14:paraId="7CB178E0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>[</w:t>
      </w:r>
      <w:r w:rsidR="0006621D">
        <w:rPr>
          <w:rFonts w:ascii="Cambria" w:hAnsi="Cambria"/>
          <w:i/>
          <w:iCs/>
          <w:color w:val="4F7FBC"/>
        </w:rPr>
        <w:t>Periode 1</w:t>
      </w:r>
      <w:r>
        <w:rPr>
          <w:rFonts w:ascii="Cambria" w:hAnsi="Cambria"/>
          <w:i/>
          <w:iCs/>
          <w:color w:val="4F7FBC"/>
        </w:rPr>
        <w:t xml:space="preserve">] </w:t>
      </w:r>
    </w:p>
    <w:p w14:paraId="3F771C64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5788FB46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3D1C8931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4AD8BAF8" wp14:editId="77899DB9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0AC7F1B3" w14:textId="77777777" w:rsidR="00F87770" w:rsidRDefault="00F87770" w:rsidP="00F87770">
      <w:pPr>
        <w:pStyle w:val="Normaalweb"/>
      </w:pPr>
    </w:p>
    <w:p w14:paraId="33900BC9" w14:textId="77777777" w:rsidR="00F87770" w:rsidRDefault="00F87770" w:rsidP="00F87770">
      <w:pPr>
        <w:pStyle w:val="Normaalweb"/>
      </w:pPr>
    </w:p>
    <w:p w14:paraId="3820FADB" w14:textId="77777777" w:rsidR="003A4ECC" w:rsidRDefault="003A4ECC"/>
    <w:p w14:paraId="64447F6B" w14:textId="77777777" w:rsidR="00F87770" w:rsidRDefault="00F87770">
      <w:r>
        <w:t>Namen:</w:t>
      </w:r>
      <w:r>
        <w:tab/>
      </w:r>
      <w:r>
        <w:tab/>
        <w:t xml:space="preserve">[E. </w:t>
      </w:r>
      <w:proofErr w:type="spellStart"/>
      <w:r>
        <w:t>Can</w:t>
      </w:r>
      <w:proofErr w:type="spellEnd"/>
      <w:r>
        <w:t>, M. Verboon, N. Elstgeest</w:t>
      </w:r>
      <w:r w:rsidR="0006621D">
        <w:t>, G. Bakker</w:t>
      </w:r>
      <w:r>
        <w:t>]</w:t>
      </w:r>
    </w:p>
    <w:p w14:paraId="32D9203C" w14:textId="77777777" w:rsidR="00F87770" w:rsidRDefault="00F87770">
      <w:r>
        <w:t>Studiejaar:</w:t>
      </w:r>
      <w:r>
        <w:tab/>
      </w:r>
      <w:r>
        <w:tab/>
        <w:t>[2020-2021]</w:t>
      </w:r>
    </w:p>
    <w:p w14:paraId="4EB67B02" w14:textId="77777777" w:rsidR="00F87770" w:rsidRDefault="00F87770">
      <w:r>
        <w:t>Werkgroep:</w:t>
      </w:r>
      <w:r>
        <w:tab/>
      </w:r>
      <w:r>
        <w:tab/>
        <w:t>[LO8E-AMO2]</w:t>
      </w:r>
    </w:p>
    <w:p w14:paraId="4999D411" w14:textId="77777777" w:rsidR="00F87770" w:rsidRDefault="00F87770">
      <w:r>
        <w:t>Projectleider:</w:t>
      </w:r>
      <w:r>
        <w:tab/>
      </w:r>
      <w:r>
        <w:tab/>
        <w:t xml:space="preserve">[M. </w:t>
      </w:r>
      <w:proofErr w:type="spellStart"/>
      <w:r>
        <w:t>Boukiour</w:t>
      </w:r>
      <w:proofErr w:type="spellEnd"/>
      <w:r>
        <w:t>]</w:t>
      </w:r>
    </w:p>
    <w:p w14:paraId="2D696FF0" w14:textId="33613F27" w:rsidR="00F87770" w:rsidRDefault="00F87770">
      <w:r>
        <w:t xml:space="preserve">Inleverdatum: </w:t>
      </w:r>
      <w:r>
        <w:tab/>
        <w:t>[</w:t>
      </w:r>
      <w:r w:rsidR="00D546EB">
        <w:t>27</w:t>
      </w:r>
      <w:r>
        <w:t xml:space="preserve"> </w:t>
      </w:r>
      <w:r w:rsidR="0006621D">
        <w:t>september</w:t>
      </w:r>
      <w:r>
        <w:t xml:space="preserve"> 2020]</w:t>
      </w:r>
    </w:p>
    <w:p w14:paraId="40F802E9" w14:textId="509D4CF5" w:rsidR="00F87770" w:rsidRDefault="00F87770">
      <w:r>
        <w:t>Versie:</w:t>
      </w:r>
      <w:r>
        <w:tab/>
      </w:r>
      <w:r>
        <w:tab/>
      </w:r>
      <w:r>
        <w:tab/>
      </w:r>
      <w:r w:rsidR="00D546EB">
        <w:t>1</w:t>
      </w:r>
      <w:r>
        <w:t>.0</w:t>
      </w:r>
    </w:p>
    <w:p w14:paraId="05946B61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9E82DB3" w14:textId="77777777" w:rsidR="00ED58B7" w:rsidRDefault="00ED58B7">
          <w:pPr>
            <w:pStyle w:val="Kopvaninhoudsopgave"/>
          </w:pPr>
          <w:r>
            <w:t>Inhoudsopgave</w:t>
          </w:r>
        </w:p>
        <w:p w14:paraId="5C899F8C" w14:textId="6C6C49C0" w:rsidR="00D546EB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357580" w:history="1">
            <w:r w:rsidR="00D546EB" w:rsidRPr="00A27E08">
              <w:rPr>
                <w:rStyle w:val="Hyperlink"/>
                <w:noProof/>
              </w:rPr>
              <w:t>Klassendiagram</w:t>
            </w:r>
            <w:r w:rsidR="00D546EB">
              <w:rPr>
                <w:noProof/>
                <w:webHidden/>
              </w:rPr>
              <w:tab/>
            </w:r>
            <w:r w:rsidR="00D546EB">
              <w:rPr>
                <w:noProof/>
                <w:webHidden/>
              </w:rPr>
              <w:fldChar w:fldCharType="begin"/>
            </w:r>
            <w:r w:rsidR="00D546EB">
              <w:rPr>
                <w:noProof/>
                <w:webHidden/>
              </w:rPr>
              <w:instrText xml:space="preserve"> PAGEREF _Toc52357580 \h </w:instrText>
            </w:r>
            <w:r w:rsidR="00D546EB">
              <w:rPr>
                <w:noProof/>
                <w:webHidden/>
              </w:rPr>
            </w:r>
            <w:r w:rsidR="00D546EB">
              <w:rPr>
                <w:noProof/>
                <w:webHidden/>
              </w:rPr>
              <w:fldChar w:fldCharType="separate"/>
            </w:r>
            <w:r w:rsidR="00D546EB">
              <w:rPr>
                <w:noProof/>
                <w:webHidden/>
              </w:rPr>
              <w:t>3</w:t>
            </w:r>
            <w:r w:rsidR="00D546EB">
              <w:rPr>
                <w:noProof/>
                <w:webHidden/>
              </w:rPr>
              <w:fldChar w:fldCharType="end"/>
            </w:r>
          </w:hyperlink>
        </w:p>
        <w:p w14:paraId="26BAB73F" w14:textId="505C2412" w:rsidR="00D546EB" w:rsidRDefault="00D546EB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2357581" w:history="1">
            <w:r w:rsidRPr="00A27E08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4B051" w14:textId="6414A940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00BCEED8" w14:textId="77777777" w:rsidR="00ED58B7" w:rsidRDefault="00ED58B7">
      <w:r>
        <w:br w:type="page"/>
      </w:r>
    </w:p>
    <w:p w14:paraId="6B2378A8" w14:textId="58A9F9F4" w:rsidR="00F87770" w:rsidRDefault="00D546EB" w:rsidP="00ED58B7">
      <w:pPr>
        <w:pStyle w:val="Kop1"/>
      </w:pPr>
      <w:bookmarkStart w:id="0" w:name="_Toc52357580"/>
      <w:r>
        <w:lastRenderedPageBreak/>
        <w:t>Klassendiagram</w:t>
      </w:r>
      <w:bookmarkEnd w:id="0"/>
    </w:p>
    <w:p w14:paraId="0BE6E33B" w14:textId="4AB3F029" w:rsidR="00D546EB" w:rsidRDefault="006B1B49" w:rsidP="00D546EB">
      <w:r w:rsidRPr="006B1B49">
        <w:drawing>
          <wp:inline distT="0" distB="0" distL="0" distR="0" wp14:anchorId="741125AA" wp14:editId="50DEE39E">
            <wp:extent cx="5753100" cy="22225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3F33" w14:textId="0FB4FAAD" w:rsidR="00D546EB" w:rsidRDefault="00D546EB" w:rsidP="00D546EB"/>
    <w:p w14:paraId="2D016B82" w14:textId="54357AF4" w:rsidR="00D546EB" w:rsidRDefault="00D546EB" w:rsidP="00D546EB">
      <w:pPr>
        <w:pStyle w:val="Kop1"/>
      </w:pPr>
      <w:bookmarkStart w:id="1" w:name="_Toc52357581"/>
      <w:r>
        <w:t>ERD</w:t>
      </w:r>
      <w:bookmarkEnd w:id="1"/>
    </w:p>
    <w:p w14:paraId="22BAD73B" w14:textId="1E6FD550" w:rsidR="00D546EB" w:rsidRPr="00D546EB" w:rsidRDefault="006B1B49" w:rsidP="00D546EB">
      <w:r w:rsidRPr="006B1B49">
        <w:drawing>
          <wp:inline distT="0" distB="0" distL="0" distR="0" wp14:anchorId="43573355" wp14:editId="0359127C">
            <wp:extent cx="2984500" cy="1968500"/>
            <wp:effectExtent l="0" t="0" r="0" b="0"/>
            <wp:docPr id="3" name="Afbeelding 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afel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6EB" w:rsidRPr="00D546EB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88B40" w14:textId="77777777" w:rsidR="00D35A1B" w:rsidRDefault="00D35A1B" w:rsidP="0006621D">
      <w:r>
        <w:separator/>
      </w:r>
    </w:p>
  </w:endnote>
  <w:endnote w:type="continuationSeparator" w:id="0">
    <w:p w14:paraId="13476B95" w14:textId="77777777" w:rsidR="00D35A1B" w:rsidRDefault="00D35A1B" w:rsidP="0006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34493685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53F1A792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78B65CCF" w14:textId="77777777" w:rsidR="0006621D" w:rsidRDefault="0006621D" w:rsidP="0006621D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30303637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0ED89AD8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26B8F855" w14:textId="77777777" w:rsidR="0006621D" w:rsidRDefault="0006621D" w:rsidP="0006621D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C1308" w14:textId="77777777" w:rsidR="00D35A1B" w:rsidRDefault="00D35A1B" w:rsidP="0006621D">
      <w:r>
        <w:separator/>
      </w:r>
    </w:p>
  </w:footnote>
  <w:footnote w:type="continuationSeparator" w:id="0">
    <w:p w14:paraId="40654849" w14:textId="77777777" w:rsidR="00D35A1B" w:rsidRDefault="00D35A1B" w:rsidP="00066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69DF7" w14:textId="77777777" w:rsidR="0006621D" w:rsidRDefault="0006621D">
    <w:pPr>
      <w:pStyle w:val="Koptekst"/>
    </w:pPr>
    <w:r>
      <w:t xml:space="preserve">Project </w:t>
    </w:r>
    <w:proofErr w:type="spellStart"/>
    <w:r>
      <w:t>Amazigh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EB"/>
    <w:rsid w:val="0006621D"/>
    <w:rsid w:val="00207C21"/>
    <w:rsid w:val="003A4ECC"/>
    <w:rsid w:val="006B1B49"/>
    <w:rsid w:val="00A141CF"/>
    <w:rsid w:val="00D06E4C"/>
    <w:rsid w:val="00D35A1B"/>
    <w:rsid w:val="00D546EB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47F13"/>
  <w15:chartTrackingRefBased/>
  <w15:docId w15:val="{AC30DEE8-B39C-8F4A-BC07-E18D2546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6621D"/>
  </w:style>
  <w:style w:type="character" w:styleId="Paginanummer">
    <w:name w:val="page number"/>
    <w:basedOn w:val="Standaardalinea-lettertype"/>
    <w:uiPriority w:val="99"/>
    <w:semiHidden/>
    <w:unhideWhenUsed/>
    <w:rsid w:val="0006621D"/>
  </w:style>
  <w:style w:type="paragraph" w:styleId="Koptekst">
    <w:name w:val="header"/>
    <w:basedOn w:val="Standaard"/>
    <w:link w:val="Kop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66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nescan/Project/8amo2_3/Word_Sjabloon/Wordsjabloon_ECan_v2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Wordsjabloon_ECan_v2.0.dotx</Template>
  <TotalTime>1</TotalTime>
  <Pages>3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Enes Can</cp:lastModifiedBy>
  <cp:revision>2</cp:revision>
  <dcterms:created xsi:type="dcterms:W3CDTF">2020-09-30T09:25:00Z</dcterms:created>
  <dcterms:modified xsi:type="dcterms:W3CDTF">2020-09-30T09:32:00Z</dcterms:modified>
</cp:coreProperties>
</file>