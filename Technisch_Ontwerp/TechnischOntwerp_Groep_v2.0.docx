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2D67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 xml:space="preserve">Amazigh Android </w:t>
      </w:r>
    </w:p>
    <w:p w14:paraId="477D8BA1" w14:textId="39D5592B" w:rsidR="00F87770" w:rsidRDefault="00F62D7C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 xml:space="preserve">Techisch ontwerp 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366276B5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A70C1B6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52C459A7" w14:textId="705EEA18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="00C96659">
        <w:rPr>
          <w:rFonts w:ascii="Times New Roman" w:eastAsia="Times New Roman" w:hAnsi="Times New Roman" w:cs="Times New Roman"/>
          <w:lang w:eastAsia="nl-NL"/>
        </w:rPr>
        <w:instrText xml:space="preserve"> INCLUDEPICTURE "C:\\var\\folders\\t3\\854llv5j03gfc13jpm5xnz800000gn\\T\\com.microsoft.Word\\WebArchiveCopyPasteTempFiles\\1200px-Berber_flag.svg.png" \* MERGEFORMAT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3AE5412" wp14:editId="11DC12C7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51B0434B" w14:textId="77777777" w:rsidR="00F87770" w:rsidRDefault="00F87770" w:rsidP="00F87770">
      <w:pPr>
        <w:pStyle w:val="Normaalweb"/>
      </w:pPr>
    </w:p>
    <w:p w14:paraId="7212761A" w14:textId="77777777" w:rsidR="00F87770" w:rsidRDefault="00F87770" w:rsidP="00F87770">
      <w:pPr>
        <w:pStyle w:val="Normaalweb"/>
      </w:pPr>
    </w:p>
    <w:p w14:paraId="49C20D75" w14:textId="77777777" w:rsidR="00F62D7C" w:rsidRDefault="00F62D7C" w:rsidP="00F62D7C"/>
    <w:p w14:paraId="348B2EA3" w14:textId="77777777" w:rsidR="00F62D7C" w:rsidRDefault="00F62D7C" w:rsidP="00F62D7C">
      <w:r>
        <w:t>Namen:</w:t>
      </w:r>
      <w:r>
        <w:tab/>
      </w:r>
      <w:r>
        <w:tab/>
        <w:t>E. Can, M. Verboon, N. Elstgeest, G. Bakker</w:t>
      </w:r>
    </w:p>
    <w:p w14:paraId="5A88FF60" w14:textId="77777777" w:rsidR="00F62D7C" w:rsidRDefault="00F62D7C" w:rsidP="00F62D7C">
      <w:r>
        <w:t>Studiejaar:</w:t>
      </w:r>
      <w:r>
        <w:tab/>
      </w:r>
      <w:r>
        <w:tab/>
        <w:t>2020-2021</w:t>
      </w:r>
    </w:p>
    <w:p w14:paraId="54B9EFBF" w14:textId="77777777" w:rsidR="00F62D7C" w:rsidRDefault="00F62D7C" w:rsidP="00F62D7C">
      <w:r>
        <w:t>Werkgroep:</w:t>
      </w:r>
      <w:r>
        <w:tab/>
      </w:r>
      <w:r>
        <w:tab/>
        <w:t>LO8E-AMO2</w:t>
      </w:r>
    </w:p>
    <w:p w14:paraId="7C2F6579" w14:textId="77777777" w:rsidR="00F62D7C" w:rsidRDefault="00F62D7C" w:rsidP="00F62D7C">
      <w:r>
        <w:t>Projectleider:</w:t>
      </w:r>
      <w:r>
        <w:tab/>
      </w:r>
      <w:r>
        <w:tab/>
        <w:t>M. Boukiour</w:t>
      </w:r>
    </w:p>
    <w:p w14:paraId="4154D329" w14:textId="77777777" w:rsidR="00F62D7C" w:rsidRDefault="00F62D7C" w:rsidP="00F62D7C">
      <w:r>
        <w:t xml:space="preserve">Inleverdatum: </w:t>
      </w:r>
      <w:r>
        <w:tab/>
        <w:t xml:space="preserve">29 september 2020 </w:t>
      </w:r>
    </w:p>
    <w:p w14:paraId="6E359DA4" w14:textId="3D71569B" w:rsidR="00F62D7C" w:rsidRDefault="00F62D7C" w:rsidP="00F62D7C">
      <w:r>
        <w:t>Versie:</w:t>
      </w:r>
      <w:r>
        <w:tab/>
      </w:r>
      <w:r>
        <w:tab/>
      </w:r>
      <w:r>
        <w:tab/>
      </w:r>
      <w:r w:rsidR="00AE4C7B">
        <w:t>2</w:t>
      </w:r>
      <w:r>
        <w:t>.0</w:t>
      </w:r>
    </w:p>
    <w:p w14:paraId="52135CC8" w14:textId="6C7C421D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DB4936" w14:textId="77777777" w:rsidR="00ED58B7" w:rsidRDefault="00ED58B7">
          <w:pPr>
            <w:pStyle w:val="Kopvaninhoudsopgave"/>
          </w:pPr>
          <w:r>
            <w:t>Inhoudsopgave</w:t>
          </w:r>
        </w:p>
        <w:p w14:paraId="15165A10" w14:textId="5F5535F6" w:rsidR="00F62D7C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34225" w:history="1">
            <w:r w:rsidR="00F62D7C" w:rsidRPr="00FB565B">
              <w:rPr>
                <w:rStyle w:val="Hyperlink"/>
                <w:noProof/>
              </w:rPr>
              <w:t>Klassendiagram</w:t>
            </w:r>
            <w:r w:rsidR="00F62D7C">
              <w:rPr>
                <w:noProof/>
                <w:webHidden/>
              </w:rPr>
              <w:tab/>
            </w:r>
            <w:r w:rsidR="00F62D7C">
              <w:rPr>
                <w:noProof/>
                <w:webHidden/>
              </w:rPr>
              <w:fldChar w:fldCharType="begin"/>
            </w:r>
            <w:r w:rsidR="00F62D7C">
              <w:rPr>
                <w:noProof/>
                <w:webHidden/>
              </w:rPr>
              <w:instrText xml:space="preserve"> PAGEREF _Toc52434225 \h </w:instrText>
            </w:r>
            <w:r w:rsidR="00F62D7C">
              <w:rPr>
                <w:noProof/>
                <w:webHidden/>
              </w:rPr>
            </w:r>
            <w:r w:rsidR="00F62D7C">
              <w:rPr>
                <w:noProof/>
                <w:webHidden/>
              </w:rPr>
              <w:fldChar w:fldCharType="separate"/>
            </w:r>
            <w:r w:rsidR="00F62D7C">
              <w:rPr>
                <w:noProof/>
                <w:webHidden/>
              </w:rPr>
              <w:t>3</w:t>
            </w:r>
            <w:r w:rsidR="00F62D7C">
              <w:rPr>
                <w:noProof/>
                <w:webHidden/>
              </w:rPr>
              <w:fldChar w:fldCharType="end"/>
            </w:r>
          </w:hyperlink>
        </w:p>
        <w:p w14:paraId="1589C539" w14:textId="2D201859" w:rsidR="00F62D7C" w:rsidRDefault="00C96659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2434226" w:history="1">
            <w:r w:rsidR="00F62D7C" w:rsidRPr="00FB565B">
              <w:rPr>
                <w:rStyle w:val="Hyperlink"/>
                <w:noProof/>
              </w:rPr>
              <w:t>Erd</w:t>
            </w:r>
            <w:r w:rsidR="00F62D7C">
              <w:rPr>
                <w:noProof/>
                <w:webHidden/>
              </w:rPr>
              <w:tab/>
            </w:r>
            <w:r w:rsidR="00F62D7C">
              <w:rPr>
                <w:noProof/>
                <w:webHidden/>
              </w:rPr>
              <w:fldChar w:fldCharType="begin"/>
            </w:r>
            <w:r w:rsidR="00F62D7C">
              <w:rPr>
                <w:noProof/>
                <w:webHidden/>
              </w:rPr>
              <w:instrText xml:space="preserve"> PAGEREF _Toc52434226 \h </w:instrText>
            </w:r>
            <w:r w:rsidR="00F62D7C">
              <w:rPr>
                <w:noProof/>
                <w:webHidden/>
              </w:rPr>
            </w:r>
            <w:r w:rsidR="00F62D7C">
              <w:rPr>
                <w:noProof/>
                <w:webHidden/>
              </w:rPr>
              <w:fldChar w:fldCharType="separate"/>
            </w:r>
            <w:r w:rsidR="00F62D7C">
              <w:rPr>
                <w:noProof/>
                <w:webHidden/>
              </w:rPr>
              <w:t>4</w:t>
            </w:r>
            <w:r w:rsidR="00F62D7C">
              <w:rPr>
                <w:noProof/>
                <w:webHidden/>
              </w:rPr>
              <w:fldChar w:fldCharType="end"/>
            </w:r>
          </w:hyperlink>
        </w:p>
        <w:p w14:paraId="773287F3" w14:textId="615FD207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68967913" w14:textId="77777777" w:rsidR="00ED58B7" w:rsidRDefault="00ED58B7">
      <w:r>
        <w:br w:type="page"/>
      </w:r>
    </w:p>
    <w:p w14:paraId="6FAFBB38" w14:textId="3715ABBB" w:rsidR="00F87770" w:rsidRDefault="00F62D7C" w:rsidP="00ED58B7">
      <w:pPr>
        <w:pStyle w:val="Kop1"/>
      </w:pPr>
      <w:bookmarkStart w:id="0" w:name="_Toc52434225"/>
      <w:r>
        <w:lastRenderedPageBreak/>
        <w:t>Klassendiagram</w:t>
      </w:r>
      <w:bookmarkEnd w:id="0"/>
    </w:p>
    <w:p w14:paraId="0A3057BF" w14:textId="5569F3AF" w:rsidR="00F62D7C" w:rsidRDefault="00F62D7C" w:rsidP="00F62D7C"/>
    <w:p w14:paraId="5CB656BE" w14:textId="4A7BFA49" w:rsidR="00F62D7C" w:rsidRDefault="00C96659" w:rsidP="00F62D7C">
      <w:r>
        <w:rPr>
          <w:noProof/>
        </w:rPr>
        <w:drawing>
          <wp:inline distT="0" distB="0" distL="0" distR="0" wp14:anchorId="45F47917" wp14:editId="3083BBE9">
            <wp:extent cx="5760720" cy="246634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C7BD" w14:textId="77777777" w:rsidR="00F62D7C" w:rsidRDefault="00F62D7C">
      <w:r>
        <w:br w:type="page"/>
      </w:r>
    </w:p>
    <w:p w14:paraId="00297AD4" w14:textId="62277251" w:rsidR="00F62D7C" w:rsidRDefault="00F62D7C" w:rsidP="00F62D7C">
      <w:pPr>
        <w:pStyle w:val="Kop1"/>
      </w:pPr>
      <w:bookmarkStart w:id="1" w:name="_Toc52434226"/>
      <w:r>
        <w:lastRenderedPageBreak/>
        <w:t>Erd</w:t>
      </w:r>
      <w:bookmarkEnd w:id="1"/>
    </w:p>
    <w:p w14:paraId="09ABE5A5" w14:textId="1E596DDC" w:rsidR="00F62D7C" w:rsidRDefault="00F62D7C" w:rsidP="00F62D7C"/>
    <w:p w14:paraId="67D861FE" w14:textId="5453991A" w:rsidR="00F62D7C" w:rsidRPr="00F62D7C" w:rsidRDefault="00AE4C7B" w:rsidP="00F62D7C">
      <w:r>
        <w:rPr>
          <w:noProof/>
        </w:rPr>
        <w:drawing>
          <wp:inline distT="0" distB="0" distL="0" distR="0" wp14:anchorId="7412C9A3" wp14:editId="31D387F0">
            <wp:extent cx="5760720" cy="17830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D7C" w:rsidRPr="00F62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7C"/>
    <w:rsid w:val="00207C21"/>
    <w:rsid w:val="002515E6"/>
    <w:rsid w:val="003A4ECC"/>
    <w:rsid w:val="004D51BC"/>
    <w:rsid w:val="0053454E"/>
    <w:rsid w:val="00AE4C7B"/>
    <w:rsid w:val="00C96659"/>
    <w:rsid w:val="00D06E4C"/>
    <w:rsid w:val="00DD36B3"/>
    <w:rsid w:val="00ED58B7"/>
    <w:rsid w:val="00F62D7C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4289"/>
  <w15:chartTrackingRefBased/>
  <w15:docId w15:val="{0EA955B2-E885-47CB-A017-5707C4DE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</Template>
  <TotalTime>78</TotalTime>
  <Pages>4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 Verboon</cp:lastModifiedBy>
  <cp:revision>2</cp:revision>
  <dcterms:created xsi:type="dcterms:W3CDTF">2020-10-29T14:11:00Z</dcterms:created>
  <dcterms:modified xsi:type="dcterms:W3CDTF">2020-10-29T14:11:00Z</dcterms:modified>
</cp:coreProperties>
</file>