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F2D67" w14:textId="77777777" w:rsidR="00F87770" w:rsidRDefault="00F87770" w:rsidP="00F87770">
      <w:pPr>
        <w:pStyle w:val="Normaalweb"/>
      </w:pP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 </w:t>
      </w:r>
    </w:p>
    <w:p w14:paraId="477D8BA1" w14:textId="39D5592B" w:rsidR="00F87770" w:rsidRDefault="00F62D7C" w:rsidP="00F87770">
      <w:pPr>
        <w:pStyle w:val="Normaalweb"/>
        <w:rPr>
          <w:rFonts w:ascii="Cambria" w:hAnsi="Cambria"/>
          <w:i/>
          <w:iCs/>
          <w:color w:val="4F7FBC"/>
        </w:rPr>
      </w:pPr>
      <w:proofErr w:type="spellStart"/>
      <w:r>
        <w:rPr>
          <w:rFonts w:ascii="Cambria" w:hAnsi="Cambria"/>
          <w:i/>
          <w:iCs/>
          <w:color w:val="4F7FBC"/>
        </w:rPr>
        <w:t>Techisch</w:t>
      </w:r>
      <w:proofErr w:type="spellEnd"/>
      <w:r>
        <w:rPr>
          <w:rFonts w:ascii="Cambria" w:hAnsi="Cambria"/>
          <w:i/>
          <w:iCs/>
          <w:color w:val="4F7FBC"/>
        </w:rPr>
        <w:t xml:space="preserve"> ontwerp </w:t>
      </w:r>
      <w:r w:rsidR="00F87770">
        <w:rPr>
          <w:rFonts w:ascii="Cambria" w:hAnsi="Cambria"/>
          <w:i/>
          <w:iCs/>
          <w:color w:val="4F7FBC"/>
        </w:rPr>
        <w:t xml:space="preserve"> </w:t>
      </w:r>
    </w:p>
    <w:p w14:paraId="366276B5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7A70C1B6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52C459A7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43AE5412" wp14:editId="11DC12C7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51B0434B" w14:textId="77777777" w:rsidR="00F87770" w:rsidRDefault="00F87770" w:rsidP="00F87770">
      <w:pPr>
        <w:pStyle w:val="Normaalweb"/>
      </w:pPr>
    </w:p>
    <w:p w14:paraId="7212761A" w14:textId="77777777" w:rsidR="00F87770" w:rsidRDefault="00F87770" w:rsidP="00F87770">
      <w:pPr>
        <w:pStyle w:val="Normaalweb"/>
      </w:pPr>
    </w:p>
    <w:p w14:paraId="49C20D75" w14:textId="77777777" w:rsidR="00F62D7C" w:rsidRDefault="00F62D7C" w:rsidP="00F62D7C"/>
    <w:p w14:paraId="348B2EA3" w14:textId="77777777" w:rsidR="00F62D7C" w:rsidRDefault="00F62D7C" w:rsidP="00F62D7C">
      <w:r>
        <w:t>Namen:</w:t>
      </w:r>
      <w:r>
        <w:tab/>
      </w:r>
      <w:r>
        <w:tab/>
        <w:t xml:space="preserve">E. </w:t>
      </w:r>
      <w:proofErr w:type="spellStart"/>
      <w:r>
        <w:t>Can</w:t>
      </w:r>
      <w:proofErr w:type="spellEnd"/>
      <w:r>
        <w:t>, M. Verboon, N. Elstgeest, G. Bakker</w:t>
      </w:r>
    </w:p>
    <w:p w14:paraId="5A88FF60" w14:textId="77777777" w:rsidR="00F62D7C" w:rsidRDefault="00F62D7C" w:rsidP="00F62D7C">
      <w:r>
        <w:t>Studiejaar:</w:t>
      </w:r>
      <w:r>
        <w:tab/>
      </w:r>
      <w:r>
        <w:tab/>
        <w:t>2020-2021</w:t>
      </w:r>
    </w:p>
    <w:p w14:paraId="54B9EFBF" w14:textId="77777777" w:rsidR="00F62D7C" w:rsidRDefault="00F62D7C" w:rsidP="00F62D7C">
      <w:r>
        <w:t>Werkgroep:</w:t>
      </w:r>
      <w:r>
        <w:tab/>
      </w:r>
      <w:r>
        <w:tab/>
        <w:t>LO8E-AMO2</w:t>
      </w:r>
    </w:p>
    <w:p w14:paraId="7C2F6579" w14:textId="77777777" w:rsidR="00F62D7C" w:rsidRDefault="00F62D7C" w:rsidP="00F62D7C">
      <w:r>
        <w:t>Projectleider:</w:t>
      </w:r>
      <w:r>
        <w:tab/>
      </w:r>
      <w:r>
        <w:tab/>
        <w:t xml:space="preserve">M. </w:t>
      </w:r>
      <w:proofErr w:type="spellStart"/>
      <w:r>
        <w:t>Boukiour</w:t>
      </w:r>
      <w:proofErr w:type="spellEnd"/>
    </w:p>
    <w:p w14:paraId="4154D329" w14:textId="77777777" w:rsidR="00F62D7C" w:rsidRDefault="00F62D7C" w:rsidP="00F62D7C">
      <w:r>
        <w:t xml:space="preserve">Inleverdatum: </w:t>
      </w:r>
      <w:r>
        <w:tab/>
        <w:t xml:space="preserve">29 september 2020 </w:t>
      </w:r>
    </w:p>
    <w:p w14:paraId="6E359DA4" w14:textId="77777777" w:rsidR="00F62D7C" w:rsidRDefault="00F62D7C" w:rsidP="00F62D7C">
      <w:r>
        <w:t>Versie:</w:t>
      </w:r>
      <w:r>
        <w:tab/>
      </w:r>
      <w:r>
        <w:tab/>
      </w:r>
      <w:r>
        <w:tab/>
        <w:t>1.0</w:t>
      </w:r>
    </w:p>
    <w:p w14:paraId="52135CC8" w14:textId="6C7C421D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DB4936" w14:textId="77777777" w:rsidR="00ED58B7" w:rsidRDefault="00ED58B7">
          <w:pPr>
            <w:pStyle w:val="Kopvaninhoudsopgave"/>
          </w:pPr>
          <w:r>
            <w:t>Inhoudsopgave</w:t>
          </w:r>
        </w:p>
        <w:p w14:paraId="15165A10" w14:textId="5F5535F6" w:rsidR="00F62D7C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34225" w:history="1">
            <w:r w:rsidR="00F62D7C" w:rsidRPr="00FB565B">
              <w:rPr>
                <w:rStyle w:val="Hyperlink"/>
                <w:noProof/>
              </w:rPr>
              <w:t>Klassendiagram</w:t>
            </w:r>
            <w:r w:rsidR="00F62D7C">
              <w:rPr>
                <w:noProof/>
                <w:webHidden/>
              </w:rPr>
              <w:tab/>
            </w:r>
            <w:r w:rsidR="00F62D7C">
              <w:rPr>
                <w:noProof/>
                <w:webHidden/>
              </w:rPr>
              <w:fldChar w:fldCharType="begin"/>
            </w:r>
            <w:r w:rsidR="00F62D7C">
              <w:rPr>
                <w:noProof/>
                <w:webHidden/>
              </w:rPr>
              <w:instrText xml:space="preserve"> PAGEREF _Toc52434225 \h </w:instrText>
            </w:r>
            <w:r w:rsidR="00F62D7C">
              <w:rPr>
                <w:noProof/>
                <w:webHidden/>
              </w:rPr>
            </w:r>
            <w:r w:rsidR="00F62D7C">
              <w:rPr>
                <w:noProof/>
                <w:webHidden/>
              </w:rPr>
              <w:fldChar w:fldCharType="separate"/>
            </w:r>
            <w:r w:rsidR="00F62D7C">
              <w:rPr>
                <w:noProof/>
                <w:webHidden/>
              </w:rPr>
              <w:t>3</w:t>
            </w:r>
            <w:r w:rsidR="00F62D7C">
              <w:rPr>
                <w:noProof/>
                <w:webHidden/>
              </w:rPr>
              <w:fldChar w:fldCharType="end"/>
            </w:r>
          </w:hyperlink>
        </w:p>
        <w:p w14:paraId="1589C539" w14:textId="2D201859" w:rsidR="00F62D7C" w:rsidRDefault="0053454E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52434226" w:history="1">
            <w:r w:rsidR="00F62D7C" w:rsidRPr="00FB565B">
              <w:rPr>
                <w:rStyle w:val="Hyperlink"/>
                <w:noProof/>
              </w:rPr>
              <w:t>Erd</w:t>
            </w:r>
            <w:r w:rsidR="00F62D7C">
              <w:rPr>
                <w:noProof/>
                <w:webHidden/>
              </w:rPr>
              <w:tab/>
            </w:r>
            <w:r w:rsidR="00F62D7C">
              <w:rPr>
                <w:noProof/>
                <w:webHidden/>
              </w:rPr>
              <w:fldChar w:fldCharType="begin"/>
            </w:r>
            <w:r w:rsidR="00F62D7C">
              <w:rPr>
                <w:noProof/>
                <w:webHidden/>
              </w:rPr>
              <w:instrText xml:space="preserve"> PAGEREF _Toc52434226 \h </w:instrText>
            </w:r>
            <w:r w:rsidR="00F62D7C">
              <w:rPr>
                <w:noProof/>
                <w:webHidden/>
              </w:rPr>
            </w:r>
            <w:r w:rsidR="00F62D7C">
              <w:rPr>
                <w:noProof/>
                <w:webHidden/>
              </w:rPr>
              <w:fldChar w:fldCharType="separate"/>
            </w:r>
            <w:r w:rsidR="00F62D7C">
              <w:rPr>
                <w:noProof/>
                <w:webHidden/>
              </w:rPr>
              <w:t>4</w:t>
            </w:r>
            <w:r w:rsidR="00F62D7C">
              <w:rPr>
                <w:noProof/>
                <w:webHidden/>
              </w:rPr>
              <w:fldChar w:fldCharType="end"/>
            </w:r>
          </w:hyperlink>
        </w:p>
        <w:p w14:paraId="773287F3" w14:textId="615FD207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68967913" w14:textId="77777777" w:rsidR="00ED58B7" w:rsidRDefault="00ED58B7">
      <w:r>
        <w:br w:type="page"/>
      </w:r>
    </w:p>
    <w:p w14:paraId="6FAFBB38" w14:textId="3715ABBB" w:rsidR="00F87770" w:rsidRDefault="00F62D7C" w:rsidP="00ED58B7">
      <w:pPr>
        <w:pStyle w:val="Kop1"/>
      </w:pPr>
      <w:bookmarkStart w:id="0" w:name="_Toc52434225"/>
      <w:r>
        <w:lastRenderedPageBreak/>
        <w:t>Klassendiagram</w:t>
      </w:r>
      <w:bookmarkEnd w:id="0"/>
    </w:p>
    <w:p w14:paraId="0A3057BF" w14:textId="5569F3AF" w:rsidR="00F62D7C" w:rsidRDefault="00F62D7C" w:rsidP="00F62D7C"/>
    <w:p w14:paraId="5CB656BE" w14:textId="5122779B" w:rsidR="00F62D7C" w:rsidRDefault="004D51BC" w:rsidP="00F62D7C">
      <w:r>
        <w:rPr>
          <w:noProof/>
        </w:rPr>
        <w:drawing>
          <wp:inline distT="0" distB="0" distL="0" distR="0" wp14:anchorId="404A7919" wp14:editId="3A049134">
            <wp:extent cx="5760720" cy="234886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C7BD" w14:textId="77777777" w:rsidR="00F62D7C" w:rsidRDefault="00F62D7C">
      <w:r>
        <w:br w:type="page"/>
      </w:r>
    </w:p>
    <w:p w14:paraId="00297AD4" w14:textId="62277251" w:rsidR="00F62D7C" w:rsidRDefault="00F62D7C" w:rsidP="00F62D7C">
      <w:pPr>
        <w:pStyle w:val="Kop1"/>
      </w:pPr>
      <w:bookmarkStart w:id="1" w:name="_Toc52434226"/>
      <w:proofErr w:type="spellStart"/>
      <w:r>
        <w:lastRenderedPageBreak/>
        <w:t>Erd</w:t>
      </w:r>
      <w:bookmarkEnd w:id="1"/>
      <w:proofErr w:type="spellEnd"/>
    </w:p>
    <w:p w14:paraId="09ABE5A5" w14:textId="1E596DDC" w:rsidR="00F62D7C" w:rsidRDefault="00F62D7C" w:rsidP="00F62D7C"/>
    <w:p w14:paraId="67D861FE" w14:textId="3250B2D2" w:rsidR="00F62D7C" w:rsidRPr="00F62D7C" w:rsidRDefault="0053454E" w:rsidP="00F62D7C">
      <w:r>
        <w:rPr>
          <w:noProof/>
        </w:rPr>
        <w:drawing>
          <wp:inline distT="0" distB="0" distL="0" distR="0" wp14:anchorId="0CAA9423" wp14:editId="6B37D1D7">
            <wp:extent cx="5760720" cy="2239010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D7C" w:rsidRPr="00F62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7C"/>
    <w:rsid w:val="00207C21"/>
    <w:rsid w:val="002515E6"/>
    <w:rsid w:val="003A4ECC"/>
    <w:rsid w:val="004D51BC"/>
    <w:rsid w:val="0053454E"/>
    <w:rsid w:val="00D06E4C"/>
    <w:rsid w:val="00DD36B3"/>
    <w:rsid w:val="00ED58B7"/>
    <w:rsid w:val="00F62D7C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4289"/>
  <w15:chartTrackingRefBased/>
  <w15:docId w15:val="{0EA955B2-E885-47CB-A017-5707C4DE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%20sjabloon%20-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Groep.dotx</Template>
  <TotalTime>47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</dc:creator>
  <cp:keywords/>
  <dc:description/>
  <cp:lastModifiedBy>matthijsverboon12@hotmail.com</cp:lastModifiedBy>
  <cp:revision>2</cp:revision>
  <dcterms:created xsi:type="dcterms:W3CDTF">2020-10-01T06:37:00Z</dcterms:created>
  <dcterms:modified xsi:type="dcterms:W3CDTF">2020-10-08T13:41:00Z</dcterms:modified>
</cp:coreProperties>
</file>