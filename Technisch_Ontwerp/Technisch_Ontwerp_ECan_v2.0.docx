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C806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7CB178E0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3F771C64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788FB4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D1C893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AD8BAF8" wp14:editId="77899DB9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AC7F1B3" w14:textId="77777777" w:rsidR="00F87770" w:rsidRDefault="00F87770" w:rsidP="00F87770">
      <w:pPr>
        <w:pStyle w:val="Normaalweb"/>
      </w:pPr>
    </w:p>
    <w:p w14:paraId="33900BC9" w14:textId="77777777" w:rsidR="00F87770" w:rsidRDefault="00F87770" w:rsidP="00F87770">
      <w:pPr>
        <w:pStyle w:val="Normaalweb"/>
      </w:pPr>
    </w:p>
    <w:p w14:paraId="3820FADB" w14:textId="77777777" w:rsidR="003A4ECC" w:rsidRDefault="003A4ECC"/>
    <w:p w14:paraId="64447F6B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32D9203C" w14:textId="77777777" w:rsidR="00F87770" w:rsidRDefault="00F87770">
      <w:r>
        <w:t>Studiejaar:</w:t>
      </w:r>
      <w:r>
        <w:tab/>
      </w:r>
      <w:r>
        <w:tab/>
        <w:t>[2020-2021]</w:t>
      </w:r>
    </w:p>
    <w:p w14:paraId="4EB67B02" w14:textId="77777777" w:rsidR="00F87770" w:rsidRDefault="00F87770">
      <w:r>
        <w:t>Werkgroep:</w:t>
      </w:r>
      <w:r>
        <w:tab/>
      </w:r>
      <w:r>
        <w:tab/>
        <w:t>[LO8E-AMO2]</w:t>
      </w:r>
    </w:p>
    <w:p w14:paraId="4999D411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2D696FF0" w14:textId="334209EF" w:rsidR="00F87770" w:rsidRDefault="00F87770">
      <w:r>
        <w:t xml:space="preserve">Inleverdatum: </w:t>
      </w:r>
      <w:r>
        <w:tab/>
        <w:t>[</w:t>
      </w:r>
      <w:r w:rsidR="00D546EB">
        <w:t>2</w:t>
      </w:r>
      <w:r w:rsidR="00366AB1">
        <w:t>9</w:t>
      </w:r>
      <w:r>
        <w:t xml:space="preserve"> </w:t>
      </w:r>
      <w:r w:rsidR="00366AB1">
        <w:t>oktober</w:t>
      </w:r>
      <w:r>
        <w:t xml:space="preserve"> 2020]</w:t>
      </w:r>
    </w:p>
    <w:p w14:paraId="40F802E9" w14:textId="3635B52B" w:rsidR="00F87770" w:rsidRDefault="00F87770">
      <w:r>
        <w:t>Versie:</w:t>
      </w:r>
      <w:r>
        <w:tab/>
      </w:r>
      <w:r>
        <w:tab/>
      </w:r>
      <w:r>
        <w:tab/>
      </w:r>
      <w:r w:rsidR="00366AB1">
        <w:t>2</w:t>
      </w:r>
      <w:r>
        <w:t>.0</w:t>
      </w:r>
    </w:p>
    <w:p w14:paraId="05946B61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E82DB3" w14:textId="77777777" w:rsidR="00ED58B7" w:rsidRDefault="00ED58B7">
          <w:pPr>
            <w:pStyle w:val="Kopvaninhoudsopgave"/>
          </w:pPr>
          <w:r>
            <w:t>Inhoudsopgave</w:t>
          </w:r>
        </w:p>
        <w:p w14:paraId="5C899F8C" w14:textId="6C6C49C0" w:rsidR="00D546EB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57580" w:history="1">
            <w:r w:rsidR="00D546EB" w:rsidRPr="00A27E08">
              <w:rPr>
                <w:rStyle w:val="Hyperlink"/>
                <w:noProof/>
              </w:rPr>
              <w:t>Klassendiagram</w:t>
            </w:r>
            <w:r w:rsidR="00D546EB">
              <w:rPr>
                <w:noProof/>
                <w:webHidden/>
              </w:rPr>
              <w:tab/>
            </w:r>
            <w:r w:rsidR="00D546EB">
              <w:rPr>
                <w:noProof/>
                <w:webHidden/>
              </w:rPr>
              <w:fldChar w:fldCharType="begin"/>
            </w:r>
            <w:r w:rsidR="00D546EB">
              <w:rPr>
                <w:noProof/>
                <w:webHidden/>
              </w:rPr>
              <w:instrText xml:space="preserve"> PAGEREF _Toc52357580 \h </w:instrText>
            </w:r>
            <w:r w:rsidR="00D546EB">
              <w:rPr>
                <w:noProof/>
                <w:webHidden/>
              </w:rPr>
            </w:r>
            <w:r w:rsidR="00D546EB">
              <w:rPr>
                <w:noProof/>
                <w:webHidden/>
              </w:rPr>
              <w:fldChar w:fldCharType="separate"/>
            </w:r>
            <w:r w:rsidR="00D546EB">
              <w:rPr>
                <w:noProof/>
                <w:webHidden/>
              </w:rPr>
              <w:t>3</w:t>
            </w:r>
            <w:r w:rsidR="00D546EB">
              <w:rPr>
                <w:noProof/>
                <w:webHidden/>
              </w:rPr>
              <w:fldChar w:fldCharType="end"/>
            </w:r>
          </w:hyperlink>
        </w:p>
        <w:p w14:paraId="26BAB73F" w14:textId="505C2412" w:rsidR="00D546EB" w:rsidRDefault="00E31F2E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2357581" w:history="1">
            <w:r w:rsidR="00D546EB" w:rsidRPr="00A27E08">
              <w:rPr>
                <w:rStyle w:val="Hyperlink"/>
                <w:noProof/>
              </w:rPr>
              <w:t>ERD</w:t>
            </w:r>
            <w:r w:rsidR="00D546EB">
              <w:rPr>
                <w:noProof/>
                <w:webHidden/>
              </w:rPr>
              <w:tab/>
            </w:r>
            <w:r w:rsidR="00D546EB">
              <w:rPr>
                <w:noProof/>
                <w:webHidden/>
              </w:rPr>
              <w:fldChar w:fldCharType="begin"/>
            </w:r>
            <w:r w:rsidR="00D546EB">
              <w:rPr>
                <w:noProof/>
                <w:webHidden/>
              </w:rPr>
              <w:instrText xml:space="preserve"> PAGEREF _Toc52357581 \h </w:instrText>
            </w:r>
            <w:r w:rsidR="00D546EB">
              <w:rPr>
                <w:noProof/>
                <w:webHidden/>
              </w:rPr>
            </w:r>
            <w:r w:rsidR="00D546EB">
              <w:rPr>
                <w:noProof/>
                <w:webHidden/>
              </w:rPr>
              <w:fldChar w:fldCharType="separate"/>
            </w:r>
            <w:r w:rsidR="00D546EB">
              <w:rPr>
                <w:noProof/>
                <w:webHidden/>
              </w:rPr>
              <w:t>3</w:t>
            </w:r>
            <w:r w:rsidR="00D546EB">
              <w:rPr>
                <w:noProof/>
                <w:webHidden/>
              </w:rPr>
              <w:fldChar w:fldCharType="end"/>
            </w:r>
          </w:hyperlink>
        </w:p>
        <w:p w14:paraId="3C14B051" w14:textId="6414A940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00BCEED8" w14:textId="77777777" w:rsidR="00ED58B7" w:rsidRDefault="00ED58B7">
      <w:r>
        <w:br w:type="page"/>
      </w:r>
    </w:p>
    <w:p w14:paraId="6B2378A8" w14:textId="58A9F9F4" w:rsidR="00F87770" w:rsidRDefault="00D546EB" w:rsidP="00ED58B7">
      <w:pPr>
        <w:pStyle w:val="Kop1"/>
      </w:pPr>
      <w:bookmarkStart w:id="0" w:name="_Toc52357580"/>
      <w:r>
        <w:lastRenderedPageBreak/>
        <w:t>Klassendiagram</w:t>
      </w:r>
      <w:bookmarkEnd w:id="0"/>
    </w:p>
    <w:p w14:paraId="0BE6E33B" w14:textId="02DCC26C" w:rsidR="00D546EB" w:rsidRDefault="00366AB1" w:rsidP="00D546EB">
      <w:r w:rsidRPr="00366AB1">
        <w:rPr>
          <w:noProof/>
        </w:rPr>
        <w:drawing>
          <wp:inline distT="0" distB="0" distL="0" distR="0" wp14:anchorId="0B488A3B" wp14:editId="4B331C98">
            <wp:extent cx="5760720" cy="2466340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F33" w14:textId="0FB4FAAD" w:rsidR="00D546EB" w:rsidRDefault="00D546EB" w:rsidP="00D546EB"/>
    <w:p w14:paraId="2D016B82" w14:textId="54357AF4" w:rsidR="00D546EB" w:rsidRDefault="00D546EB" w:rsidP="00D546EB">
      <w:pPr>
        <w:pStyle w:val="Kop1"/>
      </w:pPr>
      <w:bookmarkStart w:id="1" w:name="_Toc52357581"/>
      <w:r>
        <w:t>ERD</w:t>
      </w:r>
      <w:bookmarkEnd w:id="1"/>
    </w:p>
    <w:p w14:paraId="321834D8" w14:textId="277AC94D" w:rsidR="00366AB1" w:rsidRPr="00366AB1" w:rsidRDefault="00366AB1" w:rsidP="00366AB1">
      <w:pPr>
        <w:rPr>
          <w:rFonts w:ascii="Times New Roman" w:eastAsia="Times New Roman" w:hAnsi="Times New Roman" w:cs="Times New Roman"/>
          <w:lang w:eastAsia="nl-NL"/>
        </w:rPr>
      </w:pPr>
      <w:r w:rsidRPr="00366AB1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366AB1">
        <w:rPr>
          <w:rFonts w:ascii="Times New Roman" w:eastAsia="Times New Roman" w:hAnsi="Times New Roman" w:cs="Times New Roman"/>
          <w:lang w:eastAsia="nl-NL"/>
        </w:rPr>
        <w:instrText xml:space="preserve"> INCLUDEPICTURE "/var/folders/4y/8sj_9t3j7wq5p6z8sbvykd7w0000gn/T/com.microsoft.Word/WebArchiveCopyPasteTempFiles/da4264e90a56a865774651f5a6606fa1.png" \* MERGEFORMATINET </w:instrText>
      </w:r>
      <w:r w:rsidRPr="00366AB1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366AB1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7243E795" wp14:editId="5FDC74D4">
            <wp:extent cx="5760720" cy="1781810"/>
            <wp:effectExtent l="0" t="0" r="508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AB1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22BAD73B" w14:textId="2C89521C" w:rsidR="00D546EB" w:rsidRPr="00D546EB" w:rsidRDefault="00D546EB" w:rsidP="00D546EB"/>
    <w:sectPr w:rsidR="00D546EB" w:rsidRPr="00D546EB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21735" w14:textId="77777777" w:rsidR="00E31F2E" w:rsidRDefault="00E31F2E" w:rsidP="0006621D">
      <w:r>
        <w:separator/>
      </w:r>
    </w:p>
  </w:endnote>
  <w:endnote w:type="continuationSeparator" w:id="0">
    <w:p w14:paraId="0DDBAC62" w14:textId="77777777" w:rsidR="00E31F2E" w:rsidRDefault="00E31F2E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F1A79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8B65CCF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ED89AD8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6B8F855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C9AF8" w14:textId="77777777" w:rsidR="00E31F2E" w:rsidRDefault="00E31F2E" w:rsidP="0006621D">
      <w:r>
        <w:separator/>
      </w:r>
    </w:p>
  </w:footnote>
  <w:footnote w:type="continuationSeparator" w:id="0">
    <w:p w14:paraId="47A14118" w14:textId="77777777" w:rsidR="00E31F2E" w:rsidRDefault="00E31F2E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69DF7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EB"/>
    <w:rsid w:val="0006621D"/>
    <w:rsid w:val="00207C21"/>
    <w:rsid w:val="00366AB1"/>
    <w:rsid w:val="003A4ECC"/>
    <w:rsid w:val="006B1B49"/>
    <w:rsid w:val="00A141CF"/>
    <w:rsid w:val="00D06E4C"/>
    <w:rsid w:val="00D35A1B"/>
    <w:rsid w:val="00D546EB"/>
    <w:rsid w:val="00E31F2E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7F13"/>
  <w15:chartTrackingRefBased/>
  <w15:docId w15:val="{AC30DEE8-B39C-8F4A-BC07-E18D2546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2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3</cp:revision>
  <dcterms:created xsi:type="dcterms:W3CDTF">2020-09-30T09:25:00Z</dcterms:created>
  <dcterms:modified xsi:type="dcterms:W3CDTF">2020-10-29T13:51:00Z</dcterms:modified>
</cp:coreProperties>
</file>