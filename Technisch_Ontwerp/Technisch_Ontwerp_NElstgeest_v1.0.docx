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B9AFA" w14:textId="77777777" w:rsidR="00D16A76" w:rsidRDefault="00D16A76" w:rsidP="002F425F">
      <w:pPr>
        <w:rPr>
          <w:sz w:val="16"/>
          <w:szCs w:val="16"/>
          <w:lang w:val="en-GB"/>
        </w:rPr>
      </w:pP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</w:t>
      </w:r>
      <w:r>
        <w:rPr>
          <w:sz w:val="16"/>
          <w:szCs w:val="16"/>
          <w:lang w:val="en-GB"/>
        </w:rPr>
        <w:t xml:space="preserve"> </w:t>
      </w:r>
    </w:p>
    <w:p w14:paraId="78B9436A" w14:textId="3FEDE0F3" w:rsidR="003848C1" w:rsidRDefault="00CD20CD" w:rsidP="002F425F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</w:t>
      </w:r>
      <w:proofErr w:type="spellStart"/>
      <w:r>
        <w:rPr>
          <w:sz w:val="16"/>
          <w:szCs w:val="16"/>
          <w:lang w:val="en-GB"/>
        </w:rPr>
        <w:t>fase</w:t>
      </w:r>
      <w:proofErr w:type="spellEnd"/>
      <w:r>
        <w:rPr>
          <w:sz w:val="16"/>
          <w:szCs w:val="16"/>
          <w:lang w:val="en-GB"/>
        </w:rPr>
        <w:t>]</w:t>
      </w:r>
    </w:p>
    <w:p w14:paraId="765C3776" w14:textId="77777777" w:rsidR="002F425F" w:rsidRDefault="002F425F" w:rsidP="002F425F">
      <w:pPr>
        <w:rPr>
          <w:sz w:val="16"/>
          <w:szCs w:val="16"/>
          <w:lang w:val="en-GB"/>
        </w:rPr>
      </w:pPr>
    </w:p>
    <w:p w14:paraId="4AC890BE" w14:textId="77777777" w:rsidR="002F425F" w:rsidRDefault="002F425F" w:rsidP="002F425F">
      <w:pPr>
        <w:rPr>
          <w:sz w:val="16"/>
          <w:szCs w:val="16"/>
          <w:lang w:val="en-GB"/>
        </w:rPr>
      </w:pPr>
    </w:p>
    <w:p w14:paraId="0B65B200" w14:textId="77777777" w:rsidR="002F425F" w:rsidRDefault="00A66736" w:rsidP="002F425F">
      <w:pPr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8305646" wp14:editId="616A70B4">
            <wp:extent cx="5731510" cy="3820795"/>
            <wp:effectExtent l="0" t="0" r="2540" b="8255"/>
            <wp:docPr id="1" name="Afbeelding 1" descr="Berbers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Berbers - Wikip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6FD5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p w14:paraId="2951234F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p w14:paraId="28C45AE1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p w14:paraId="0FDF20AA" w14:textId="77777777" w:rsidR="002F425F" w:rsidRDefault="002F425F" w:rsidP="002F425F">
      <w:pPr>
        <w:jc w:val="center"/>
        <w:rPr>
          <w:sz w:val="24"/>
          <w:szCs w:val="24"/>
          <w:lang w:val="en-GB"/>
        </w:rPr>
      </w:pPr>
    </w:p>
    <w:tbl>
      <w:tblPr>
        <w:tblStyle w:val="TableGrid"/>
        <w:tblW w:w="6203" w:type="dxa"/>
        <w:tblInd w:w="0" w:type="dxa"/>
        <w:tblLook w:val="04A0" w:firstRow="1" w:lastRow="0" w:firstColumn="1" w:lastColumn="0" w:noHBand="0" w:noVBand="1"/>
      </w:tblPr>
      <w:tblGrid>
        <w:gridCol w:w="2033"/>
        <w:gridCol w:w="4170"/>
      </w:tblGrid>
      <w:tr w:rsidR="00A66736" w14:paraId="22F36A00" w14:textId="77777777" w:rsidTr="00A66736">
        <w:trPr>
          <w:trHeight w:val="550"/>
        </w:trPr>
        <w:tc>
          <w:tcPr>
            <w:tcW w:w="2033" w:type="dxa"/>
            <w:hideMark/>
          </w:tcPr>
          <w:p w14:paraId="7DF4D2B3" w14:textId="77777777" w:rsidR="00A66736" w:rsidRDefault="00A66736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14:paraId="34441F07" w14:textId="77777777" w:rsidR="00A66736" w:rsidRDefault="00A66736">
            <w:r>
              <w:t xml:space="preserve"> </w:t>
            </w:r>
          </w:p>
        </w:tc>
        <w:tc>
          <w:tcPr>
            <w:tcW w:w="4170" w:type="dxa"/>
          </w:tcPr>
          <w:p w14:paraId="34672F14" w14:textId="77777777" w:rsidR="00A66736" w:rsidRDefault="00A66736">
            <w:pPr>
              <w:ind w:left="139"/>
            </w:pPr>
            <w:r>
              <w:t xml:space="preserve">Noah Elstgeest, Enes </w:t>
            </w:r>
            <w:proofErr w:type="spellStart"/>
            <w:r>
              <w:t>Can</w:t>
            </w:r>
            <w:proofErr w:type="spellEnd"/>
            <w:r>
              <w:t>, Matthijs</w:t>
            </w:r>
          </w:p>
          <w:p w14:paraId="7585DC71" w14:textId="77777777" w:rsidR="00A66736" w:rsidRDefault="00A66736">
            <w:pPr>
              <w:ind w:left="139"/>
            </w:pPr>
            <w:r>
              <w:t xml:space="preserve">Verboon </w:t>
            </w:r>
          </w:p>
          <w:p w14:paraId="2B66D483" w14:textId="77777777" w:rsidR="00A66736" w:rsidRDefault="00A66736">
            <w:pPr>
              <w:ind w:left="139"/>
            </w:pPr>
          </w:p>
        </w:tc>
      </w:tr>
      <w:tr w:rsidR="00A66736" w14:paraId="2E76DDD8" w14:textId="77777777" w:rsidTr="00A66736">
        <w:trPr>
          <w:trHeight w:val="525"/>
        </w:trPr>
        <w:tc>
          <w:tcPr>
            <w:tcW w:w="2033" w:type="dxa"/>
            <w:hideMark/>
          </w:tcPr>
          <w:p w14:paraId="6F36559E" w14:textId="77777777" w:rsidR="00A66736" w:rsidRDefault="00A66736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14:paraId="127F8384" w14:textId="77777777" w:rsidR="00A66736" w:rsidRDefault="00A66736">
            <w:r>
              <w:t xml:space="preserve"> </w:t>
            </w:r>
          </w:p>
        </w:tc>
        <w:tc>
          <w:tcPr>
            <w:tcW w:w="4170" w:type="dxa"/>
            <w:hideMark/>
          </w:tcPr>
          <w:p w14:paraId="40E50ED5" w14:textId="77777777" w:rsidR="00A66736" w:rsidRDefault="00A66736">
            <w:pPr>
              <w:ind w:left="139"/>
            </w:pPr>
            <w:r>
              <w:t xml:space="preserve">2020-2021 </w:t>
            </w:r>
          </w:p>
        </w:tc>
      </w:tr>
      <w:tr w:rsidR="00A66736" w14:paraId="0C8E4156" w14:textId="77777777" w:rsidTr="00A66736">
        <w:trPr>
          <w:trHeight w:val="531"/>
        </w:trPr>
        <w:tc>
          <w:tcPr>
            <w:tcW w:w="2033" w:type="dxa"/>
            <w:hideMark/>
          </w:tcPr>
          <w:p w14:paraId="2129607E" w14:textId="77777777" w:rsidR="00A66736" w:rsidRDefault="00A66736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14:paraId="4B677E04" w14:textId="77777777" w:rsidR="00A66736" w:rsidRDefault="00A66736">
            <w:r>
              <w:t xml:space="preserve"> </w:t>
            </w:r>
          </w:p>
        </w:tc>
        <w:tc>
          <w:tcPr>
            <w:tcW w:w="4170" w:type="dxa"/>
            <w:hideMark/>
          </w:tcPr>
          <w:p w14:paraId="5C5A3ACA" w14:textId="77777777" w:rsidR="00A66736" w:rsidRDefault="00A66736">
            <w:r>
              <w:t xml:space="preserve">  LO8E-AMO2 </w:t>
            </w:r>
          </w:p>
        </w:tc>
      </w:tr>
      <w:tr w:rsidR="00A66736" w14:paraId="42ED4D91" w14:textId="77777777" w:rsidTr="00A66736">
        <w:trPr>
          <w:trHeight w:val="525"/>
        </w:trPr>
        <w:tc>
          <w:tcPr>
            <w:tcW w:w="2033" w:type="dxa"/>
            <w:hideMark/>
          </w:tcPr>
          <w:p w14:paraId="486D2D93" w14:textId="77777777" w:rsidR="00A66736" w:rsidRDefault="00A66736">
            <w:r>
              <w:t xml:space="preserve">Projectleider:  </w:t>
            </w:r>
          </w:p>
          <w:p w14:paraId="1F7A361F" w14:textId="77777777" w:rsidR="00A66736" w:rsidRDefault="00A66736">
            <w:r>
              <w:t xml:space="preserve"> </w:t>
            </w:r>
          </w:p>
        </w:tc>
        <w:tc>
          <w:tcPr>
            <w:tcW w:w="4170" w:type="dxa"/>
            <w:hideMark/>
          </w:tcPr>
          <w:p w14:paraId="2E7B154F" w14:textId="77777777" w:rsidR="00A66736" w:rsidRDefault="00A66736">
            <w:pPr>
              <w:ind w:left="139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A66736" w14:paraId="46D5CFCE" w14:textId="77777777" w:rsidTr="00A66736">
        <w:trPr>
          <w:trHeight w:val="527"/>
        </w:trPr>
        <w:tc>
          <w:tcPr>
            <w:tcW w:w="2033" w:type="dxa"/>
            <w:hideMark/>
          </w:tcPr>
          <w:p w14:paraId="24C593A9" w14:textId="77777777" w:rsidR="00A66736" w:rsidRDefault="00A66736">
            <w:r>
              <w:t xml:space="preserve">Inleverdatum:  </w:t>
            </w:r>
          </w:p>
          <w:p w14:paraId="4ABE8805" w14:textId="77777777" w:rsidR="00A66736" w:rsidRDefault="00A66736">
            <w:pPr>
              <w:ind w:left="1"/>
            </w:pPr>
            <w:r>
              <w:t xml:space="preserve"> </w:t>
            </w:r>
          </w:p>
        </w:tc>
        <w:tc>
          <w:tcPr>
            <w:tcW w:w="4170" w:type="dxa"/>
            <w:hideMark/>
          </w:tcPr>
          <w:p w14:paraId="0A75088D" w14:textId="77777777" w:rsidR="00A66736" w:rsidRDefault="00A66736">
            <w:pPr>
              <w:ind w:left="140"/>
            </w:pPr>
            <w:r>
              <w:t>-</w:t>
            </w:r>
          </w:p>
        </w:tc>
      </w:tr>
      <w:tr w:rsidR="00A66736" w14:paraId="6852A6CD" w14:textId="77777777" w:rsidTr="00A66736">
        <w:trPr>
          <w:trHeight w:val="283"/>
        </w:trPr>
        <w:tc>
          <w:tcPr>
            <w:tcW w:w="2033" w:type="dxa"/>
            <w:hideMark/>
          </w:tcPr>
          <w:p w14:paraId="1391EFB9" w14:textId="77777777" w:rsidR="00A66736" w:rsidRDefault="00A66736">
            <w:pPr>
              <w:tabs>
                <w:tab w:val="center" w:pos="1417"/>
              </w:tabs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170" w:type="dxa"/>
            <w:hideMark/>
          </w:tcPr>
          <w:p w14:paraId="60A65689" w14:textId="77777777" w:rsidR="00A66736" w:rsidRDefault="00A66736">
            <w:pPr>
              <w:ind w:left="140"/>
            </w:pPr>
            <w:r>
              <w:t>1.0</w:t>
            </w:r>
          </w:p>
        </w:tc>
      </w:tr>
    </w:tbl>
    <w:p w14:paraId="45D5E8EE" w14:textId="77777777" w:rsidR="00D3125C" w:rsidRDefault="00D3125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55BFDD" w14:textId="77777777" w:rsidR="00E46C68" w:rsidRDefault="00E46C68" w:rsidP="002F425F">
      <w:pPr>
        <w:tabs>
          <w:tab w:val="left" w:pos="1843"/>
        </w:tabs>
        <w:rPr>
          <w:sz w:val="24"/>
          <w:szCs w:val="24"/>
        </w:rPr>
      </w:pPr>
    </w:p>
    <w:p w14:paraId="06AE4D1E" w14:textId="77777777" w:rsidR="00E46C68" w:rsidRPr="00D3125C" w:rsidRDefault="00E46C68" w:rsidP="00D3125C">
      <w:pPr>
        <w:pStyle w:val="Titel"/>
        <w:rPr>
          <w:sz w:val="32"/>
          <w:szCs w:val="32"/>
        </w:rPr>
      </w:pPr>
      <w:r>
        <w:t>Inhoud</w:t>
      </w:r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40"/>
        </w:rPr>
      </w:sdtEndPr>
      <w:sdtContent>
        <w:p w14:paraId="67D1247B" w14:textId="629F6990" w:rsidR="001E04A9" w:rsidRDefault="00E46C6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24887" w:history="1">
            <w:r w:rsidR="00D16A76">
              <w:rPr>
                <w:rStyle w:val="Hyperlink"/>
                <w:noProof/>
              </w:rPr>
              <w:t>Klassendiagram</w:t>
            </w:r>
            <w:r w:rsidR="001E04A9">
              <w:rPr>
                <w:noProof/>
                <w:webHidden/>
              </w:rPr>
              <w:tab/>
            </w:r>
            <w:r w:rsidR="001E04A9">
              <w:rPr>
                <w:noProof/>
                <w:webHidden/>
              </w:rPr>
              <w:fldChar w:fldCharType="begin"/>
            </w:r>
            <w:r w:rsidR="001E04A9">
              <w:rPr>
                <w:noProof/>
                <w:webHidden/>
              </w:rPr>
              <w:instrText xml:space="preserve"> PAGEREF _Toc37924887 \h </w:instrText>
            </w:r>
            <w:r w:rsidR="001E04A9">
              <w:rPr>
                <w:noProof/>
                <w:webHidden/>
              </w:rPr>
            </w:r>
            <w:r w:rsidR="001E04A9">
              <w:rPr>
                <w:noProof/>
                <w:webHidden/>
              </w:rPr>
              <w:fldChar w:fldCharType="separate"/>
            </w:r>
            <w:r w:rsidR="00DE1CD2">
              <w:rPr>
                <w:noProof/>
                <w:webHidden/>
              </w:rPr>
              <w:t>3</w:t>
            </w:r>
            <w:r w:rsidR="001E04A9">
              <w:rPr>
                <w:noProof/>
                <w:webHidden/>
              </w:rPr>
              <w:fldChar w:fldCharType="end"/>
            </w:r>
          </w:hyperlink>
        </w:p>
        <w:p w14:paraId="5D715F71" w14:textId="265D7CE5" w:rsidR="001E04A9" w:rsidRDefault="00E13C2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7924888" w:history="1">
            <w:r w:rsidR="00D16A76">
              <w:rPr>
                <w:rStyle w:val="Hyperlink"/>
                <w:noProof/>
              </w:rPr>
              <w:t>ERD</w:t>
            </w:r>
            <w:r w:rsidR="001E04A9">
              <w:rPr>
                <w:noProof/>
                <w:webHidden/>
              </w:rPr>
              <w:tab/>
            </w:r>
            <w:r w:rsidR="001E04A9">
              <w:rPr>
                <w:noProof/>
                <w:webHidden/>
              </w:rPr>
              <w:fldChar w:fldCharType="begin"/>
            </w:r>
            <w:r w:rsidR="001E04A9">
              <w:rPr>
                <w:noProof/>
                <w:webHidden/>
              </w:rPr>
              <w:instrText xml:space="preserve"> PAGEREF _Toc37924888 \h </w:instrText>
            </w:r>
            <w:r w:rsidR="001E04A9">
              <w:rPr>
                <w:noProof/>
                <w:webHidden/>
              </w:rPr>
            </w:r>
            <w:r w:rsidR="001E04A9">
              <w:rPr>
                <w:noProof/>
                <w:webHidden/>
              </w:rPr>
              <w:fldChar w:fldCharType="separate"/>
            </w:r>
            <w:r w:rsidR="00DE1CD2">
              <w:rPr>
                <w:noProof/>
                <w:webHidden/>
              </w:rPr>
              <w:t>4</w:t>
            </w:r>
            <w:r w:rsidR="001E04A9">
              <w:rPr>
                <w:noProof/>
                <w:webHidden/>
              </w:rPr>
              <w:fldChar w:fldCharType="end"/>
            </w:r>
          </w:hyperlink>
        </w:p>
        <w:p w14:paraId="61676D4E" w14:textId="77777777" w:rsidR="001E04A9" w:rsidRDefault="00E46C68" w:rsidP="001E04A9">
          <w:pPr>
            <w:pStyle w:val="Kopvaninhoudsopgave"/>
            <w:jc w:val="left"/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14:paraId="57D941D2" w14:textId="77777777" w:rsidR="00510C99" w:rsidRPr="001E04A9" w:rsidRDefault="00D3125C" w:rsidP="001E04A9">
      <w:pPr>
        <w:pStyle w:val="Kopvaninhoudsopgave"/>
        <w:jc w:val="left"/>
        <w:rPr>
          <w:b/>
          <w:bCs/>
        </w:rPr>
      </w:pPr>
      <w:r w:rsidRPr="00D3125C">
        <w:br w:type="page"/>
      </w:r>
    </w:p>
    <w:p w14:paraId="44BEF220" w14:textId="5985242B" w:rsidR="00510C99" w:rsidRDefault="00D16A76" w:rsidP="000F1E85">
      <w:pPr>
        <w:pStyle w:val="Kop1"/>
      </w:pPr>
      <w:proofErr w:type="spellStart"/>
      <w:r>
        <w:lastRenderedPageBreak/>
        <w:t>Klassendiagram</w:t>
      </w:r>
      <w:proofErr w:type="spellEnd"/>
    </w:p>
    <w:p w14:paraId="63C9611B" w14:textId="77777777" w:rsidR="00D16A76" w:rsidRPr="00D16A76" w:rsidRDefault="00D16A76" w:rsidP="00D16A76">
      <w:pPr>
        <w:rPr>
          <w:lang w:val="en-US"/>
        </w:rPr>
      </w:pPr>
    </w:p>
    <w:p w14:paraId="58C7ECBA" w14:textId="2F93F0AF" w:rsidR="00D16A76" w:rsidRPr="00D16A76" w:rsidRDefault="00D16A76" w:rsidP="00D16A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F4C41" wp14:editId="11637533">
            <wp:extent cx="4267200" cy="10287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B917C" w14:textId="77777777" w:rsidR="000F1E85" w:rsidRDefault="000F1E85">
      <w:pPr>
        <w:rPr>
          <w:lang w:val="en-US"/>
        </w:rPr>
      </w:pPr>
      <w:r>
        <w:rPr>
          <w:lang w:val="en-US"/>
        </w:rPr>
        <w:br w:type="page"/>
      </w:r>
    </w:p>
    <w:p w14:paraId="0FE9366A" w14:textId="4B4B3E01" w:rsidR="000F1E85" w:rsidRDefault="00D16A76" w:rsidP="000F1E85">
      <w:pPr>
        <w:pStyle w:val="Kop1"/>
      </w:pPr>
      <w:r>
        <w:lastRenderedPageBreak/>
        <w:t>ERD</w:t>
      </w:r>
    </w:p>
    <w:p w14:paraId="20969A0F" w14:textId="77777777" w:rsidR="00D16A76" w:rsidRPr="00D16A76" w:rsidRDefault="00D16A76" w:rsidP="00D16A76">
      <w:pPr>
        <w:rPr>
          <w:lang w:val="en-US"/>
        </w:rPr>
      </w:pPr>
    </w:p>
    <w:p w14:paraId="00D9376F" w14:textId="0E5E1B55" w:rsidR="000F1E85" w:rsidRPr="000F1E85" w:rsidRDefault="00D16A76" w:rsidP="000F1E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53EB37" wp14:editId="74E849A4">
            <wp:extent cx="3764280" cy="982980"/>
            <wp:effectExtent l="0" t="0" r="762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E85" w:rsidRPr="000F1E8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A7E63" w14:textId="77777777" w:rsidR="00E13C23" w:rsidRDefault="00E13C23" w:rsidP="00E46C68">
      <w:pPr>
        <w:spacing w:after="0" w:line="240" w:lineRule="auto"/>
      </w:pPr>
      <w:r>
        <w:separator/>
      </w:r>
    </w:p>
  </w:endnote>
  <w:endnote w:type="continuationSeparator" w:id="0">
    <w:p w14:paraId="04150A15" w14:textId="77777777" w:rsidR="00E13C23" w:rsidRDefault="00E13C23" w:rsidP="00E4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036631"/>
      <w:docPartObj>
        <w:docPartGallery w:val="Page Numbers (Bottom of Page)"/>
        <w:docPartUnique/>
      </w:docPartObj>
    </w:sdtPr>
    <w:sdtEndPr/>
    <w:sdtContent>
      <w:p w14:paraId="360356A5" w14:textId="77777777" w:rsidR="00E46C68" w:rsidRDefault="00E46C68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1FB981" w14:textId="77777777" w:rsidR="00E46C68" w:rsidRPr="00E46C68" w:rsidRDefault="00E46C68" w:rsidP="00E46C68">
    <w:pPr>
      <w:pStyle w:val="Voettekst"/>
      <w:jc w:val="right"/>
      <w:rPr>
        <w:lang w:val="en-GB"/>
      </w:rPr>
    </w:pPr>
    <w:r>
      <w:rPr>
        <w:lang w:val="en-GB"/>
      </w:rPr>
      <w:t>[naam1, naam2, naam3]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34865" w14:textId="77777777" w:rsidR="00E13C23" w:rsidRDefault="00E13C23" w:rsidP="00E46C68">
      <w:pPr>
        <w:spacing w:after="0" w:line="240" w:lineRule="auto"/>
      </w:pPr>
      <w:r>
        <w:separator/>
      </w:r>
    </w:p>
  </w:footnote>
  <w:footnote w:type="continuationSeparator" w:id="0">
    <w:p w14:paraId="059593C2" w14:textId="77777777" w:rsidR="00E13C23" w:rsidRDefault="00E13C23" w:rsidP="00E4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8970F" w14:textId="77777777" w:rsidR="00E46C68" w:rsidRPr="00E46C68" w:rsidRDefault="00E46C68">
    <w:pPr>
      <w:pStyle w:val="Koptekst"/>
      <w:rPr>
        <w:lang w:val="en-GB"/>
      </w:rPr>
    </w:pPr>
    <w:r>
      <w:rPr>
        <w:lang w:val="en-GB"/>
      </w:rPr>
      <w:t>Project 7 backend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76"/>
    <w:rsid w:val="000F1E85"/>
    <w:rsid w:val="0011481A"/>
    <w:rsid w:val="001E04A9"/>
    <w:rsid w:val="0028597E"/>
    <w:rsid w:val="00287D1E"/>
    <w:rsid w:val="002F425F"/>
    <w:rsid w:val="003848C1"/>
    <w:rsid w:val="00510C99"/>
    <w:rsid w:val="00717357"/>
    <w:rsid w:val="007957DC"/>
    <w:rsid w:val="00851E59"/>
    <w:rsid w:val="00933F44"/>
    <w:rsid w:val="00A23CF0"/>
    <w:rsid w:val="00A66736"/>
    <w:rsid w:val="00B47406"/>
    <w:rsid w:val="00CD20CD"/>
    <w:rsid w:val="00D16A76"/>
    <w:rsid w:val="00D3125C"/>
    <w:rsid w:val="00D53A53"/>
    <w:rsid w:val="00DE1CD2"/>
    <w:rsid w:val="00E13C23"/>
    <w:rsid w:val="00E4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5776E"/>
  <w15:chartTrackingRefBased/>
  <w15:docId w15:val="{8D7D50B1-501F-491B-8A9F-4B0808D5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D3125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40"/>
      <w:szCs w:val="32"/>
      <w:lang w:val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4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4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6C68"/>
  </w:style>
  <w:style w:type="paragraph" w:styleId="Voettekst">
    <w:name w:val="footer"/>
    <w:basedOn w:val="Standaard"/>
    <w:link w:val="VoettekstChar"/>
    <w:uiPriority w:val="99"/>
    <w:unhideWhenUsed/>
    <w:rsid w:val="00E4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6C68"/>
  </w:style>
  <w:style w:type="character" w:customStyle="1" w:styleId="Kop1Char">
    <w:name w:val="Kop 1 Char"/>
    <w:basedOn w:val="Standaardalinea-lettertype"/>
    <w:link w:val="Kop1"/>
    <w:uiPriority w:val="9"/>
    <w:rsid w:val="00D3125C"/>
    <w:rPr>
      <w:rFonts w:asciiTheme="majorHAnsi" w:eastAsiaTheme="majorEastAsia" w:hAnsiTheme="majorHAnsi" w:cstheme="majorBidi"/>
      <w:sz w:val="40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6C68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46C6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6C68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3125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384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3848C1"/>
    <w:pPr>
      <w:spacing w:after="100"/>
      <w:ind w:left="220"/>
    </w:pPr>
  </w:style>
  <w:style w:type="paragraph" w:customStyle="1" w:styleId="paragraph">
    <w:name w:val="paragraph"/>
    <w:basedOn w:val="Standaard"/>
    <w:rsid w:val="0051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510C99"/>
  </w:style>
  <w:style w:type="character" w:customStyle="1" w:styleId="eop">
    <w:name w:val="eop"/>
    <w:basedOn w:val="Standaardalinea-lettertype"/>
    <w:rsid w:val="00510C99"/>
  </w:style>
  <w:style w:type="table" w:customStyle="1" w:styleId="TableGrid">
    <w:name w:val="TableGrid"/>
    <w:rsid w:val="00A66736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\Documents\project\Periode%209\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F5770926344D899786F7EA592EDC" ma:contentTypeVersion="6" ma:contentTypeDescription="Een nieuw document maken." ma:contentTypeScope="" ma:versionID="c97cd3ae04041928347913bfcd399e47">
  <xsd:schema xmlns:xsd="http://www.w3.org/2001/XMLSchema" xmlns:xs="http://www.w3.org/2001/XMLSchema" xmlns:p="http://schemas.microsoft.com/office/2006/metadata/properties" xmlns:ns2="8c2d79ea-1d74-474d-bde6-d0cd0d5e4b56" targetNamespace="http://schemas.microsoft.com/office/2006/metadata/properties" ma:root="true" ma:fieldsID="b1f849c0439367f3031aeeb8e7b09143" ns2:_="">
    <xsd:import namespace="8c2d79ea-1d74-474d-bde6-d0cd0d5e4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79ea-1d74-474d-bde6-d0cd0d5e4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7BE05-8212-4E74-8023-1004953E1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d79ea-1d74-474d-bde6-d0cd0d5e4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EE59D-DFAF-49A9-80B4-DD3D9C3676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392AA-E10C-45A4-B860-E7E2C6DEB6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3B5584-9DDA-46CD-AD25-27930CDA95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3</TotalTime>
  <Pages>4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Ruud Elstgeest</cp:lastModifiedBy>
  <cp:revision>1</cp:revision>
  <dcterms:created xsi:type="dcterms:W3CDTF">2020-09-30T10:23:00Z</dcterms:created>
  <dcterms:modified xsi:type="dcterms:W3CDTF">2020-09-30T10:26:00Z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0x010100244DF5770926344D899786F7EA592EDC</vt:lpwstr>
  </property>
</Properties>
</file>